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43" w:rsidRPr="00E62450" w:rsidRDefault="00DC2DA0" w:rsidP="00E62450">
      <w:pPr>
        <w:pStyle w:val="berschrift1"/>
      </w:pPr>
      <w:bookmarkStart w:id="0" w:name="_Toc425186661"/>
      <w:r>
        <w:t>Inhaltsverzeichnis</w:t>
      </w:r>
      <w:bookmarkEnd w:id="0"/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r w:rsidRPr="00724335">
        <w:rPr>
          <w:rFonts w:cs="Arial"/>
        </w:rPr>
        <w:fldChar w:fldCharType="begin"/>
      </w:r>
      <w:r w:rsidR="00385B80">
        <w:rPr>
          <w:rFonts w:cs="Arial"/>
        </w:rPr>
        <w:instrText xml:space="preserve"> </w:instrText>
      </w:r>
      <w:r w:rsidR="00D44A70">
        <w:rPr>
          <w:rFonts w:cs="Arial"/>
        </w:rPr>
        <w:instrText>TOC</w:instrText>
      </w:r>
      <w:r w:rsidR="00385B80">
        <w:rPr>
          <w:rFonts w:cs="Arial"/>
        </w:rPr>
        <w:instrText xml:space="preserve"> \o "1-3" \h \z \u</w:instrText>
      </w:r>
      <w:r w:rsidR="00F71B0C">
        <w:rPr>
          <w:rFonts w:cs="Arial"/>
        </w:rPr>
        <w:instrText xml:space="preserve"> \W</w:instrText>
      </w:r>
      <w:r w:rsidR="00385B80">
        <w:rPr>
          <w:rFonts w:cs="Arial"/>
        </w:rPr>
        <w:instrText xml:space="preserve"> </w:instrText>
      </w:r>
      <w:r w:rsidRPr="00724335">
        <w:rPr>
          <w:rFonts w:cs="Arial"/>
        </w:rPr>
        <w:fldChar w:fldCharType="separate"/>
      </w:r>
      <w:hyperlink w:anchor="_Toc425186661" w:history="1">
        <w:r w:rsidR="001371FF" w:rsidRPr="003E23AF">
          <w:rPr>
            <w:rStyle w:val="Hyperlink"/>
          </w:rPr>
          <w:t>1.</w:t>
        </w:r>
        <w:r w:rsidR="001371FF" w:rsidRPr="003E23AF">
          <w:rPr>
            <w:rStyle w:val="Hyperlink"/>
          </w:rPr>
          <w:tab/>
          <w:t>Inhaltsverzeichnis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62" w:history="1">
        <w:r w:rsidR="001371FF" w:rsidRPr="003E23AF">
          <w:rPr>
            <w:rStyle w:val="Hyperlink"/>
          </w:rPr>
          <w:t>2.</w:t>
        </w:r>
        <w:r w:rsidR="001371FF" w:rsidRPr="003E23AF">
          <w:rPr>
            <w:rStyle w:val="Hyperlink"/>
          </w:rPr>
          <w:tab/>
          <w:t>Tomcat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63" w:history="1">
        <w:r w:rsidR="001371FF" w:rsidRPr="003E23AF">
          <w:rPr>
            <w:rStyle w:val="Hyperlink"/>
          </w:rPr>
          <w:t>2.1.</w:t>
        </w:r>
        <w:r w:rsidR="001371FF" w:rsidRPr="003E23AF">
          <w:rPr>
            <w:rStyle w:val="Hyperlink"/>
          </w:rPr>
          <w:tab/>
          <w:t>Tomcat – Db Konfiguration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64" w:history="1">
        <w:r w:rsidR="001371FF" w:rsidRPr="003E23AF">
          <w:rPr>
            <w:rStyle w:val="Hyperlink"/>
            <w:lang w:val="en-US"/>
          </w:rPr>
          <w:t>3.</w:t>
        </w:r>
        <w:r w:rsidR="001371FF" w:rsidRPr="003E23AF">
          <w:rPr>
            <w:rStyle w:val="Hyperlink"/>
            <w:lang w:val="en-US"/>
          </w:rPr>
          <w:tab/>
          <w:t>Prozesse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65" w:history="1">
        <w:r w:rsidR="001371FF" w:rsidRPr="003E23AF">
          <w:rPr>
            <w:rStyle w:val="Hyperlink"/>
            <w:lang w:val="en-US"/>
          </w:rPr>
          <w:t>3.1.</w:t>
        </w:r>
        <w:r w:rsidR="001371FF" w:rsidRPr="003E23AF">
          <w:rPr>
            <w:rStyle w:val="Hyperlink"/>
            <w:lang w:val="en-US"/>
          </w:rPr>
          <w:tab/>
          <w:t>Branch erzeugen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66" w:history="1">
        <w:r w:rsidR="001371FF" w:rsidRPr="003E23AF">
          <w:rPr>
            <w:rStyle w:val="Hyperlink"/>
          </w:rPr>
          <w:t>3.1.1.</w:t>
        </w:r>
        <w:r w:rsidR="001371FF" w:rsidRPr="003E23AF">
          <w:rPr>
            <w:rStyle w:val="Hyperlink"/>
          </w:rPr>
          <w:tab/>
          <w:t>Info-Mail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67" w:history="1">
        <w:r w:rsidR="001371FF" w:rsidRPr="003E23AF">
          <w:rPr>
            <w:rStyle w:val="Hyperlink"/>
            <w:lang w:val="en-US"/>
          </w:rPr>
          <w:t>3.1.2.</w:t>
        </w:r>
        <w:r w:rsidR="001371FF" w:rsidRPr="003E23AF">
          <w:rPr>
            <w:rStyle w:val="Hyperlink"/>
            <w:lang w:val="en-US"/>
          </w:rPr>
          <w:tab/>
          <w:t>Version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68" w:history="1">
        <w:r w:rsidR="001371FF" w:rsidRPr="003E23AF">
          <w:rPr>
            <w:rStyle w:val="Hyperlink"/>
          </w:rPr>
          <w:t>3.2.</w:t>
        </w:r>
        <w:r w:rsidR="001371FF" w:rsidRPr="003E23AF">
          <w:rPr>
            <w:rStyle w:val="Hyperlink"/>
          </w:rPr>
          <w:tab/>
          <w:t>Release Information pflegen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69" w:history="1">
        <w:r w:rsidR="001371FF" w:rsidRPr="003E23AF">
          <w:rPr>
            <w:rStyle w:val="Hyperlink"/>
            <w:lang w:val="en-US"/>
          </w:rPr>
          <w:t>3.3.</w:t>
        </w:r>
        <w:r w:rsidR="001371FF" w:rsidRPr="003E23AF">
          <w:rPr>
            <w:rStyle w:val="Hyperlink"/>
            <w:lang w:val="en-US"/>
          </w:rPr>
          <w:tab/>
          <w:t>Releaseletter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70" w:history="1">
        <w:r w:rsidR="001371FF" w:rsidRPr="003E23AF">
          <w:rPr>
            <w:rStyle w:val="Hyperlink"/>
          </w:rPr>
          <w:t>4.</w:t>
        </w:r>
        <w:r w:rsidR="001371FF" w:rsidRPr="003E23AF">
          <w:rPr>
            <w:rStyle w:val="Hyperlink"/>
          </w:rPr>
          <w:tab/>
          <w:t>Entwicklungsumgebung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71" w:history="1">
        <w:r w:rsidR="001371FF" w:rsidRPr="003E23AF">
          <w:rPr>
            <w:rStyle w:val="Hyperlink"/>
          </w:rPr>
          <w:t>4.1.</w:t>
        </w:r>
        <w:r w:rsidR="001371FF" w:rsidRPr="003E23AF">
          <w:rPr>
            <w:rStyle w:val="Hyperlink"/>
          </w:rPr>
          <w:tab/>
          <w:t>Installation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72" w:history="1">
        <w:r w:rsidR="001371FF" w:rsidRPr="003E23AF">
          <w:rPr>
            <w:rStyle w:val="Hyperlink"/>
          </w:rPr>
          <w:t>4.1.1.</w:t>
        </w:r>
        <w:r w:rsidR="001371FF" w:rsidRPr="003E23AF">
          <w:rPr>
            <w:rStyle w:val="Hyperlink"/>
          </w:rPr>
          <w:tab/>
          <w:t>Java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73" w:history="1">
        <w:r w:rsidR="001371FF" w:rsidRPr="003E23AF">
          <w:rPr>
            <w:rStyle w:val="Hyperlink"/>
            <w:lang w:val="en-US"/>
          </w:rPr>
          <w:t>4.1.2.</w:t>
        </w:r>
        <w:r w:rsidR="001371FF" w:rsidRPr="003E23AF">
          <w:rPr>
            <w:rStyle w:val="Hyperlink"/>
            <w:lang w:val="en-US"/>
          </w:rPr>
          <w:tab/>
          <w:t>Eclipse IDE for Java EE Developers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74" w:history="1">
        <w:r w:rsidR="001371FF" w:rsidRPr="003E23AF">
          <w:rPr>
            <w:rStyle w:val="Hyperlink"/>
            <w:lang w:val="en-US"/>
          </w:rPr>
          <w:t>4.1.3.</w:t>
        </w:r>
        <w:r w:rsidR="001371FF" w:rsidRPr="003E23AF">
          <w:rPr>
            <w:rStyle w:val="Hyperlink"/>
            <w:lang w:val="en-US"/>
          </w:rPr>
          <w:tab/>
          <w:t>MySQL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75" w:history="1">
        <w:r w:rsidR="001371FF" w:rsidRPr="003E23AF">
          <w:rPr>
            <w:rStyle w:val="Hyperlink"/>
            <w:lang w:val="en-US"/>
          </w:rPr>
          <w:t>4.2.</w:t>
        </w:r>
        <w:r w:rsidR="001371FF" w:rsidRPr="003E23AF">
          <w:rPr>
            <w:rStyle w:val="Hyperlink"/>
            <w:lang w:val="en-US"/>
          </w:rPr>
          <w:tab/>
          <w:t>Build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76" w:history="1">
        <w:r w:rsidR="001371FF" w:rsidRPr="003E23AF">
          <w:rPr>
            <w:rStyle w:val="Hyperlink"/>
            <w:lang w:val="en-US"/>
          </w:rPr>
          <w:t>4.2.1.</w:t>
        </w:r>
        <w:r w:rsidR="001371FF" w:rsidRPr="003E23AF">
          <w:rPr>
            <w:rStyle w:val="Hyperlink"/>
            <w:lang w:val="en-US"/>
          </w:rPr>
          <w:tab/>
          <w:t>svn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77" w:history="1">
        <w:r w:rsidR="001371FF" w:rsidRPr="003E23AF">
          <w:rPr>
            <w:rStyle w:val="Hyperlink"/>
            <w:lang w:val="en-US"/>
          </w:rPr>
          <w:t>4.2.2.</w:t>
        </w:r>
        <w:r w:rsidR="001371FF" w:rsidRPr="003E23AF">
          <w:rPr>
            <w:rStyle w:val="Hyperlink"/>
            <w:lang w:val="en-US"/>
          </w:rPr>
          <w:tab/>
          <w:t>MySQL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78" w:history="1">
        <w:r w:rsidR="001371FF" w:rsidRPr="003E23AF">
          <w:rPr>
            <w:rStyle w:val="Hyperlink"/>
            <w:lang w:val="en-US"/>
          </w:rPr>
          <w:t>4.2.3.</w:t>
        </w:r>
        <w:r w:rsidR="001371FF" w:rsidRPr="003E23AF">
          <w:rPr>
            <w:rStyle w:val="Hyperlink"/>
            <w:lang w:val="en-US"/>
          </w:rPr>
          <w:tab/>
          <w:t>eclipse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79" w:history="1">
        <w:r w:rsidR="001371FF" w:rsidRPr="003E23AF">
          <w:rPr>
            <w:rStyle w:val="Hyperlink"/>
          </w:rPr>
          <w:t>4.3.</w:t>
        </w:r>
        <w:r w:rsidR="001371FF" w:rsidRPr="003E23AF">
          <w:rPr>
            <w:rStyle w:val="Hyperlink"/>
          </w:rPr>
          <w:tab/>
          <w:t>Deploy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0" w:history="1">
        <w:r w:rsidR="001371FF" w:rsidRPr="003E23AF">
          <w:rPr>
            <w:rStyle w:val="Hyperlink"/>
          </w:rPr>
          <w:t>4.3.1.</w:t>
        </w:r>
        <w:r w:rsidR="001371FF" w:rsidRPr="003E23AF">
          <w:rPr>
            <w:rStyle w:val="Hyperlink"/>
          </w:rPr>
          <w:tab/>
          <w:t>Frontend Cleanup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1" w:history="1">
        <w:r w:rsidR="001371FF" w:rsidRPr="003E23AF">
          <w:rPr>
            <w:rStyle w:val="Hyperlink"/>
            <w:lang w:val="en-US"/>
          </w:rPr>
          <w:t>4.3.2.</w:t>
        </w:r>
        <w:r w:rsidR="001371FF" w:rsidRPr="003E23AF">
          <w:rPr>
            <w:rStyle w:val="Hyperlink"/>
            <w:lang w:val="en-US"/>
          </w:rPr>
          <w:tab/>
          <w:t>Backend Cleanup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2" w:history="1">
        <w:r w:rsidR="001371FF" w:rsidRPr="003E23AF">
          <w:rPr>
            <w:rStyle w:val="Hyperlink"/>
            <w:lang w:val="en-US"/>
          </w:rPr>
          <w:t>4.3.3.</w:t>
        </w:r>
        <w:r w:rsidR="001371FF" w:rsidRPr="003E23AF">
          <w:rPr>
            <w:rStyle w:val="Hyperlink"/>
            <w:lang w:val="en-US"/>
          </w:rPr>
          <w:tab/>
          <w:t>Frontend: Copy auf Liferay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3" w:history="1">
        <w:r w:rsidR="001371FF" w:rsidRPr="003E23AF">
          <w:rPr>
            <w:rStyle w:val="Hyperlink"/>
            <w:lang w:val="en-US"/>
          </w:rPr>
          <w:t>4.3.4.</w:t>
        </w:r>
        <w:r w:rsidR="001371FF" w:rsidRPr="003E23AF">
          <w:rPr>
            <w:rStyle w:val="Hyperlink"/>
            <w:lang w:val="en-US"/>
          </w:rPr>
          <w:tab/>
          <w:t>Backend: Copy auf Tomcat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84" w:history="1">
        <w:r w:rsidR="001371FF" w:rsidRPr="003E23AF">
          <w:rPr>
            <w:rStyle w:val="Hyperlink"/>
            <w:lang w:val="en-US"/>
          </w:rPr>
          <w:t>4.4.</w:t>
        </w:r>
        <w:r w:rsidR="001371FF" w:rsidRPr="003E23AF">
          <w:rPr>
            <w:rStyle w:val="Hyperlink"/>
            <w:lang w:val="en-US"/>
          </w:rPr>
          <w:tab/>
          <w:t>Run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5" w:history="1">
        <w:r w:rsidR="001371FF" w:rsidRPr="003E23AF">
          <w:rPr>
            <w:rStyle w:val="Hyperlink"/>
          </w:rPr>
          <w:t>4.4.1.</w:t>
        </w:r>
        <w:r w:rsidR="001371FF" w:rsidRPr="003E23AF">
          <w:rPr>
            <w:rStyle w:val="Hyperlink"/>
          </w:rPr>
          <w:tab/>
          <w:t>Tomcat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6" w:history="1">
        <w:r w:rsidR="001371FF" w:rsidRPr="003E23AF">
          <w:rPr>
            <w:rStyle w:val="Hyperlink"/>
            <w:lang w:val="en-US"/>
          </w:rPr>
          <w:t>4.4.2.</w:t>
        </w:r>
        <w:r w:rsidR="001371FF" w:rsidRPr="003E23AF">
          <w:rPr>
            <w:rStyle w:val="Hyperlink"/>
            <w:lang w:val="en-US"/>
          </w:rPr>
          <w:tab/>
          <w:t>Liferay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87" w:history="1">
        <w:r w:rsidR="001371FF" w:rsidRPr="003E23AF">
          <w:rPr>
            <w:rStyle w:val="Hyperlink"/>
            <w:lang w:val="en-US"/>
          </w:rPr>
          <w:t>5.</w:t>
        </w:r>
        <w:r w:rsidR="001371FF" w:rsidRPr="003E23AF">
          <w:rPr>
            <w:rStyle w:val="Hyperlink"/>
            <w:lang w:val="en-US"/>
          </w:rPr>
          <w:tab/>
          <w:t>PräProduktion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88" w:history="1">
        <w:r w:rsidR="001371FF" w:rsidRPr="003E23AF">
          <w:rPr>
            <w:rStyle w:val="Hyperlink"/>
            <w:lang w:val="en-US"/>
          </w:rPr>
          <w:t>5.1.</w:t>
        </w:r>
        <w:r w:rsidR="001371FF" w:rsidRPr="003E23AF">
          <w:rPr>
            <w:rStyle w:val="Hyperlink"/>
            <w:lang w:val="en-US"/>
          </w:rPr>
          <w:tab/>
          <w:t>Build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89" w:history="1">
        <w:r w:rsidR="001371FF" w:rsidRPr="003E23AF">
          <w:rPr>
            <w:rStyle w:val="Hyperlink"/>
            <w:lang w:val="en-US"/>
          </w:rPr>
          <w:t>5.1.1.</w:t>
        </w:r>
        <w:r w:rsidR="001371FF" w:rsidRPr="003E23AF">
          <w:rPr>
            <w:rStyle w:val="Hyperlink"/>
            <w:lang w:val="en-US"/>
          </w:rPr>
          <w:tab/>
          <w:t>Jenkins-Build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90" w:history="1">
        <w:r w:rsidR="001371FF" w:rsidRPr="003E23AF">
          <w:rPr>
            <w:rStyle w:val="Hyperlink"/>
            <w:lang w:val="en-US"/>
          </w:rPr>
          <w:t>5.1.2.</w:t>
        </w:r>
        <w:r w:rsidR="001371FF" w:rsidRPr="003E23AF">
          <w:rPr>
            <w:rStyle w:val="Hyperlink"/>
            <w:lang w:val="en-US"/>
          </w:rPr>
          <w:tab/>
          <w:t>Versionsnummern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91" w:history="1">
        <w:r w:rsidR="001371FF" w:rsidRPr="003E23AF">
          <w:rPr>
            <w:rStyle w:val="Hyperlink"/>
            <w:lang w:val="en-US"/>
          </w:rPr>
          <w:t>5.1.3.</w:t>
        </w:r>
        <w:r w:rsidR="001371FF" w:rsidRPr="003E23AF">
          <w:rPr>
            <w:rStyle w:val="Hyperlink"/>
            <w:lang w:val="en-US"/>
          </w:rPr>
          <w:tab/>
          <w:t>Datenbank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92" w:history="1">
        <w:r w:rsidR="001371FF" w:rsidRPr="003E23AF">
          <w:rPr>
            <w:rStyle w:val="Hyperlink"/>
            <w:lang w:val="en-US"/>
          </w:rPr>
          <w:t>5.1.4.</w:t>
        </w:r>
        <w:r w:rsidR="001371FF" w:rsidRPr="003E23AF">
          <w:rPr>
            <w:rStyle w:val="Hyperlink"/>
            <w:lang w:val="en-US"/>
          </w:rPr>
          <w:tab/>
          <w:t>Flyway Probleme beim Jenkins deployment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93" w:history="1">
        <w:r w:rsidR="001371FF" w:rsidRPr="003E23AF">
          <w:rPr>
            <w:rStyle w:val="Hyperlink"/>
          </w:rPr>
          <w:t>5.2.</w:t>
        </w:r>
        <w:r w:rsidR="001371FF" w:rsidRPr="003E23AF">
          <w:rPr>
            <w:rStyle w:val="Hyperlink"/>
          </w:rPr>
          <w:tab/>
          <w:t>Partielles Build (Hotfix)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94" w:history="1">
        <w:r w:rsidR="001371FF" w:rsidRPr="003E23AF">
          <w:rPr>
            <w:rStyle w:val="Hyperlink"/>
            <w:lang w:val="en-US"/>
          </w:rPr>
          <w:t>6.</w:t>
        </w:r>
        <w:r w:rsidR="001371FF" w:rsidRPr="003E23AF">
          <w:rPr>
            <w:rStyle w:val="Hyperlink"/>
            <w:lang w:val="en-US"/>
          </w:rPr>
          <w:tab/>
          <w:t>Produktion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95" w:history="1">
        <w:r w:rsidR="001371FF" w:rsidRPr="003E23AF">
          <w:rPr>
            <w:rStyle w:val="Hyperlink"/>
            <w:lang w:val="en-US"/>
          </w:rPr>
          <w:t>6.1.</w:t>
        </w:r>
        <w:r w:rsidR="001371FF" w:rsidRPr="003E23AF">
          <w:rPr>
            <w:rStyle w:val="Hyperlink"/>
            <w:lang w:val="en-US"/>
          </w:rPr>
          <w:tab/>
          <w:t>Checkliste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96" w:history="1">
        <w:r w:rsidR="001371FF" w:rsidRPr="003E23AF">
          <w:rPr>
            <w:rStyle w:val="Hyperlink"/>
            <w:lang w:val="en-US"/>
          </w:rPr>
          <w:t>6.2.</w:t>
        </w:r>
        <w:r w:rsidR="001371FF" w:rsidRPr="003E23AF">
          <w:rPr>
            <w:rStyle w:val="Hyperlink"/>
            <w:lang w:val="en-US"/>
          </w:rPr>
          <w:tab/>
          <w:t>Build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97" w:history="1">
        <w:r w:rsidR="001371FF" w:rsidRPr="003E23AF">
          <w:rPr>
            <w:rStyle w:val="Hyperlink"/>
            <w:lang w:val="en-US"/>
          </w:rPr>
          <w:t>6.2.1.</w:t>
        </w:r>
        <w:r w:rsidR="001371FF" w:rsidRPr="003E23AF">
          <w:rPr>
            <w:rStyle w:val="Hyperlink"/>
            <w:lang w:val="en-US"/>
          </w:rPr>
          <w:tab/>
          <w:t>Datenbank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98" w:history="1">
        <w:r w:rsidR="001371FF" w:rsidRPr="003E23AF">
          <w:rPr>
            <w:rStyle w:val="Hyperlink"/>
            <w:lang w:val="en-US"/>
          </w:rPr>
          <w:t>7.</w:t>
        </w:r>
        <w:r w:rsidR="001371FF" w:rsidRPr="003E23AF">
          <w:rPr>
            <w:rStyle w:val="Hyperlink"/>
            <w:lang w:val="en-US"/>
          </w:rPr>
          <w:tab/>
          <w:t>Merge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99" w:history="1">
        <w:r w:rsidR="001371FF" w:rsidRPr="003E23AF">
          <w:rPr>
            <w:rStyle w:val="Hyperlink"/>
          </w:rPr>
          <w:t>7.1.</w:t>
        </w:r>
        <w:r w:rsidR="001371FF" w:rsidRPr="003E23AF">
          <w:rPr>
            <w:rStyle w:val="Hyperlink"/>
          </w:rPr>
          <w:tab/>
          <w:t>Neuen Branch auschecken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700" w:history="1">
        <w:r w:rsidR="001371FF" w:rsidRPr="003E23AF">
          <w:rPr>
            <w:rStyle w:val="Hyperlink"/>
            <w:lang w:val="en-US"/>
          </w:rPr>
          <w:t>8.</w:t>
        </w:r>
        <w:r w:rsidR="001371FF" w:rsidRPr="003E23AF">
          <w:rPr>
            <w:rStyle w:val="Hyperlink"/>
            <w:lang w:val="en-US"/>
          </w:rPr>
          <w:tab/>
          <w:t>Betrieb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701" w:history="1">
        <w:r w:rsidR="001371FF" w:rsidRPr="003E23AF">
          <w:rPr>
            <w:rStyle w:val="Hyperlink"/>
            <w:lang w:val="en-US"/>
          </w:rPr>
          <w:t>8.1.</w:t>
        </w:r>
        <w:r w:rsidR="001371FF" w:rsidRPr="003E23AF">
          <w:rPr>
            <w:rStyle w:val="Hyperlink"/>
            <w:lang w:val="en-US"/>
          </w:rPr>
          <w:tab/>
          <w:t>ActiveMQ neustarten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702" w:history="1">
        <w:r w:rsidR="001371FF" w:rsidRPr="003E23AF">
          <w:rPr>
            <w:rStyle w:val="Hyperlink"/>
            <w:lang w:val="en-US"/>
          </w:rPr>
          <w:t>9.</w:t>
        </w:r>
        <w:r w:rsidR="001371FF" w:rsidRPr="003E23AF">
          <w:rPr>
            <w:rStyle w:val="Hyperlink"/>
            <w:lang w:val="en-US"/>
          </w:rPr>
          <w:tab/>
          <w:t>Skripte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703" w:history="1">
        <w:r w:rsidR="001371FF" w:rsidRPr="003E23AF">
          <w:rPr>
            <w:rStyle w:val="Hyperlink"/>
            <w:lang w:val="en-US"/>
          </w:rPr>
          <w:t>9.1.</w:t>
        </w:r>
        <w:r w:rsidR="001371FF" w:rsidRPr="003E23AF">
          <w:rPr>
            <w:rStyle w:val="Hyperlink"/>
            <w:lang w:val="en-US"/>
          </w:rPr>
          <w:tab/>
          <w:t>Code Count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704" w:history="1">
        <w:r w:rsidR="001371FF" w:rsidRPr="003E23AF">
          <w:rPr>
            <w:rStyle w:val="Hyperlink"/>
            <w:lang w:val="en-US"/>
          </w:rPr>
          <w:t>9.1.1.</w:t>
        </w:r>
        <w:r w:rsidR="001371FF" w:rsidRPr="003E23AF">
          <w:rPr>
            <w:rStyle w:val="Hyperlink"/>
            <w:lang w:val="en-US"/>
          </w:rPr>
          <w:tab/>
          <w:t>Anzahl Java Klassen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705" w:history="1">
        <w:r w:rsidR="001371FF" w:rsidRPr="003E23AF">
          <w:rPr>
            <w:rStyle w:val="Hyperlink"/>
            <w:lang w:val="en-US"/>
          </w:rPr>
          <w:t>9.1.2.</w:t>
        </w:r>
        <w:r w:rsidR="001371FF" w:rsidRPr="003E23AF">
          <w:rPr>
            <w:rStyle w:val="Hyperlink"/>
            <w:lang w:val="en-US"/>
          </w:rPr>
          <w:tab/>
          <w:t>Anzahl Java Codezeilen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706" w:history="1">
        <w:r w:rsidR="001371FF" w:rsidRPr="003E23AF">
          <w:rPr>
            <w:rStyle w:val="Hyperlink"/>
            <w:lang w:val="en-US"/>
          </w:rPr>
          <w:t>9.1.3.</w:t>
        </w:r>
        <w:r w:rsidR="001371FF" w:rsidRPr="003E23AF">
          <w:rPr>
            <w:rStyle w:val="Hyperlink"/>
            <w:lang w:val="en-US"/>
          </w:rPr>
          <w:tab/>
          <w:t>Anzahl XML Files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71FF" w:rsidRDefault="00724335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707" w:history="1">
        <w:r w:rsidR="001371FF" w:rsidRPr="003E23AF">
          <w:rPr>
            <w:rStyle w:val="Hyperlink"/>
            <w:lang w:val="en-US"/>
          </w:rPr>
          <w:t>9.1.4.</w:t>
        </w:r>
        <w:r w:rsidR="001371FF" w:rsidRPr="003E23AF">
          <w:rPr>
            <w:rStyle w:val="Hyperlink"/>
            <w:lang w:val="en-US"/>
          </w:rPr>
          <w:tab/>
          <w:t>Anzahl XML Zeilen</w:t>
        </w:r>
        <w:r w:rsidR="001371FF">
          <w:rPr>
            <w:webHidden/>
          </w:rPr>
          <w:tab/>
        </w:r>
        <w:r>
          <w:rPr>
            <w:webHidden/>
          </w:rPr>
          <w:fldChar w:fldCharType="begin"/>
        </w:r>
        <w:r w:rsidR="001371FF">
          <w:rPr>
            <w:webHidden/>
          </w:rPr>
          <w:instrText xml:space="preserve"> PAGEREF _Toc425186707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1F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25CDB" w:rsidRDefault="00724335" w:rsidP="00225CDB">
      <w:r>
        <w:fldChar w:fldCharType="end"/>
      </w:r>
    </w:p>
    <w:p w:rsidR="000637D7" w:rsidRDefault="00A8335F" w:rsidP="00225CDB">
      <w:pPr>
        <w:pStyle w:val="berschrift1"/>
      </w:pPr>
      <w:bookmarkStart w:id="1" w:name="_Toc425186662"/>
      <w:proofErr w:type="spellStart"/>
      <w:r>
        <w:lastRenderedPageBreak/>
        <w:t>Tomcat</w:t>
      </w:r>
      <w:bookmarkEnd w:id="1"/>
      <w:proofErr w:type="spellEnd"/>
    </w:p>
    <w:p w:rsidR="00E47140" w:rsidRDefault="001051F4" w:rsidP="00E47140">
      <w:pPr>
        <w:pStyle w:val="berschrift2"/>
      </w:pPr>
      <w:bookmarkStart w:id="2" w:name="_Toc425186663"/>
      <w:proofErr w:type="spellStart"/>
      <w:r>
        <w:t>Tomcat</w:t>
      </w:r>
      <w:proofErr w:type="spellEnd"/>
      <w:r>
        <w:t xml:space="preserve"> – </w:t>
      </w:r>
      <w:proofErr w:type="spellStart"/>
      <w:r>
        <w:t>Db</w:t>
      </w:r>
      <w:proofErr w:type="spellEnd"/>
      <w:r>
        <w:t xml:space="preserve"> Konfiguration</w:t>
      </w:r>
      <w:bookmarkEnd w:id="2"/>
    </w:p>
    <w:p w:rsidR="001051F4" w:rsidRPr="009C717C" w:rsidRDefault="00813C83" w:rsidP="001051F4">
      <w:pPr>
        <w:rPr>
          <w:lang w:val="en-US"/>
        </w:rPr>
      </w:pPr>
      <w:r w:rsidRPr="009C717C">
        <w:rPr>
          <w:lang w:val="en-US"/>
        </w:rPr>
        <w:t>/opt/apache-tomcat/conf/context.xml</w:t>
      </w:r>
    </w:p>
    <w:p w:rsidR="0049466F" w:rsidRDefault="0049466F" w:rsidP="00225CDB">
      <w:pPr>
        <w:pStyle w:val="berschrift1"/>
        <w:rPr>
          <w:lang w:val="en-US"/>
        </w:rPr>
      </w:pPr>
      <w:bookmarkStart w:id="3" w:name="_Toc425186664"/>
      <w:proofErr w:type="spellStart"/>
      <w:r>
        <w:rPr>
          <w:lang w:val="en-US"/>
        </w:rPr>
        <w:lastRenderedPageBreak/>
        <w:t>Prozesse</w:t>
      </w:r>
      <w:bookmarkEnd w:id="3"/>
      <w:proofErr w:type="spellEnd"/>
    </w:p>
    <w:p w:rsidR="0049466F" w:rsidRDefault="0049466F" w:rsidP="0049466F">
      <w:pPr>
        <w:pStyle w:val="berschrift2"/>
        <w:rPr>
          <w:lang w:val="en-US"/>
        </w:rPr>
      </w:pPr>
      <w:bookmarkStart w:id="4" w:name="_Toc425186665"/>
      <w:r>
        <w:rPr>
          <w:lang w:val="en-US"/>
        </w:rPr>
        <w:t xml:space="preserve">Branch </w:t>
      </w:r>
      <w:proofErr w:type="spellStart"/>
      <w:r>
        <w:rPr>
          <w:lang w:val="en-US"/>
        </w:rPr>
        <w:t>erzeugen</w:t>
      </w:r>
      <w:bookmarkEnd w:id="4"/>
      <w:proofErr w:type="spellEnd"/>
    </w:p>
    <w:p w:rsidR="00AB2772" w:rsidRDefault="00DD415E" w:rsidP="0049466F">
      <w:r w:rsidRPr="00DD415E">
        <w:t xml:space="preserve">Nach Teststellung auf </w:t>
      </w:r>
      <w:proofErr w:type="spellStart"/>
      <w:r w:rsidRPr="00DD415E">
        <w:t>PräProd</w:t>
      </w:r>
      <w:proofErr w:type="spellEnd"/>
      <w:r w:rsidRPr="00DD415E">
        <w:t xml:space="preserve">. </w:t>
      </w:r>
    </w:p>
    <w:p w:rsidR="00AB2772" w:rsidRDefault="00460E8C" w:rsidP="0049466F">
      <w:pPr>
        <w:pStyle w:val="berschrift3"/>
      </w:pPr>
      <w:bookmarkStart w:id="5" w:name="_Toc425186666"/>
      <w:r>
        <w:t>Info-Mail</w:t>
      </w:r>
      <w:bookmarkEnd w:id="5"/>
      <w:r>
        <w:t xml:space="preserve"> </w:t>
      </w:r>
    </w:p>
    <w:p w:rsidR="0049466F" w:rsidRPr="00AB2772" w:rsidRDefault="00AB2772" w:rsidP="00AB2772">
      <w:r>
        <w:t xml:space="preserve">Anschließend Info-Mail </w:t>
      </w:r>
      <w:r w:rsidR="00460E8C" w:rsidRPr="00AB2772">
        <w:t xml:space="preserve">an </w:t>
      </w:r>
      <w:hyperlink r:id="rId8" w:history="1">
        <w:r w:rsidR="00460E8C" w:rsidRPr="00AB2772">
          <w:t>agn-dev@ecotel.de</w:t>
        </w:r>
      </w:hyperlink>
      <w:r w:rsidR="00460E8C" w:rsidRPr="00AB2772">
        <w:t>:</w:t>
      </w:r>
    </w:p>
    <w:p w:rsidR="00460E8C" w:rsidRPr="003436BF" w:rsidRDefault="00460E8C" w:rsidP="0025324C">
      <w:pPr>
        <w:spacing w:before="0" w:after="0"/>
        <w:rPr>
          <w:color w:val="1F497D"/>
          <w:lang w:val="en-US"/>
        </w:rPr>
      </w:pPr>
      <w:r w:rsidRPr="003436BF">
        <w:rPr>
          <w:color w:val="1F497D"/>
          <w:lang w:val="en-US"/>
        </w:rPr>
        <w:t>Hi team,</w:t>
      </w:r>
    </w:p>
    <w:p w:rsidR="00460E8C" w:rsidRPr="003436BF" w:rsidRDefault="00460E8C" w:rsidP="0025324C">
      <w:pPr>
        <w:spacing w:before="0" w:after="0"/>
        <w:rPr>
          <w:color w:val="1F497D"/>
          <w:lang w:val="en-US"/>
        </w:rPr>
      </w:pPr>
    </w:p>
    <w:p w:rsidR="00460E8C" w:rsidRDefault="00460E8C" w:rsidP="0025324C">
      <w:pPr>
        <w:spacing w:before="0" w:after="0"/>
        <w:rPr>
          <w:lang w:val="en-US"/>
        </w:rPr>
      </w:pPr>
      <w:r>
        <w:rPr>
          <w:color w:val="1F497D"/>
          <w:lang w:val="en-US"/>
        </w:rPr>
        <w:t xml:space="preserve">We forked a separate SVN branch for </w:t>
      </w:r>
      <w:r>
        <w:rPr>
          <w:b/>
          <w:bCs/>
          <w:color w:val="E46C0A"/>
          <w:lang w:val="en-US"/>
        </w:rPr>
        <w:t xml:space="preserve">Release </w:t>
      </w:r>
      <w:proofErr w:type="spellStart"/>
      <w:r w:rsidR="00A8335F">
        <w:rPr>
          <w:b/>
          <w:bCs/>
          <w:color w:val="E46C0A"/>
          <w:lang w:val="en-US"/>
        </w:rPr>
        <w:t>x</w:t>
      </w:r>
      <w:r>
        <w:rPr>
          <w:b/>
          <w:bCs/>
          <w:color w:val="E46C0A"/>
          <w:lang w:val="en-US"/>
        </w:rPr>
        <w:t>.</w:t>
      </w:r>
      <w:r w:rsidR="00A8335F">
        <w:rPr>
          <w:b/>
          <w:bCs/>
          <w:color w:val="E46C0A"/>
          <w:lang w:val="en-US"/>
        </w:rPr>
        <w:t>y</w:t>
      </w:r>
      <w:proofErr w:type="spellEnd"/>
      <w:r>
        <w:rPr>
          <w:lang w:val="en-US"/>
        </w:rPr>
        <w:t xml:space="preserve">: </w:t>
      </w:r>
      <w:r w:rsidR="00A8335F" w:rsidRPr="00D3459C">
        <w:rPr>
          <w:color w:val="0000FF"/>
          <w:u w:val="single"/>
          <w:lang w:val="en-US"/>
        </w:rPr>
        <w:t>&lt;branch link&gt;</w:t>
      </w:r>
    </w:p>
    <w:p w:rsidR="00460E8C" w:rsidRDefault="00460E8C" w:rsidP="0025324C">
      <w:pPr>
        <w:spacing w:before="0" w:after="0"/>
        <w:rPr>
          <w:lang w:val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 xml:space="preserve">Till we plan to </w:t>
      </w:r>
      <w:r>
        <w:rPr>
          <w:color w:val="1F497D"/>
          <w:u w:val="single"/>
          <w:lang w:val="en-US"/>
        </w:rPr>
        <w:t>deploy to production</w:t>
      </w:r>
      <w:r>
        <w:rPr>
          <w:color w:val="1F497D"/>
          <w:lang w:val="en-US"/>
        </w:rPr>
        <w:t xml:space="preserve"> from this branch on </w:t>
      </w:r>
      <w:r w:rsidR="00A8335F">
        <w:rPr>
          <w:color w:val="1F497D"/>
          <w:lang w:val="en-US"/>
        </w:rPr>
        <w:t>&lt;date&gt;</w:t>
      </w:r>
      <w:r>
        <w:rPr>
          <w:color w:val="1F497D"/>
          <w:lang w:val="en-US"/>
        </w:rPr>
        <w:t xml:space="preserve"> and the test team has to test on pre-production, </w:t>
      </w:r>
      <w:r>
        <w:rPr>
          <w:b/>
          <w:bCs/>
          <w:color w:val="1F497D"/>
          <w:sz w:val="24"/>
          <w:szCs w:val="24"/>
          <w:lang w:val="en-US"/>
        </w:rPr>
        <w:t xml:space="preserve">please do not commit any code changes to this branch without getting an approval from </w:t>
      </w:r>
      <w:r w:rsidR="00A8335F">
        <w:rPr>
          <w:b/>
          <w:bCs/>
          <w:color w:val="1F497D"/>
          <w:sz w:val="24"/>
          <w:szCs w:val="24"/>
          <w:lang w:val="en-US"/>
        </w:rPr>
        <w:t>&lt;person&gt;</w:t>
      </w:r>
      <w:r>
        <w:rPr>
          <w:color w:val="1F497D"/>
          <w:lang w:val="en-US"/>
        </w:rPr>
        <w:t>.</w:t>
      </w:r>
    </w:p>
    <w:p w:rsidR="00460E8C" w:rsidRDefault="00460E8C" w:rsidP="0025324C">
      <w:pPr>
        <w:spacing w:before="0" w:after="0"/>
        <w:rPr>
          <w:color w:val="1F497D"/>
          <w:lang w:val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 xml:space="preserve">Features for Release </w:t>
      </w:r>
      <w:r w:rsidR="00A8335F">
        <w:rPr>
          <w:color w:val="1F497D"/>
          <w:lang w:val="en-US"/>
        </w:rPr>
        <w:t>x.y+1</w:t>
      </w:r>
      <w:r>
        <w:rPr>
          <w:color w:val="1F497D"/>
          <w:lang w:val="en-US"/>
        </w:rPr>
        <w:t xml:space="preserve">, planned production </w:t>
      </w:r>
      <w:r w:rsidR="00A8335F">
        <w:rPr>
          <w:color w:val="1F497D"/>
          <w:lang w:val="en-US"/>
        </w:rPr>
        <w:t>&lt;date&gt;</w:t>
      </w:r>
      <w:r>
        <w:rPr>
          <w:color w:val="1F497D"/>
          <w:lang w:val="en-US"/>
        </w:rPr>
        <w:t>, have to be committed ONLY to the trunk.</w:t>
      </w:r>
    </w:p>
    <w:p w:rsidR="00460E8C" w:rsidRDefault="00460E8C" w:rsidP="0025324C">
      <w:pPr>
        <w:spacing w:before="0" w:after="0"/>
        <w:rPr>
          <w:color w:val="1F497D"/>
          <w:lang w:val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>Current branch overview:</w:t>
      </w:r>
    </w:p>
    <w:p w:rsidR="00460E8C" w:rsidRDefault="00460E8C" w:rsidP="00551510">
      <w:pPr>
        <w:pStyle w:val="Listenabsatz"/>
        <w:numPr>
          <w:ilvl w:val="0"/>
          <w:numId w:val="14"/>
        </w:numPr>
        <w:spacing w:before="0" w:after="0"/>
        <w:jc w:val="left"/>
        <w:rPr>
          <w:b/>
          <w:bCs/>
          <w:color w:val="E46C0A"/>
          <w:lang w:val="en-US"/>
        </w:rPr>
      </w:pPr>
      <w:r>
        <w:rPr>
          <w:b/>
          <w:bCs/>
          <w:color w:val="E46C0A"/>
          <w:lang w:val="en-US"/>
        </w:rPr>
        <w:t xml:space="preserve">SVN Branch Release </w:t>
      </w:r>
      <w:r w:rsidR="00A8335F">
        <w:rPr>
          <w:b/>
          <w:bCs/>
          <w:color w:val="E46C0A"/>
          <w:lang w:val="en-US"/>
        </w:rPr>
        <w:t>x.y-1</w:t>
      </w:r>
      <w:r>
        <w:rPr>
          <w:b/>
          <w:bCs/>
          <w:color w:val="E46C0A"/>
          <w:lang w:val="en-US"/>
        </w:rPr>
        <w:t xml:space="preserve">  (PRODUCTION!!)</w:t>
      </w:r>
    </w:p>
    <w:p w:rsidR="00341A74" w:rsidRPr="00341A74" w:rsidRDefault="00341A74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0000FF"/>
          <w:lang w:val="en-US"/>
        </w:rPr>
      </w:pPr>
      <w:r w:rsidRPr="00341A74">
        <w:rPr>
          <w:color w:val="0000FF"/>
          <w:u w:val="single"/>
          <w:lang w:val="en-US"/>
        </w:rPr>
        <w:t>&lt;branch</w:t>
      </w:r>
      <w:r w:rsidRPr="00341A74">
        <w:rPr>
          <w:color w:val="0000FF"/>
          <w:u w:val="single"/>
        </w:rPr>
        <w:t xml:space="preserve"> link&gt;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>This is ONLY for high prioritized hotfixes for production !!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SVN commit approval: </w:t>
      </w:r>
      <w:r w:rsidR="002D54AF">
        <w:rPr>
          <w:color w:val="1F497D"/>
          <w:lang w:val="en-US"/>
        </w:rPr>
        <w:t>&lt;person&gt;</w:t>
      </w:r>
    </w:p>
    <w:p w:rsidR="00460E8C" w:rsidRDefault="00460E8C" w:rsidP="0025324C">
      <w:pPr>
        <w:spacing w:before="0" w:after="0"/>
        <w:rPr>
          <w:lang w:val="en-US"/>
        </w:rPr>
      </w:pPr>
    </w:p>
    <w:p w:rsidR="00460E8C" w:rsidRDefault="00460E8C" w:rsidP="00551510">
      <w:pPr>
        <w:pStyle w:val="Listenabsatz"/>
        <w:numPr>
          <w:ilvl w:val="0"/>
          <w:numId w:val="14"/>
        </w:numPr>
        <w:spacing w:before="0" w:after="0"/>
        <w:jc w:val="left"/>
        <w:rPr>
          <w:b/>
          <w:bCs/>
          <w:color w:val="E46C0A"/>
          <w:lang w:val="en-US"/>
        </w:rPr>
      </w:pPr>
      <w:r>
        <w:rPr>
          <w:b/>
          <w:bCs/>
          <w:color w:val="E46C0A"/>
          <w:lang w:val="en-US"/>
        </w:rPr>
        <w:t xml:space="preserve">SVN Branch Release </w:t>
      </w:r>
      <w:proofErr w:type="spellStart"/>
      <w:r w:rsidR="00341A74">
        <w:rPr>
          <w:b/>
          <w:bCs/>
          <w:color w:val="E46C0A"/>
          <w:lang w:val="en-US"/>
        </w:rPr>
        <w:t>x.y</w:t>
      </w:r>
      <w:proofErr w:type="spellEnd"/>
    </w:p>
    <w:p w:rsidR="00341A74" w:rsidRPr="00341A74" w:rsidRDefault="00341A74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0000FF"/>
          <w:u w:val="single"/>
        </w:rPr>
      </w:pPr>
      <w:r w:rsidRPr="00341A74">
        <w:rPr>
          <w:color w:val="0000FF"/>
          <w:u w:val="single"/>
        </w:rPr>
        <w:t>&lt;</w:t>
      </w:r>
      <w:proofErr w:type="spellStart"/>
      <w:r w:rsidRPr="00341A74">
        <w:rPr>
          <w:color w:val="0000FF"/>
          <w:u w:val="single"/>
        </w:rPr>
        <w:t>branch</w:t>
      </w:r>
      <w:proofErr w:type="spellEnd"/>
      <w:r w:rsidRPr="00341A74">
        <w:rPr>
          <w:color w:val="0000FF"/>
          <w:u w:val="single"/>
        </w:rPr>
        <w:t xml:space="preserve"> link&gt;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This is only for fixes and features which have to deployed to production on </w:t>
      </w:r>
      <w:r w:rsidR="00341A74">
        <w:rPr>
          <w:color w:val="1F497D"/>
          <w:lang w:val="en-US"/>
        </w:rPr>
        <w:t>&lt;date&gt;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SVN commit approval: </w:t>
      </w:r>
      <w:r w:rsidR="00341A74">
        <w:rPr>
          <w:color w:val="1F497D"/>
          <w:lang w:val="en-US"/>
        </w:rPr>
        <w:t>&lt;person</w:t>
      </w:r>
      <w:r w:rsidR="00DE77A1">
        <w:rPr>
          <w:color w:val="1F497D"/>
          <w:lang w:val="en-US"/>
        </w:rPr>
        <w:t>&gt;</w:t>
      </w:r>
    </w:p>
    <w:p w:rsidR="00460E8C" w:rsidRDefault="00460E8C" w:rsidP="0025324C">
      <w:pPr>
        <w:spacing w:before="0" w:after="0"/>
        <w:rPr>
          <w:lang w:val="en-US"/>
        </w:rPr>
      </w:pPr>
    </w:p>
    <w:p w:rsidR="00460E8C" w:rsidRDefault="00460E8C" w:rsidP="00551510">
      <w:pPr>
        <w:pStyle w:val="Listenabsatz"/>
        <w:numPr>
          <w:ilvl w:val="0"/>
          <w:numId w:val="14"/>
        </w:numPr>
        <w:spacing w:before="0" w:after="0"/>
        <w:jc w:val="left"/>
        <w:rPr>
          <w:b/>
          <w:bCs/>
          <w:color w:val="E46C0A"/>
          <w:lang w:val="en-US"/>
        </w:rPr>
      </w:pPr>
      <w:r>
        <w:rPr>
          <w:b/>
          <w:bCs/>
          <w:color w:val="E46C0A"/>
          <w:lang w:val="en-US"/>
        </w:rPr>
        <w:t xml:space="preserve">SVN trunk Release </w:t>
      </w:r>
      <w:r w:rsidR="00714749">
        <w:rPr>
          <w:b/>
          <w:bCs/>
          <w:color w:val="E46C0A"/>
          <w:lang w:val="en-US"/>
        </w:rPr>
        <w:t>x.y+1</w:t>
      </w:r>
    </w:p>
    <w:p w:rsidR="00714749" w:rsidRPr="00341A74" w:rsidRDefault="00714749" w:rsidP="00714749">
      <w:pPr>
        <w:pStyle w:val="Listenabsatz"/>
        <w:numPr>
          <w:ilvl w:val="1"/>
          <w:numId w:val="14"/>
        </w:numPr>
        <w:spacing w:before="0" w:after="0"/>
        <w:jc w:val="left"/>
        <w:rPr>
          <w:color w:val="0000FF"/>
          <w:u w:val="single"/>
        </w:rPr>
      </w:pPr>
      <w:r w:rsidRPr="00341A74">
        <w:rPr>
          <w:color w:val="0000FF"/>
          <w:u w:val="single"/>
        </w:rPr>
        <w:t>&lt;</w:t>
      </w:r>
      <w:proofErr w:type="spellStart"/>
      <w:r w:rsidRPr="00341A74">
        <w:rPr>
          <w:color w:val="0000FF"/>
          <w:u w:val="single"/>
        </w:rPr>
        <w:t>branch</w:t>
      </w:r>
      <w:proofErr w:type="spellEnd"/>
      <w:r w:rsidRPr="00341A74">
        <w:rPr>
          <w:color w:val="0000FF"/>
          <w:u w:val="single"/>
        </w:rPr>
        <w:t xml:space="preserve"> link&gt;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release </w:t>
      </w:r>
      <w:r w:rsidR="00714749">
        <w:rPr>
          <w:color w:val="1F497D"/>
          <w:lang w:val="en-US"/>
        </w:rPr>
        <w:t>x.y+1</w:t>
      </w:r>
      <w:r>
        <w:rPr>
          <w:color w:val="1F497D"/>
          <w:lang w:val="en-US"/>
        </w:rPr>
        <w:t>, commit ALL changes which are committed in the other branches into this branch as well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>No approval necessary</w:t>
      </w:r>
    </w:p>
    <w:p w:rsidR="00460E8C" w:rsidRDefault="00460E8C" w:rsidP="0025324C">
      <w:pPr>
        <w:spacing w:before="0" w:after="0"/>
        <w:rPr>
          <w:color w:val="1F497D"/>
          <w:lang w:val="en-US" w:eastAsia="de-DE"/>
        </w:rPr>
      </w:pPr>
    </w:p>
    <w:p w:rsidR="00460E8C" w:rsidRDefault="00460E8C" w:rsidP="0025324C">
      <w:pPr>
        <w:spacing w:before="0" w:after="0"/>
        <w:rPr>
          <w:color w:val="1F497D"/>
          <w:lang w:val="en-US" w:eastAsia="de-DE"/>
        </w:rPr>
      </w:pPr>
      <w:r>
        <w:rPr>
          <w:color w:val="1F497D"/>
          <w:lang w:val="en-US" w:eastAsia="de-DE"/>
        </w:rPr>
        <w:t>Thank you for the compliance of these rules.</w:t>
      </w:r>
    </w:p>
    <w:p w:rsidR="00460E8C" w:rsidRDefault="00460E8C" w:rsidP="0025324C">
      <w:pPr>
        <w:spacing w:before="0" w:after="0"/>
        <w:rPr>
          <w:color w:val="1F497D"/>
          <w:lang w:val="en-US" w:eastAsia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>Regards,</w:t>
      </w:r>
    </w:p>
    <w:p w:rsidR="00460E8C" w:rsidRDefault="00A53F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>&lt;Signature&gt;</w:t>
      </w:r>
    </w:p>
    <w:p w:rsidR="0045061E" w:rsidRDefault="0061033D" w:rsidP="007A6C97">
      <w:pPr>
        <w:pStyle w:val="berschrift3"/>
        <w:rPr>
          <w:lang w:val="en-US"/>
        </w:rPr>
      </w:pPr>
      <w:bookmarkStart w:id="6" w:name="_Ref393111212"/>
      <w:bookmarkStart w:id="7" w:name="_Ref393111217"/>
      <w:bookmarkStart w:id="8" w:name="_Toc425186667"/>
      <w:r>
        <w:rPr>
          <w:lang w:val="en-US"/>
        </w:rPr>
        <w:t>Version</w:t>
      </w:r>
      <w:bookmarkEnd w:id="6"/>
      <w:bookmarkEnd w:id="7"/>
      <w:bookmarkEnd w:id="8"/>
    </w:p>
    <w:p w:rsidR="008A0C8B" w:rsidRDefault="008A0C8B" w:rsidP="008A0C8B">
      <w:r w:rsidRPr="00CA7DF6">
        <w:t xml:space="preserve">Danach Update der Version </w:t>
      </w:r>
      <w:r w:rsidR="00CA7DF6">
        <w:t xml:space="preserve">im </w:t>
      </w:r>
      <w:proofErr w:type="spellStart"/>
      <w:r w:rsidR="00CA7DF6">
        <w:t>pom</w:t>
      </w:r>
      <w:proofErr w:type="spellEnd"/>
      <w:r w:rsidR="00CA7DF6">
        <w:t xml:space="preserve"> auf nächste Release-Nummer.</w:t>
      </w:r>
    </w:p>
    <w:p w:rsidR="00F32146" w:rsidRDefault="00A16081" w:rsidP="00F32146">
      <w:pPr>
        <w:pStyle w:val="berschrift2"/>
      </w:pPr>
      <w:bookmarkStart w:id="9" w:name="_Toc425186668"/>
      <w:r>
        <w:lastRenderedPageBreak/>
        <w:t>Release I</w:t>
      </w:r>
      <w:r w:rsidR="0023505F">
        <w:t>nformation</w:t>
      </w:r>
      <w:r>
        <w:t xml:space="preserve"> pflegen</w:t>
      </w:r>
      <w:bookmarkEnd w:id="9"/>
    </w:p>
    <w:p w:rsidR="00833DBB" w:rsidRDefault="00B336DE" w:rsidP="0023505F">
      <w:pPr>
        <w:rPr>
          <w:lang w:val="en-US"/>
        </w:rPr>
      </w:pPr>
      <w:proofErr w:type="spellStart"/>
      <w:r w:rsidRPr="00833DBB">
        <w:rPr>
          <w:lang w:val="en-US"/>
        </w:rPr>
        <w:t>parentpom</w:t>
      </w:r>
      <w:proofErr w:type="spellEnd"/>
      <w:r w:rsidRPr="00833DBB">
        <w:rPr>
          <w:lang w:val="en-US"/>
        </w:rPr>
        <w:t xml:space="preserve"> &gt; </w:t>
      </w:r>
      <w:proofErr w:type="spellStart"/>
      <w:r w:rsidRPr="00833DBB">
        <w:rPr>
          <w:lang w:val="en-US"/>
        </w:rPr>
        <w:t>release_information</w:t>
      </w:r>
      <w:proofErr w:type="spellEnd"/>
      <w:r w:rsidRPr="00833DBB">
        <w:rPr>
          <w:lang w:val="en-US"/>
        </w:rPr>
        <w:t xml:space="preserve"> &gt; Rx_y_z.txt</w:t>
      </w:r>
      <w:r w:rsidR="00CE674C">
        <w:rPr>
          <w:lang w:val="en-US"/>
        </w:rPr>
        <w:t xml:space="preserve"> </w:t>
      </w:r>
      <w:proofErr w:type="spellStart"/>
      <w:r w:rsidR="00CE674C">
        <w:rPr>
          <w:lang w:val="en-US"/>
        </w:rPr>
        <w:t>enthält</w:t>
      </w:r>
      <w:proofErr w:type="spellEnd"/>
      <w:r w:rsidR="00CE674C">
        <w:rPr>
          <w:lang w:val="en-US"/>
        </w:rPr>
        <w:t>:</w:t>
      </w:r>
    </w:p>
    <w:p w:rsidR="00CE674C" w:rsidRDefault="006C4070" w:rsidP="00551510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 branch</w:t>
      </w:r>
    </w:p>
    <w:p w:rsidR="006C4070" w:rsidRDefault="006C4070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Planned Production  Date</w:t>
      </w:r>
    </w:p>
    <w:p w:rsidR="006C4070" w:rsidRDefault="006C4070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Applications to be deployed</w:t>
      </w:r>
    </w:p>
    <w:p w:rsidR="006C4070" w:rsidRDefault="003A2504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Database changes to be applied</w:t>
      </w:r>
    </w:p>
    <w:p w:rsidR="005C7D64" w:rsidRDefault="0026602E" w:rsidP="00551510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settings to be applied</w:t>
      </w:r>
    </w:p>
    <w:p w:rsidR="0026602E" w:rsidRDefault="0026602E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…</w:t>
      </w:r>
    </w:p>
    <w:p w:rsidR="002F6CAC" w:rsidRDefault="00F0716A" w:rsidP="00F0716A">
      <w:pPr>
        <w:pStyle w:val="berschrift2"/>
        <w:rPr>
          <w:lang w:val="en-US"/>
        </w:rPr>
      </w:pPr>
      <w:bookmarkStart w:id="10" w:name="_Toc425186669"/>
      <w:proofErr w:type="spellStart"/>
      <w:r>
        <w:rPr>
          <w:lang w:val="en-US"/>
        </w:rPr>
        <w:t>Releaseletter</w:t>
      </w:r>
      <w:bookmarkEnd w:id="10"/>
      <w:proofErr w:type="spellEnd"/>
    </w:p>
    <w:p w:rsidR="00F0716A" w:rsidRDefault="00F0716A" w:rsidP="00F0716A">
      <w:proofErr w:type="spellStart"/>
      <w:r>
        <w:t>Deployment</w:t>
      </w:r>
      <w:proofErr w:type="spellEnd"/>
      <w:r>
        <w:t xml:space="preserve"> Manager pflegt Scan der Checkliste und Mail zur Veröffentlichung</w:t>
      </w:r>
      <w:r w:rsidR="00E676AC">
        <w:t>:</w:t>
      </w:r>
    </w:p>
    <w:p w:rsidR="00F0716A" w:rsidRDefault="00F0716A" w:rsidP="00551510">
      <w:pPr>
        <w:pStyle w:val="Listenabsatz"/>
        <w:numPr>
          <w:ilvl w:val="0"/>
          <w:numId w:val="16"/>
        </w:numPr>
      </w:pPr>
      <w:r>
        <w:t xml:space="preserve">Speichern unter </w:t>
      </w:r>
      <w:r w:rsidRPr="00F0716A">
        <w:t>P:\02\31\08\AGN</w:t>
      </w:r>
    </w:p>
    <w:p w:rsidR="00F0716A" w:rsidRPr="00506830" w:rsidRDefault="00F0716A" w:rsidP="00551510">
      <w:pPr>
        <w:pStyle w:val="Listenabsatz"/>
        <w:numPr>
          <w:ilvl w:val="0"/>
          <w:numId w:val="16"/>
        </w:numPr>
      </w:pPr>
      <w:r w:rsidRPr="00506830">
        <w:t xml:space="preserve">Update </w:t>
      </w:r>
      <w:r w:rsidR="00506830" w:rsidRPr="00506830">
        <w:t xml:space="preserve">im </w:t>
      </w:r>
      <w:r w:rsidRPr="00506830">
        <w:t>Wiki</w:t>
      </w:r>
    </w:p>
    <w:p w:rsidR="00225CDB" w:rsidRPr="00DD415E" w:rsidRDefault="00225CDB" w:rsidP="00225CDB">
      <w:pPr>
        <w:pStyle w:val="berschrift1"/>
      </w:pPr>
      <w:bookmarkStart w:id="11" w:name="_Toc425186670"/>
      <w:r w:rsidRPr="00DD415E">
        <w:lastRenderedPageBreak/>
        <w:t>Entwicklungsumgebung</w:t>
      </w:r>
      <w:bookmarkEnd w:id="11"/>
    </w:p>
    <w:p w:rsidR="00225CDB" w:rsidRPr="00DD415E" w:rsidRDefault="00225CDB" w:rsidP="00225CDB">
      <w:pPr>
        <w:pStyle w:val="berschrift2"/>
      </w:pPr>
      <w:bookmarkStart w:id="12" w:name="_Toc425186671"/>
      <w:r w:rsidRPr="00DD415E">
        <w:t>Installation</w:t>
      </w:r>
      <w:bookmarkEnd w:id="12"/>
    </w:p>
    <w:p w:rsidR="00225CDB" w:rsidRPr="00DD415E" w:rsidRDefault="00225CDB" w:rsidP="00225CDB">
      <w:pPr>
        <w:pStyle w:val="berschrift3"/>
      </w:pPr>
      <w:bookmarkStart w:id="13" w:name="_Toc425186672"/>
      <w:r w:rsidRPr="00DD415E">
        <w:t>Java</w:t>
      </w:r>
      <w:bookmarkEnd w:id="13"/>
    </w:p>
    <w:p w:rsidR="00225CDB" w:rsidRPr="00DD415E" w:rsidRDefault="00225CDB" w:rsidP="00551510">
      <w:pPr>
        <w:pStyle w:val="Listenabsatz"/>
        <w:numPr>
          <w:ilvl w:val="0"/>
          <w:numId w:val="4"/>
        </w:numPr>
        <w:spacing w:before="0" w:after="200" w:line="276" w:lineRule="auto"/>
        <w:contextualSpacing/>
        <w:jc w:val="left"/>
      </w:pPr>
      <w:r w:rsidRPr="00DD415E">
        <w:t>Path Variable setzen</w:t>
      </w:r>
    </w:p>
    <w:p w:rsidR="00225CDB" w:rsidRPr="003436BF" w:rsidRDefault="00225CDB" w:rsidP="00225CDB">
      <w:pPr>
        <w:pStyle w:val="berschrift3"/>
        <w:rPr>
          <w:lang w:val="en-US"/>
        </w:rPr>
      </w:pPr>
      <w:bookmarkStart w:id="14" w:name="_Toc425186673"/>
      <w:r w:rsidRPr="003436BF">
        <w:rPr>
          <w:lang w:val="en-US"/>
        </w:rPr>
        <w:t>Eclipse IDE for Java EE Developers</w:t>
      </w:r>
      <w:bookmarkEnd w:id="14"/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DD415E">
        <w:t>Su</w:t>
      </w:r>
      <w:proofErr w:type="spellStart"/>
      <w:r>
        <w:rPr>
          <w:lang w:val="en-US"/>
        </w:rPr>
        <w:t>bclipse</w:t>
      </w:r>
      <w:proofErr w:type="spellEnd"/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B31E50">
        <w:t>m2e (ggf. schon i</w:t>
      </w:r>
      <w:r w:rsidRPr="00CE7CA5">
        <w:t>n obiger Version enthalten)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 xml:space="preserve">Auschecken: </w:t>
      </w:r>
      <w:proofErr w:type="spellStart"/>
      <w:r>
        <w:t>svn</w:t>
      </w:r>
      <w:proofErr w:type="spellEnd"/>
      <w:r>
        <w:t xml:space="preserve"> View &gt; AGN &gt; </w:t>
      </w:r>
      <w:proofErr w:type="spellStart"/>
      <w:r>
        <w:t>trunk</w:t>
      </w:r>
      <w:proofErr w:type="spellEnd"/>
      <w:r>
        <w:t xml:space="preserve"> &gt; 56 Projekte (in eigenen Workspace \</w:t>
      </w:r>
      <w:proofErr w:type="spellStart"/>
      <w:r>
        <w:t>Workspaces</w:t>
      </w:r>
      <w:proofErr w:type="spellEnd"/>
      <w:r>
        <w:t>\AGN\</w:t>
      </w:r>
      <w:proofErr w:type="spellStart"/>
      <w:r>
        <w:t>trunk</w:t>
      </w:r>
      <w:proofErr w:type="spellEnd"/>
      <w:r>
        <w:t>)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>Settings</w:t>
      </w:r>
    </w:p>
    <w:p w:rsidR="00225CD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255698">
        <w:rPr>
          <w:lang w:val="en-US"/>
        </w:rPr>
        <w:t>General &gt; Workspace &gt; Text file encoding &gt; Other: UTF-8</w:t>
      </w:r>
    </w:p>
    <w:p w:rsidR="00225CDB" w:rsidRPr="00294787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 w:rsidRPr="00657DEC">
        <w:t xml:space="preserve">Java &gt; </w:t>
      </w:r>
      <w:proofErr w:type="spellStart"/>
      <w:r w:rsidRPr="00657DEC">
        <w:t>Installed</w:t>
      </w:r>
      <w:proofErr w:type="spellEnd"/>
      <w:r w:rsidRPr="00657DEC">
        <w:t xml:space="preserve"> JREs &gt; </w:t>
      </w:r>
      <w:proofErr w:type="spellStart"/>
      <w:r w:rsidRPr="00657DEC">
        <w:t>akt</w:t>
      </w:r>
      <w:proofErr w:type="spellEnd"/>
      <w:r w:rsidRPr="00657DEC">
        <w:t xml:space="preserve">. JDK hinzufügen, </w:t>
      </w:r>
      <w:r w:rsidRPr="000E74DA">
        <w:rPr>
          <w:u w:val="single"/>
        </w:rPr>
        <w:t>altes entfernen</w:t>
      </w:r>
    </w:p>
    <w:p w:rsidR="00225CDB" w:rsidRPr="009F5A4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9F5A4B">
        <w:rPr>
          <w:lang w:val="en-US"/>
        </w:rPr>
        <w:t xml:space="preserve">Settings </w:t>
      </w:r>
      <w:proofErr w:type="spellStart"/>
      <w:r w:rsidRPr="009F5A4B">
        <w:rPr>
          <w:lang w:val="en-US"/>
        </w:rPr>
        <w:t>aus</w:t>
      </w:r>
      <w:proofErr w:type="spellEnd"/>
      <w:r w:rsidRPr="009F5A4B">
        <w:rPr>
          <w:lang w:val="en-US"/>
        </w:rPr>
        <w:t xml:space="preserve"> </w:t>
      </w:r>
      <w:proofErr w:type="spellStart"/>
      <w:r w:rsidRPr="009F5A4B">
        <w:rPr>
          <w:lang w:val="en-US"/>
        </w:rPr>
        <w:t>svn</w:t>
      </w:r>
      <w:proofErr w:type="spellEnd"/>
      <w:r w:rsidRPr="009F5A4B">
        <w:rPr>
          <w:lang w:val="en-US"/>
        </w:rPr>
        <w:t xml:space="preserve"> </w:t>
      </w:r>
      <w:proofErr w:type="spellStart"/>
      <w:r w:rsidRPr="009F5A4B">
        <w:rPr>
          <w:lang w:val="en-US"/>
        </w:rPr>
        <w:t>hinzufügen</w:t>
      </w:r>
      <w:proofErr w:type="spellEnd"/>
      <w:r w:rsidRPr="009F5A4B">
        <w:rPr>
          <w:lang w:val="en-US"/>
        </w:rPr>
        <w:t>: svn\boss_ng\runtime\eclipse\ecotel_preferences</w:t>
      </w:r>
      <w:r>
        <w:rPr>
          <w:lang w:val="en-US"/>
        </w:rPr>
        <w:t>\</w:t>
      </w:r>
      <w:r w:rsidRPr="00A101F5">
        <w:rPr>
          <w:lang w:val="en-US"/>
        </w:rPr>
        <w:t>eclipse_preferences.epf</w:t>
      </w:r>
    </w:p>
    <w:p w:rsidR="00225CDB" w:rsidRPr="00A101F5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proofErr w:type="spellStart"/>
      <w:r w:rsidRPr="00A101F5">
        <w:rPr>
          <w:lang w:val="en-US"/>
        </w:rPr>
        <w:t>Checkstyle</w:t>
      </w:r>
      <w:proofErr w:type="spellEnd"/>
      <w:r w:rsidRPr="00A101F5">
        <w:rPr>
          <w:lang w:val="en-US"/>
        </w:rPr>
        <w:t xml:space="preserve"> </w:t>
      </w:r>
      <w:proofErr w:type="spellStart"/>
      <w:r w:rsidRPr="00A101F5">
        <w:rPr>
          <w:lang w:val="en-US"/>
        </w:rPr>
        <w:t>Prefs</w:t>
      </w:r>
      <w:proofErr w:type="spellEnd"/>
      <w:r w:rsidRPr="00A101F5">
        <w:rPr>
          <w:lang w:val="en-US"/>
        </w:rPr>
        <w:t xml:space="preserve"> </w:t>
      </w:r>
      <w:proofErr w:type="spellStart"/>
      <w:r w:rsidRPr="00A101F5">
        <w:rPr>
          <w:lang w:val="en-US"/>
        </w:rPr>
        <w:t>hinzufügen</w:t>
      </w:r>
      <w:proofErr w:type="spellEnd"/>
      <w:r w:rsidRPr="00A101F5">
        <w:rPr>
          <w:lang w:val="en-US"/>
        </w:rPr>
        <w:t xml:space="preserve">: </w:t>
      </w:r>
      <w:proofErr w:type="spellStart"/>
      <w:r w:rsidRPr="009F5A4B">
        <w:rPr>
          <w:lang w:val="en-US"/>
        </w:rPr>
        <w:t>svn</w:t>
      </w:r>
      <w:proofErr w:type="spellEnd"/>
      <w:r w:rsidRPr="009F5A4B">
        <w:rPr>
          <w:lang w:val="en-US"/>
        </w:rPr>
        <w:t>\</w:t>
      </w:r>
      <w:proofErr w:type="spellStart"/>
      <w:r w:rsidRPr="009F5A4B">
        <w:rPr>
          <w:lang w:val="en-US"/>
        </w:rPr>
        <w:t>boss_ng</w:t>
      </w:r>
      <w:proofErr w:type="spellEnd"/>
      <w:r w:rsidRPr="009F5A4B">
        <w:rPr>
          <w:lang w:val="en-US"/>
        </w:rPr>
        <w:t>\runtime\eclipse\</w:t>
      </w:r>
      <w:proofErr w:type="spellStart"/>
      <w:r w:rsidRPr="009F5A4B">
        <w:rPr>
          <w:lang w:val="en-US"/>
        </w:rPr>
        <w:t>ecotel_preferences</w:t>
      </w:r>
      <w:proofErr w:type="spellEnd"/>
      <w:r>
        <w:rPr>
          <w:lang w:val="en-US"/>
        </w:rPr>
        <w:t>\</w:t>
      </w:r>
      <w:r w:rsidRPr="00A101F5">
        <w:rPr>
          <w:lang w:val="en-US"/>
        </w:rPr>
        <w:t>checkstyle.xml</w:t>
      </w:r>
    </w:p>
    <w:p w:rsidR="00225CD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proofErr w:type="spellStart"/>
      <w:r>
        <w:t>Maven</w:t>
      </w:r>
      <w:proofErr w:type="spellEnd"/>
      <w:r>
        <w:t xml:space="preserve"> Pfad einstellen: </w:t>
      </w:r>
      <w:proofErr w:type="spellStart"/>
      <w:r>
        <w:t>Maven</w:t>
      </w:r>
      <w:proofErr w:type="spellEnd"/>
      <w:r>
        <w:t xml:space="preserve"> &gt; </w:t>
      </w:r>
      <w:proofErr w:type="spellStart"/>
      <w:r>
        <w:t>Installations</w:t>
      </w:r>
      <w:proofErr w:type="spellEnd"/>
      <w:r>
        <w:t xml:space="preserve"> &gt; Add</w:t>
      </w:r>
    </w:p>
    <w:p w:rsidR="00225CDB" w:rsidRDefault="00225CDB" w:rsidP="00225CDB">
      <w:pPr>
        <w:pStyle w:val="berschrift3"/>
        <w:rPr>
          <w:lang w:val="en-US"/>
        </w:rPr>
      </w:pPr>
      <w:bookmarkStart w:id="15" w:name="_Toc425186674"/>
      <w:r>
        <w:rPr>
          <w:lang w:val="en-US"/>
        </w:rPr>
        <w:t>MySQL</w:t>
      </w:r>
      <w:bookmarkEnd w:id="15"/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F7734F">
        <w:t xml:space="preserve">Neue </w:t>
      </w:r>
      <w:proofErr w:type="spellStart"/>
      <w:r w:rsidRPr="00F7734F">
        <w:t>Dbs</w:t>
      </w:r>
      <w:proofErr w:type="spellEnd"/>
      <w:r w:rsidRPr="00F7734F">
        <w:t xml:space="preserve"> einrichten</w:t>
      </w:r>
      <w:r>
        <w:t xml:space="preserve"> (jeweils </w:t>
      </w:r>
      <w:proofErr w:type="spellStart"/>
      <w:r w:rsidRPr="00F7734F">
        <w:t>Collation</w:t>
      </w:r>
      <w:proofErr w:type="spellEnd"/>
      <w:r>
        <w:t>:</w:t>
      </w:r>
      <w:r w:rsidRPr="00F7734F">
        <w:t xml:space="preserve"> utf8_general_ci</w:t>
      </w:r>
      <w:r>
        <w:t>)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proofErr w:type="spellStart"/>
      <w:r>
        <w:rPr>
          <w:lang w:val="en-US"/>
        </w:rPr>
        <w:t>HeidiSQL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Werkzeuge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Benutzerverwaltung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Neu</w:t>
      </w:r>
      <w:proofErr w:type="spellEnd"/>
    </w:p>
    <w:p w:rsidR="00225CDB" w:rsidRDefault="00225CDB" w:rsidP="00354A16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Name</w:t>
      </w:r>
      <w:r w:rsidR="00354A16">
        <w:rPr>
          <w:lang w:val="en-US"/>
        </w:rPr>
        <w:t>/</w:t>
      </w:r>
      <w:proofErr w:type="spellStart"/>
      <w:r w:rsidR="00354A16">
        <w:rPr>
          <w:lang w:val="en-US"/>
        </w:rPr>
        <w:t>Passwort</w:t>
      </w:r>
      <w:proofErr w:type="spellEnd"/>
      <w:r w:rsidR="00354A16">
        <w:rPr>
          <w:lang w:val="en-US"/>
        </w:rPr>
        <w:t xml:space="preserve"> </w:t>
      </w:r>
      <w:proofErr w:type="spellStart"/>
      <w:r w:rsidR="00354A16">
        <w:rPr>
          <w:lang w:val="en-US"/>
        </w:rPr>
        <w:t>angeben</w:t>
      </w:r>
      <w:proofErr w:type="spellEnd"/>
    </w:p>
    <w:p w:rsidR="00225CD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proofErr w:type="spellStart"/>
      <w:r>
        <w:rPr>
          <w:lang w:val="en-US"/>
        </w:rPr>
        <w:t>Zugriff</w:t>
      </w:r>
      <w:proofErr w:type="spellEnd"/>
      <w:r>
        <w:rPr>
          <w:lang w:val="en-US"/>
        </w:rPr>
        <w:t xml:space="preserve"> auf: </w:t>
      </w:r>
      <w:proofErr w:type="spellStart"/>
      <w:r>
        <w:rPr>
          <w:lang w:val="en-US"/>
        </w:rPr>
        <w:t>alles</w:t>
      </w:r>
      <w:proofErr w:type="spellEnd"/>
    </w:p>
    <w:p w:rsidR="00225CDB" w:rsidRDefault="00225CDB" w:rsidP="00225CDB">
      <w:pPr>
        <w:pStyle w:val="berschrift4"/>
        <w:rPr>
          <w:lang w:val="en-US"/>
        </w:rPr>
      </w:pPr>
      <w:proofErr w:type="spellStart"/>
      <w:r>
        <w:rPr>
          <w:lang w:val="en-US"/>
        </w:rPr>
        <w:t>Pfade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Dbs</w:t>
      </w:r>
      <w:proofErr w:type="spellEnd"/>
    </w:p>
    <w:p w:rsidR="00225CDB" w:rsidRDefault="00225CDB" w:rsidP="00551510">
      <w:pPr>
        <w:pStyle w:val="Listenabsatz"/>
        <w:numPr>
          <w:ilvl w:val="0"/>
          <w:numId w:val="6"/>
        </w:numPr>
        <w:spacing w:before="0" w:after="200" w:line="276" w:lineRule="auto"/>
        <w:contextualSpacing/>
        <w:jc w:val="left"/>
        <w:rPr>
          <w:lang w:val="en-US"/>
        </w:rPr>
      </w:pPr>
      <w:r w:rsidRPr="00EE07B6">
        <w:rPr>
          <w:lang w:val="en-US"/>
        </w:rPr>
        <w:t>C:\Program Files\MySQL\MySQL Server 5.6\data</w:t>
      </w:r>
    </w:p>
    <w:p w:rsidR="00225CDB" w:rsidRPr="002B524D" w:rsidRDefault="00225CDB" w:rsidP="00551510">
      <w:pPr>
        <w:pStyle w:val="Listenabsatz"/>
        <w:numPr>
          <w:ilvl w:val="1"/>
          <w:numId w:val="6"/>
        </w:numPr>
        <w:spacing w:before="0" w:after="200" w:line="276" w:lineRule="auto"/>
        <w:contextualSpacing/>
        <w:jc w:val="left"/>
      </w:pPr>
      <w:r w:rsidRPr="002B524D">
        <w:t>wird genutzt von bin\mysqld.exe</w:t>
      </w:r>
    </w:p>
    <w:p w:rsidR="00225CDB" w:rsidRDefault="00225CDB" w:rsidP="00551510">
      <w:pPr>
        <w:pStyle w:val="Listenabsatz"/>
        <w:numPr>
          <w:ilvl w:val="0"/>
          <w:numId w:val="6"/>
        </w:numPr>
        <w:spacing w:before="0" w:after="200" w:line="276" w:lineRule="auto"/>
        <w:contextualSpacing/>
        <w:jc w:val="left"/>
        <w:rPr>
          <w:lang w:val="en-US"/>
        </w:rPr>
      </w:pPr>
      <w:r w:rsidRPr="00EE07B6">
        <w:rPr>
          <w:lang w:val="en-US"/>
        </w:rPr>
        <w:t>C:\ProgramD</w:t>
      </w:r>
      <w:r>
        <w:rPr>
          <w:lang w:val="en-US"/>
        </w:rPr>
        <w:t>ata\MySQL\MySQL Server 5.6\data</w:t>
      </w:r>
    </w:p>
    <w:p w:rsidR="00225CDB" w:rsidRDefault="00225CDB" w:rsidP="00551510">
      <w:pPr>
        <w:pStyle w:val="Listenabsatz"/>
        <w:numPr>
          <w:ilvl w:val="1"/>
          <w:numId w:val="6"/>
        </w:numPr>
        <w:spacing w:before="0" w:after="200" w:line="276" w:lineRule="auto"/>
        <w:contextualSpacing/>
        <w:jc w:val="left"/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genutzt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Dienst</w:t>
      </w:r>
      <w:proofErr w:type="spellEnd"/>
    </w:p>
    <w:p w:rsidR="00225CDB" w:rsidRDefault="00225CDB" w:rsidP="00225CDB">
      <w:pPr>
        <w:pStyle w:val="berschrift2"/>
        <w:rPr>
          <w:lang w:val="en-US"/>
        </w:rPr>
      </w:pPr>
      <w:bookmarkStart w:id="16" w:name="_Toc425186675"/>
      <w:r>
        <w:rPr>
          <w:lang w:val="en-US"/>
        </w:rPr>
        <w:t>Build</w:t>
      </w:r>
      <w:bookmarkEnd w:id="16"/>
    </w:p>
    <w:p w:rsidR="00BD352D" w:rsidRDefault="00BD352D" w:rsidP="00225CDB">
      <w:pPr>
        <w:pStyle w:val="berschrift3"/>
        <w:rPr>
          <w:lang w:val="en-US"/>
        </w:rPr>
      </w:pPr>
      <w:bookmarkStart w:id="17" w:name="_Toc425186676"/>
      <w:proofErr w:type="spellStart"/>
      <w:r>
        <w:rPr>
          <w:lang w:val="en-US"/>
        </w:rPr>
        <w:t>svn</w:t>
      </w:r>
      <w:bookmarkEnd w:id="17"/>
      <w:proofErr w:type="spellEnd"/>
    </w:p>
    <w:p w:rsidR="00BD352D" w:rsidRDefault="006417AA" w:rsidP="006417AA">
      <w:pPr>
        <w:pStyle w:val="berschrift4"/>
        <w:rPr>
          <w:lang w:val="en-US"/>
        </w:rPr>
      </w:pPr>
      <w:proofErr w:type="spellStart"/>
      <w:r>
        <w:rPr>
          <w:lang w:val="en-US"/>
        </w:rPr>
        <w:t>Vorschau</w:t>
      </w:r>
      <w:proofErr w:type="spellEnd"/>
      <w:r>
        <w:rPr>
          <w:lang w:val="en-US"/>
        </w:rPr>
        <w:t xml:space="preserve"> (Optional)</w:t>
      </w:r>
    </w:p>
    <w:p w:rsidR="001D562C" w:rsidRPr="00F51D4F" w:rsidRDefault="001D562C" w:rsidP="001D562C">
      <w:r w:rsidRPr="00F51D4F">
        <w:t xml:space="preserve">Anzeige aller </w:t>
      </w:r>
      <w:proofErr w:type="spellStart"/>
      <w:r w:rsidRPr="00F51D4F">
        <w:t>Changes</w:t>
      </w:r>
      <w:proofErr w:type="spellEnd"/>
      <w:r w:rsidRPr="00F51D4F">
        <w:t>, ohne tatsächlichem Commit/Update</w:t>
      </w:r>
    </w:p>
    <w:p w:rsidR="006417AA" w:rsidRDefault="006417AA" w:rsidP="00551510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Umgebung</w:t>
      </w:r>
      <w:proofErr w:type="spellEnd"/>
      <w:r>
        <w:rPr>
          <w:lang w:val="en-US"/>
        </w:rPr>
        <w:t xml:space="preserve"> “</w:t>
      </w:r>
      <w:r w:rsidR="003A3808">
        <w:rPr>
          <w:lang w:val="en-US"/>
        </w:rPr>
        <w:t>Java EE</w:t>
      </w:r>
      <w:r>
        <w:rPr>
          <w:lang w:val="en-US"/>
        </w:rPr>
        <w:t>”</w:t>
      </w:r>
    </w:p>
    <w:p w:rsidR="008724B0" w:rsidRDefault="008724B0" w:rsidP="00551510">
      <w:pPr>
        <w:pStyle w:val="Listenabsatz"/>
        <w:numPr>
          <w:ilvl w:val="0"/>
          <w:numId w:val="6"/>
        </w:numPr>
      </w:pPr>
      <w:r w:rsidRPr="004F7C6E">
        <w:t xml:space="preserve">Alle Projekte markieren &gt; Rechtsklick &gt; Team &gt; </w:t>
      </w:r>
      <w:proofErr w:type="spellStart"/>
      <w:r w:rsidRPr="004F7C6E">
        <w:t>Synchronize</w:t>
      </w:r>
      <w:proofErr w:type="spellEnd"/>
      <w:r w:rsidRPr="004F7C6E">
        <w:t xml:space="preserve"> </w:t>
      </w:r>
      <w:proofErr w:type="spellStart"/>
      <w:r w:rsidRPr="004F7C6E">
        <w:t>with</w:t>
      </w:r>
      <w:proofErr w:type="spellEnd"/>
      <w:r w:rsidRPr="004F7C6E">
        <w:t xml:space="preserve"> Repository</w:t>
      </w:r>
    </w:p>
    <w:tbl>
      <w:tblPr>
        <w:tblStyle w:val="Tabellengitternetz"/>
        <w:tblW w:w="5341" w:type="dxa"/>
        <w:tblInd w:w="1126" w:type="dxa"/>
        <w:tblLook w:val="04A0"/>
      </w:tblPr>
      <w:tblGrid>
        <w:gridCol w:w="534"/>
        <w:gridCol w:w="4807"/>
      </w:tblGrid>
      <w:tr w:rsidR="005A7B9D" w:rsidTr="003A3808">
        <w:tc>
          <w:tcPr>
            <w:tcW w:w="534" w:type="dxa"/>
          </w:tcPr>
          <w:p w:rsidR="005A7B9D" w:rsidRDefault="005A7B9D" w:rsidP="005A7B9D"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66675" cy="7620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5A7B9D" w:rsidP="005A7B9D">
            <w:proofErr w:type="spellStart"/>
            <w:r>
              <w:t>Compile</w:t>
            </w:r>
            <w:proofErr w:type="spellEnd"/>
            <w:r>
              <w:t xml:space="preserve">-Fehler; funktioniert nicht </w:t>
            </w:r>
            <w:r>
              <w:sym w:font="Wingdings" w:char="F0E0"/>
            </w:r>
            <w:r>
              <w:t xml:space="preserve"> ignorieren</w:t>
            </w:r>
          </w:p>
        </w:tc>
      </w:tr>
      <w:tr w:rsidR="005A7B9D" w:rsidTr="003A3808">
        <w:tc>
          <w:tcPr>
            <w:tcW w:w="534" w:type="dxa"/>
          </w:tcPr>
          <w:p w:rsidR="005A7B9D" w:rsidRDefault="005A7B9D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5A7B9D" w:rsidP="005A7B9D">
            <w:r>
              <w:t>lokale Änderungen</w:t>
            </w:r>
          </w:p>
        </w:tc>
      </w:tr>
      <w:tr w:rsidR="005A7B9D" w:rsidTr="003A3808">
        <w:tc>
          <w:tcPr>
            <w:tcW w:w="534" w:type="dxa"/>
          </w:tcPr>
          <w:p w:rsidR="005A7B9D" w:rsidRDefault="00971B43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133350" cy="8572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971B43" w:rsidP="003A3808">
            <w:r>
              <w:t>Konflikte</w:t>
            </w:r>
          </w:p>
        </w:tc>
      </w:tr>
      <w:tr w:rsidR="005A7B9D" w:rsidTr="003A3808">
        <w:tc>
          <w:tcPr>
            <w:tcW w:w="534" w:type="dxa"/>
          </w:tcPr>
          <w:p w:rsidR="005A7B9D" w:rsidRDefault="003A3808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3A3808" w:rsidP="00925B1C">
            <w:r>
              <w:t>Update im Repository</w:t>
            </w:r>
          </w:p>
        </w:tc>
      </w:tr>
      <w:tr w:rsidR="005A7B9D" w:rsidTr="003A3808">
        <w:tc>
          <w:tcPr>
            <w:tcW w:w="534" w:type="dxa"/>
          </w:tcPr>
          <w:p w:rsidR="005A7B9D" w:rsidRDefault="003A3808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3A3808" w:rsidP="005A7B9D">
            <w:r>
              <w:t>Neu im Repository</w:t>
            </w:r>
          </w:p>
        </w:tc>
      </w:tr>
      <w:tr w:rsidR="003A3808" w:rsidTr="003A3808">
        <w:tc>
          <w:tcPr>
            <w:tcW w:w="534" w:type="dxa"/>
          </w:tcPr>
          <w:p w:rsidR="003A3808" w:rsidRDefault="003A3808" w:rsidP="005A7B9D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3A3808" w:rsidRDefault="003A3808" w:rsidP="005A7B9D">
            <w:r>
              <w:t>Im Repository gelöscht</w:t>
            </w:r>
          </w:p>
        </w:tc>
      </w:tr>
    </w:tbl>
    <w:p w:rsidR="00D86B83" w:rsidRDefault="00D86B83" w:rsidP="00D86B83">
      <w:pPr>
        <w:pStyle w:val="berschrift4"/>
        <w:rPr>
          <w:lang w:val="en-US"/>
        </w:rPr>
      </w:pPr>
      <w:r>
        <w:rPr>
          <w:lang w:val="en-US"/>
        </w:rPr>
        <w:t>Update/Commit</w:t>
      </w:r>
    </w:p>
    <w:p w:rsidR="003A3808" w:rsidRPr="00187C86" w:rsidRDefault="00187C86" w:rsidP="003A3808">
      <w:r w:rsidRPr="00187C86">
        <w:t xml:space="preserve">Falls Vorschau gewählt wurde: </w:t>
      </w:r>
      <w:r w:rsidR="003A3808" w:rsidRPr="00187C86">
        <w:t xml:space="preserve">Umgebung “Team </w:t>
      </w:r>
      <w:proofErr w:type="spellStart"/>
      <w:r w:rsidR="003A3808" w:rsidRPr="00187C86">
        <w:t>Synchronizing</w:t>
      </w:r>
      <w:proofErr w:type="spellEnd"/>
      <w:r w:rsidR="003A3808" w:rsidRPr="00187C86">
        <w:t>”</w:t>
      </w:r>
    </w:p>
    <w:p w:rsidR="003A3808" w:rsidRPr="00187C86" w:rsidRDefault="003A3808" w:rsidP="00551510">
      <w:pPr>
        <w:pStyle w:val="Listenabsatz"/>
        <w:numPr>
          <w:ilvl w:val="0"/>
          <w:numId w:val="6"/>
        </w:numPr>
      </w:pPr>
      <w:r w:rsidRPr="00187C86">
        <w:t>Anzeige aller Update</w:t>
      </w:r>
      <w:r w:rsidR="00D7002B" w:rsidRPr="00187C86">
        <w:t>s</w:t>
      </w:r>
      <w:r w:rsidRPr="00187C86">
        <w:t>/</w:t>
      </w:r>
      <w:proofErr w:type="spellStart"/>
      <w:r w:rsidRPr="00187C86">
        <w:t>Commits</w:t>
      </w:r>
      <w:proofErr w:type="spellEnd"/>
    </w:p>
    <w:p w:rsidR="00944B7E" w:rsidRDefault="00944B7E" w:rsidP="00551510">
      <w:pPr>
        <w:pStyle w:val="Listenabsatz"/>
        <w:numPr>
          <w:ilvl w:val="0"/>
          <w:numId w:val="6"/>
        </w:numPr>
      </w:pPr>
      <w:r w:rsidRPr="00214399">
        <w:t>Alles auswählen (</w:t>
      </w:r>
      <w:proofErr w:type="spellStart"/>
      <w:r w:rsidRPr="00214399">
        <w:t>Strg+A</w:t>
      </w:r>
      <w:proofErr w:type="spellEnd"/>
      <w:r w:rsidRPr="00214399">
        <w:t>) &gt; Rechtsklick &gt; Update</w:t>
      </w:r>
    </w:p>
    <w:p w:rsidR="00187C86" w:rsidRDefault="00187C86" w:rsidP="00187C86">
      <w:r>
        <w:t>Falls keine Vorschau gewählt wurde: Umgebung „Java EE“</w:t>
      </w:r>
    </w:p>
    <w:p w:rsidR="00187C86" w:rsidRDefault="00187C86" w:rsidP="00551510">
      <w:pPr>
        <w:pStyle w:val="Listenabsatz"/>
        <w:numPr>
          <w:ilvl w:val="0"/>
          <w:numId w:val="6"/>
        </w:numPr>
      </w:pPr>
      <w:r>
        <w:t xml:space="preserve">Alles auswählen </w:t>
      </w:r>
      <w:r w:rsidRPr="00214399">
        <w:t>(</w:t>
      </w:r>
      <w:proofErr w:type="spellStart"/>
      <w:r w:rsidRPr="00214399">
        <w:t>Strg+A</w:t>
      </w:r>
      <w:proofErr w:type="spellEnd"/>
      <w:r w:rsidRPr="00214399">
        <w:t>)</w:t>
      </w:r>
      <w:r>
        <w:t xml:space="preserve"> &gt; Rechtsklick &gt; Team &gt; Update </w:t>
      </w:r>
      <w:proofErr w:type="spellStart"/>
      <w:r>
        <w:t>to</w:t>
      </w:r>
      <w:proofErr w:type="spellEnd"/>
      <w:r>
        <w:t xml:space="preserve"> HEAD</w:t>
      </w:r>
    </w:p>
    <w:p w:rsidR="00682E87" w:rsidRPr="00217577" w:rsidRDefault="00217577" w:rsidP="00682E87">
      <w:pPr>
        <w:pStyle w:val="berschrift4"/>
        <w:rPr>
          <w:lang w:val="en-US"/>
        </w:rPr>
      </w:pPr>
      <w:r w:rsidRPr="00217577">
        <w:rPr>
          <w:lang w:val="en-US"/>
        </w:rPr>
        <w:t>Switch to another Branch/Tag/Revision</w:t>
      </w:r>
    </w:p>
    <w:p w:rsidR="00217577" w:rsidRPr="000A1944" w:rsidRDefault="00217577" w:rsidP="00217577">
      <w:r w:rsidRPr="000A1944">
        <w:t>Im Untermenü von Team zu finden.</w:t>
      </w:r>
    </w:p>
    <w:p w:rsidR="000A1944" w:rsidRDefault="00D50DDD" w:rsidP="00217577">
      <w:r>
        <w:t xml:space="preserve">Projekte mit externen Ressourcen werden nicht sauber </w:t>
      </w:r>
      <w:proofErr w:type="spellStart"/>
      <w:r>
        <w:t>geswitcht</w:t>
      </w:r>
      <w:proofErr w:type="spellEnd"/>
      <w:r>
        <w:t xml:space="preserve"> (betrifft derzeit 8 Projekte). Lösung für die jeweiligen Projekte:</w:t>
      </w:r>
    </w:p>
    <w:p w:rsidR="00D50DDD" w:rsidRPr="00883FD6" w:rsidRDefault="00883FD6" w:rsidP="00883FD6">
      <w:pPr>
        <w:pStyle w:val="Listenabsatz"/>
        <w:numPr>
          <w:ilvl w:val="0"/>
          <w:numId w:val="5"/>
        </w:numPr>
        <w:rPr>
          <w:lang w:val="en-US"/>
        </w:rPr>
      </w:pPr>
      <w:r w:rsidRPr="00883FD6">
        <w:rPr>
          <w:lang w:val="en-US"/>
        </w:rPr>
        <w:t>Team &gt; Disconnect… (Do not delete…)</w:t>
      </w:r>
    </w:p>
    <w:p w:rsidR="00883FD6" w:rsidRPr="00883FD6" w:rsidRDefault="00883FD6" w:rsidP="00883FD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Team &gt; Share Project… (SVN &gt; Finish)</w:t>
      </w:r>
    </w:p>
    <w:p w:rsidR="00225CDB" w:rsidRDefault="00225CDB" w:rsidP="00225CDB">
      <w:pPr>
        <w:pStyle w:val="berschrift3"/>
        <w:rPr>
          <w:lang w:val="en-US"/>
        </w:rPr>
      </w:pPr>
      <w:bookmarkStart w:id="18" w:name="_Toc425186677"/>
      <w:r>
        <w:rPr>
          <w:lang w:val="en-US"/>
        </w:rPr>
        <w:t>MySQL</w:t>
      </w:r>
      <w:bookmarkEnd w:id="18"/>
    </w:p>
    <w:p w:rsidR="00225CDB" w:rsidRPr="008F0833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 xml:space="preserve">Starten durch </w:t>
      </w:r>
      <w:r w:rsidRPr="002B524D">
        <w:rPr>
          <w:b/>
        </w:rPr>
        <w:t>C:\Program Files\MySQL\MySQL Server 5.6\bin</w:t>
      </w:r>
      <w:r>
        <w:rPr>
          <w:b/>
        </w:rPr>
        <w:t>\mysqld.exe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 xml:space="preserve">Wird bereits beim </w:t>
      </w:r>
      <w:proofErr w:type="spellStart"/>
      <w:r>
        <w:t>Build</w:t>
      </w:r>
      <w:proofErr w:type="spellEnd"/>
      <w:r>
        <w:t xml:space="preserve"> benötigt, da Persistenz-Schicht Objekte aus Datenbank generiert.</w:t>
      </w:r>
    </w:p>
    <w:p w:rsidR="00225CDB" w:rsidRPr="00477F13" w:rsidRDefault="00225CDB" w:rsidP="00225CDB">
      <w:pPr>
        <w:pStyle w:val="berschrift3"/>
        <w:rPr>
          <w:lang w:val="en-US"/>
        </w:rPr>
      </w:pPr>
      <w:bookmarkStart w:id="19" w:name="_Toc425186678"/>
      <w:r>
        <w:rPr>
          <w:lang w:val="en-US"/>
        </w:rPr>
        <w:t>eclipse</w:t>
      </w:r>
      <w:bookmarkEnd w:id="19"/>
    </w:p>
    <w:p w:rsidR="009A3E43" w:rsidRPr="00133A00" w:rsidRDefault="009A3E43" w:rsidP="00133A00">
      <w:pPr>
        <w:pStyle w:val="Listenabsatz"/>
        <w:numPr>
          <w:ilvl w:val="0"/>
          <w:numId w:val="7"/>
        </w:numPr>
        <w:spacing w:before="0" w:after="200" w:line="276" w:lineRule="auto"/>
        <w:contextualSpacing/>
        <w:jc w:val="left"/>
        <w:rPr>
          <w:lang w:val="en-US"/>
        </w:rPr>
      </w:pPr>
      <w:r w:rsidRPr="00133A00">
        <w:rPr>
          <w:lang w:val="en-US"/>
        </w:rPr>
        <w:t xml:space="preserve">Falls </w:t>
      </w:r>
      <w:r w:rsidR="00EC72A2" w:rsidRPr="00133A00">
        <w:rPr>
          <w:rFonts w:ascii="Consolas" w:hAnsi="Consolas" w:cs="Consolas"/>
          <w:color w:val="000000"/>
          <w:sz w:val="20"/>
          <w:lang w:val="en-US" w:eastAsia="de-DE"/>
        </w:rPr>
        <w:t xml:space="preserve">com.google.code.maven-svn-revision-number-plugin:svn-revision-number-maven-plugin:1.13 </w:t>
      </w:r>
      <w:proofErr w:type="spellStart"/>
      <w:r w:rsidR="00EC72A2" w:rsidRPr="00133A00">
        <w:rPr>
          <w:lang w:val="en-US"/>
        </w:rPr>
        <w:t>mit</w:t>
      </w:r>
      <w:proofErr w:type="spellEnd"/>
      <w:r w:rsidR="00EC72A2" w:rsidRPr="00133A00">
        <w:rPr>
          <w:lang w:val="en-US"/>
        </w:rPr>
        <w:t xml:space="preserve"> </w:t>
      </w:r>
      <w:proofErr w:type="spellStart"/>
      <w:r w:rsidR="00EC72A2" w:rsidRPr="00133A00">
        <w:rPr>
          <w:lang w:val="en-US"/>
        </w:rPr>
        <w:t>der</w:t>
      </w:r>
      <w:proofErr w:type="spellEnd"/>
      <w:r w:rsidR="00EC72A2" w:rsidRPr="00133A00">
        <w:rPr>
          <w:lang w:val="en-US"/>
        </w:rPr>
        <w:t xml:space="preserve"> </w:t>
      </w:r>
      <w:proofErr w:type="spellStart"/>
      <w:r w:rsidR="00EC72A2" w:rsidRPr="00133A00">
        <w:rPr>
          <w:lang w:val="en-US"/>
        </w:rPr>
        <w:t>Fehlermeldungsvn</w:t>
      </w:r>
      <w:proofErr w:type="spellEnd"/>
      <w:r w:rsidR="00EC72A2" w:rsidRPr="00133A00">
        <w:rPr>
          <w:lang w:val="en-US"/>
        </w:rPr>
        <w:t xml:space="preserve">: </w:t>
      </w:r>
      <w:r w:rsidR="00EC72A2" w:rsidRPr="00133A00">
        <w:rPr>
          <w:rFonts w:ascii="Consolas" w:hAnsi="Consolas" w:cs="Consolas"/>
          <w:color w:val="000000"/>
          <w:sz w:val="20"/>
          <w:lang w:val="en-US" w:eastAsia="de-DE"/>
        </w:rPr>
        <w:t>E155021: This client is too old to work with the working copy</w:t>
      </w:r>
      <w:r w:rsidR="00EC72A2" w:rsidRPr="00133A00">
        <w:rPr>
          <w:lang w:val="en-US"/>
        </w:rPr>
        <w:t xml:space="preserve"> </w:t>
      </w:r>
      <w:proofErr w:type="spellStart"/>
      <w:r w:rsidR="00EC72A2" w:rsidRPr="00133A00">
        <w:rPr>
          <w:lang w:val="en-US"/>
        </w:rPr>
        <w:t>quittiert</w:t>
      </w:r>
      <w:proofErr w:type="spellEnd"/>
      <w:r w:rsidR="00AC28F7" w:rsidRPr="00133A00">
        <w:rPr>
          <w:lang w:val="en-US"/>
        </w:rPr>
        <w:t xml:space="preserve">, muss </w:t>
      </w:r>
      <w:proofErr w:type="spellStart"/>
      <w:r w:rsidR="00AC28F7" w:rsidRPr="00133A00">
        <w:rPr>
          <w:lang w:val="en-US"/>
        </w:rPr>
        <w:t>im</w:t>
      </w:r>
      <w:proofErr w:type="spellEnd"/>
      <w:r w:rsidR="00AC28F7" w:rsidRPr="00133A00">
        <w:rPr>
          <w:lang w:val="en-US"/>
        </w:rPr>
        <w:t xml:space="preserve"> </w:t>
      </w:r>
      <w:proofErr w:type="spellStart"/>
      <w:r w:rsidR="00AC28F7" w:rsidRPr="00133A00">
        <w:rPr>
          <w:lang w:val="en-US"/>
        </w:rPr>
        <w:t>Plugin</w:t>
      </w:r>
      <w:proofErr w:type="spellEnd"/>
      <w:r w:rsidR="00AC28F7" w:rsidRPr="00133A00">
        <w:rPr>
          <w:lang w:val="en-US"/>
        </w:rPr>
        <w:t xml:space="preserve"> </w:t>
      </w:r>
      <w:proofErr w:type="spellStart"/>
      <w:r w:rsidR="00AC28F7" w:rsidRPr="00133A00">
        <w:rPr>
          <w:lang w:val="en-US"/>
        </w:rPr>
        <w:t>vor</w:t>
      </w:r>
      <w:proofErr w:type="spellEnd"/>
      <w:r w:rsidR="00AC28F7" w:rsidRPr="00133A00">
        <w:rPr>
          <w:lang w:val="en-US"/>
        </w:rPr>
        <w:t xml:space="preserve"> </w:t>
      </w:r>
      <w:proofErr w:type="spellStart"/>
      <w:r w:rsidR="00AC28F7" w:rsidRPr="00133A00">
        <w:rPr>
          <w:lang w:val="en-US"/>
        </w:rPr>
        <w:t>dem</w:t>
      </w:r>
      <w:proofErr w:type="spellEnd"/>
      <w:r w:rsidR="00AC28F7" w:rsidRPr="00133A00">
        <w:rPr>
          <w:lang w:val="en-US"/>
        </w:rPr>
        <w:t xml:space="preserve"> </w:t>
      </w:r>
      <w:proofErr w:type="spellStart"/>
      <w:r w:rsidR="00AC28F7" w:rsidRPr="00133A00">
        <w:rPr>
          <w:lang w:val="en-US"/>
        </w:rPr>
        <w:t>Excecution</w:t>
      </w:r>
      <w:proofErr w:type="spellEnd"/>
      <w:r w:rsidR="00AC28F7" w:rsidRPr="00133A00">
        <w:rPr>
          <w:lang w:val="en-US"/>
        </w:rPr>
        <w:t xml:space="preserve">-Element die </w:t>
      </w:r>
      <w:proofErr w:type="spellStart"/>
      <w:r w:rsidR="00AC28F7" w:rsidRPr="00133A00">
        <w:rPr>
          <w:lang w:val="en-US"/>
        </w:rPr>
        <w:t>folgende</w:t>
      </w:r>
      <w:proofErr w:type="spellEnd"/>
      <w:r w:rsidR="00AC28F7" w:rsidRPr="00133A00">
        <w:rPr>
          <w:lang w:val="en-US"/>
        </w:rPr>
        <w:t xml:space="preserve"> Dependency </w:t>
      </w:r>
      <w:proofErr w:type="spellStart"/>
      <w:r w:rsidR="00AC28F7" w:rsidRPr="00133A00">
        <w:rPr>
          <w:lang w:val="en-US"/>
        </w:rPr>
        <w:t>hinzugefügt</w:t>
      </w:r>
      <w:proofErr w:type="spellEnd"/>
      <w:r w:rsidR="00AC28F7" w:rsidRPr="00133A00">
        <w:rPr>
          <w:lang w:val="en-US"/>
        </w:rPr>
        <w:t xml:space="preserve"> warden: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>&lt;dependencies&gt;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  <w:t>&lt;dependency&gt;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  <w:lang w:val="en-US"/>
        </w:rPr>
        <w:tab/>
        <w:t>&lt;</w:t>
      </w:r>
      <w:proofErr w:type="spellStart"/>
      <w:r w:rsidRPr="00F4190E">
        <w:rPr>
          <w:rFonts w:ascii="Courier" w:hAnsi="Courier"/>
          <w:sz w:val="18"/>
          <w:szCs w:val="18"/>
          <w:lang w:val="en-US"/>
        </w:rPr>
        <w:t>groupId</w:t>
      </w:r>
      <w:proofErr w:type="spellEnd"/>
      <w:r w:rsidRPr="00F4190E">
        <w:rPr>
          <w:rFonts w:ascii="Courier" w:hAnsi="Courier"/>
          <w:sz w:val="18"/>
          <w:szCs w:val="18"/>
          <w:lang w:val="en-US"/>
        </w:rPr>
        <w:t>&gt;</w:t>
      </w:r>
      <w:proofErr w:type="spellStart"/>
      <w:r w:rsidRPr="00F4190E">
        <w:rPr>
          <w:rFonts w:ascii="Courier" w:hAnsi="Courier"/>
          <w:sz w:val="18"/>
          <w:szCs w:val="18"/>
          <w:lang w:val="en-US"/>
        </w:rPr>
        <w:t>org.tmatesoft.svnkit</w:t>
      </w:r>
      <w:proofErr w:type="spellEnd"/>
      <w:r w:rsidRPr="00F4190E">
        <w:rPr>
          <w:rFonts w:ascii="Courier" w:hAnsi="Courier"/>
          <w:sz w:val="18"/>
          <w:szCs w:val="18"/>
          <w:lang w:val="en-US"/>
        </w:rPr>
        <w:t>&lt;/</w:t>
      </w:r>
      <w:proofErr w:type="spellStart"/>
      <w:r w:rsidRPr="00F4190E">
        <w:rPr>
          <w:rFonts w:ascii="Courier" w:hAnsi="Courier"/>
          <w:sz w:val="18"/>
          <w:szCs w:val="18"/>
          <w:lang w:val="en-US"/>
        </w:rPr>
        <w:t>groupId</w:t>
      </w:r>
      <w:proofErr w:type="spellEnd"/>
      <w:r w:rsidRPr="00F4190E">
        <w:rPr>
          <w:rFonts w:ascii="Courier" w:hAnsi="Courier"/>
          <w:sz w:val="18"/>
          <w:szCs w:val="18"/>
          <w:lang w:val="en-US"/>
        </w:rPr>
        <w:t>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  <w:lang w:val="en-US"/>
        </w:rPr>
        <w:tab/>
        <w:t>&lt;</w:t>
      </w:r>
      <w:proofErr w:type="spellStart"/>
      <w:r w:rsidRPr="00F4190E">
        <w:rPr>
          <w:rFonts w:ascii="Courier" w:hAnsi="Courier"/>
          <w:sz w:val="18"/>
          <w:szCs w:val="18"/>
          <w:lang w:val="en-US"/>
        </w:rPr>
        <w:t>artifactId</w:t>
      </w:r>
      <w:proofErr w:type="spellEnd"/>
      <w:r w:rsidRPr="00F4190E">
        <w:rPr>
          <w:rFonts w:ascii="Courier" w:hAnsi="Courier"/>
          <w:sz w:val="18"/>
          <w:szCs w:val="18"/>
          <w:lang w:val="en-US"/>
        </w:rPr>
        <w:t>&gt;</w:t>
      </w:r>
      <w:proofErr w:type="spellStart"/>
      <w:r w:rsidRPr="00F4190E">
        <w:rPr>
          <w:rFonts w:ascii="Courier" w:hAnsi="Courier"/>
          <w:sz w:val="18"/>
          <w:szCs w:val="18"/>
          <w:lang w:val="en-US"/>
        </w:rPr>
        <w:t>svnkit</w:t>
      </w:r>
      <w:proofErr w:type="spellEnd"/>
      <w:r w:rsidRPr="00F4190E">
        <w:rPr>
          <w:rFonts w:ascii="Courier" w:hAnsi="Courier"/>
          <w:sz w:val="18"/>
          <w:szCs w:val="18"/>
          <w:lang w:val="en-US"/>
        </w:rPr>
        <w:t>&lt;/</w:t>
      </w:r>
      <w:proofErr w:type="spellStart"/>
      <w:r w:rsidRPr="00F4190E">
        <w:rPr>
          <w:rFonts w:ascii="Courier" w:hAnsi="Courier"/>
          <w:sz w:val="18"/>
          <w:szCs w:val="18"/>
          <w:lang w:val="en-US"/>
        </w:rPr>
        <w:t>artifactId</w:t>
      </w:r>
      <w:proofErr w:type="spellEnd"/>
      <w:r w:rsidRPr="00F4190E">
        <w:rPr>
          <w:rFonts w:ascii="Courier" w:hAnsi="Courier"/>
          <w:sz w:val="18"/>
          <w:szCs w:val="18"/>
          <w:lang w:val="en-US"/>
        </w:rPr>
        <w:t>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  <w:lang w:val="en-US"/>
        </w:rPr>
        <w:tab/>
        <w:t>&lt;version&gt;1.8.3-1&lt;/version&gt;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</w:rPr>
        <w:t>&lt;/</w:t>
      </w:r>
      <w:proofErr w:type="spellStart"/>
      <w:r w:rsidRPr="00F4190E">
        <w:rPr>
          <w:rFonts w:ascii="Courier" w:hAnsi="Courier"/>
          <w:sz w:val="18"/>
          <w:szCs w:val="18"/>
        </w:rPr>
        <w:t>dependency</w:t>
      </w:r>
      <w:proofErr w:type="spellEnd"/>
      <w:r w:rsidRPr="00F4190E">
        <w:rPr>
          <w:rFonts w:ascii="Courier" w:hAnsi="Courier"/>
          <w:sz w:val="18"/>
          <w:szCs w:val="18"/>
        </w:rPr>
        <w:t>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</w:rPr>
      </w:pPr>
      <w:r w:rsidRPr="00F4190E">
        <w:rPr>
          <w:rFonts w:ascii="Courier" w:hAnsi="Courier"/>
          <w:sz w:val="18"/>
          <w:szCs w:val="18"/>
        </w:rPr>
        <w:t>&lt;/</w:t>
      </w:r>
      <w:proofErr w:type="spellStart"/>
      <w:r w:rsidRPr="00F4190E">
        <w:rPr>
          <w:rFonts w:ascii="Courier" w:hAnsi="Courier"/>
          <w:sz w:val="18"/>
          <w:szCs w:val="18"/>
        </w:rPr>
        <w:t>dependencies</w:t>
      </w:r>
      <w:proofErr w:type="spellEnd"/>
      <w:r w:rsidRPr="00F4190E">
        <w:rPr>
          <w:rFonts w:ascii="Courier" w:hAnsi="Courier"/>
          <w:sz w:val="18"/>
          <w:szCs w:val="18"/>
        </w:rPr>
        <w:t>&gt;</w:t>
      </w:r>
    </w:p>
    <w:p w:rsidR="00FE6BA6" w:rsidRDefault="008A58CA" w:rsidP="00FE6BA6">
      <w:pPr>
        <w:pStyle w:val="Listenabsatz"/>
        <w:numPr>
          <w:ilvl w:val="0"/>
          <w:numId w:val="7"/>
        </w:numPr>
        <w:spacing w:before="0" w:after="200" w:line="276" w:lineRule="auto"/>
        <w:contextualSpacing/>
        <w:jc w:val="left"/>
      </w:pPr>
      <w:r>
        <w:t xml:space="preserve">Wenn </w:t>
      </w:r>
      <w:r w:rsidR="00FE6BA6">
        <w:t>ein Typ nicht gefunden wird, kann helfen</w:t>
      </w:r>
    </w:p>
    <w:p w:rsidR="00CC00ED" w:rsidRDefault="00CC00ED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lastRenderedPageBreak/>
        <w:t xml:space="preserve">Die generierten </w:t>
      </w:r>
      <w:proofErr w:type="spellStart"/>
      <w:r>
        <w:t>Sourcen</w:t>
      </w:r>
      <w:proofErr w:type="spellEnd"/>
      <w:r>
        <w:t xml:space="preserve"> in </w:t>
      </w:r>
      <w:r w:rsidR="000C3764">
        <w:t>im Projekt einzubinden, z.B.</w:t>
      </w:r>
    </w:p>
    <w:p w:rsidR="000C3764" w:rsidRPr="00CE1BB1" w:rsidRDefault="00D872C9" w:rsidP="00CD6D90">
      <w:pPr>
        <w:pStyle w:val="Listenabsatz"/>
        <w:numPr>
          <w:ilvl w:val="2"/>
          <w:numId w:val="7"/>
        </w:numPr>
        <w:spacing w:before="0" w:after="200" w:line="276" w:lineRule="auto"/>
        <w:ind w:left="2127" w:hanging="283"/>
        <w:contextualSpacing/>
        <w:jc w:val="left"/>
        <w:rPr>
          <w:lang w:val="en-US"/>
        </w:rPr>
      </w:pPr>
      <w:proofErr w:type="spellStart"/>
      <w:r w:rsidRPr="00CD6D90">
        <w:rPr>
          <w:lang w:val="en-US"/>
        </w:rPr>
        <w:t>Projekt</w:t>
      </w:r>
      <w:proofErr w:type="spellEnd"/>
      <w:r w:rsidRPr="00CD6D90">
        <w:rPr>
          <w:lang w:val="en-US"/>
        </w:rPr>
        <w:t xml:space="preserve"> </w:t>
      </w:r>
      <w:proofErr w:type="spellStart"/>
      <w:r w:rsidRPr="00CD6D90">
        <w:rPr>
          <w:lang w:val="en-US"/>
        </w:rPr>
        <w:t>agn.aef.persistence</w:t>
      </w:r>
      <w:proofErr w:type="spellEnd"/>
      <w:r w:rsidR="00AB3B72" w:rsidRPr="00CD6D90">
        <w:rPr>
          <w:lang w:val="en-US"/>
        </w:rPr>
        <w:t xml:space="preserve"> &gt; </w:t>
      </w:r>
      <w:proofErr w:type="spellStart"/>
      <w:r w:rsidR="00AB3B72" w:rsidRPr="00CD6D90">
        <w:rPr>
          <w:lang w:val="en-US"/>
        </w:rPr>
        <w:t>Rechtsklick</w:t>
      </w:r>
      <w:proofErr w:type="spellEnd"/>
      <w:r w:rsidR="00AB3B72" w:rsidRPr="00CD6D90">
        <w:rPr>
          <w:lang w:val="en-US"/>
        </w:rPr>
        <w:t xml:space="preserve"> &gt; </w:t>
      </w:r>
      <w:r w:rsidR="004A6F69" w:rsidRPr="00CD6D90">
        <w:rPr>
          <w:lang w:val="en-US"/>
        </w:rPr>
        <w:t xml:space="preserve">New &gt; Source Folder &gt; </w:t>
      </w:r>
      <w:proofErr w:type="spellStart"/>
      <w:r w:rsidR="004A6F69" w:rsidRPr="00CD6D90">
        <w:rPr>
          <w:lang w:val="en-US"/>
        </w:rPr>
        <w:t>Foldername</w:t>
      </w:r>
      <w:proofErr w:type="spellEnd"/>
      <w:r w:rsidR="004A6F69" w:rsidRPr="00CD6D90">
        <w:rPr>
          <w:lang w:val="en-US"/>
        </w:rPr>
        <w:t xml:space="preserve"> Browse… &gt; target\generated-sources\</w:t>
      </w:r>
      <w:r w:rsidR="004A6F69" w:rsidRPr="00CE1BB1">
        <w:rPr>
          <w:b/>
          <w:lang w:val="en-US"/>
        </w:rPr>
        <w:t>hibernate3</w:t>
      </w:r>
    </w:p>
    <w:p w:rsidR="00CE1BB1" w:rsidRPr="00CE1BB1" w:rsidRDefault="00CE1BB1" w:rsidP="00CD6D90">
      <w:pPr>
        <w:pStyle w:val="Listenabsatz"/>
        <w:numPr>
          <w:ilvl w:val="2"/>
          <w:numId w:val="7"/>
        </w:numPr>
        <w:spacing w:before="0" w:after="200" w:line="276" w:lineRule="auto"/>
        <w:ind w:left="2127" w:hanging="283"/>
        <w:contextualSpacing/>
        <w:jc w:val="left"/>
        <w:rPr>
          <w:b/>
          <w:lang w:val="en-US"/>
        </w:rPr>
      </w:pPr>
      <w:proofErr w:type="spellStart"/>
      <w:r w:rsidRPr="00CE1BB1">
        <w:rPr>
          <w:b/>
          <w:lang w:val="en-US"/>
        </w:rPr>
        <w:t>Wichtig</w:t>
      </w:r>
      <w:proofErr w:type="spellEnd"/>
      <w:r w:rsidRPr="00CE1BB1">
        <w:rPr>
          <w:b/>
          <w:lang w:val="en-US"/>
        </w:rPr>
        <w:t xml:space="preserve">: </w:t>
      </w:r>
      <w:proofErr w:type="spellStart"/>
      <w:r w:rsidRPr="00CE1BB1">
        <w:rPr>
          <w:b/>
          <w:lang w:val="en-US"/>
        </w:rPr>
        <w:t>nicht</w:t>
      </w:r>
      <w:proofErr w:type="spellEnd"/>
      <w:r w:rsidRPr="00CE1BB1">
        <w:rPr>
          <w:b/>
          <w:lang w:val="en-US"/>
        </w:rPr>
        <w:t xml:space="preserve"> generated-sources, </w:t>
      </w:r>
      <w:proofErr w:type="spellStart"/>
      <w:r w:rsidRPr="00CE1BB1">
        <w:rPr>
          <w:b/>
          <w:lang w:val="en-US"/>
        </w:rPr>
        <w:t>sondern</w:t>
      </w:r>
      <w:proofErr w:type="spellEnd"/>
      <w:r w:rsidRPr="00CE1BB1">
        <w:rPr>
          <w:b/>
          <w:lang w:val="en-US"/>
        </w:rPr>
        <w:t xml:space="preserve"> hibernate3 </w:t>
      </w:r>
      <w:proofErr w:type="spellStart"/>
      <w:r w:rsidRPr="00CE1BB1">
        <w:rPr>
          <w:b/>
          <w:lang w:val="en-US"/>
        </w:rPr>
        <w:t>einbinden</w:t>
      </w:r>
      <w:proofErr w:type="spellEnd"/>
    </w:p>
    <w:p w:rsidR="008A58CA" w:rsidRDefault="008A58CA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>die zugeh</w:t>
      </w:r>
      <w:r w:rsidR="00B13F0A">
        <w:t>.</w:t>
      </w:r>
      <w:r>
        <w:t xml:space="preserve"> </w:t>
      </w:r>
      <w:proofErr w:type="spellStart"/>
      <w:r>
        <w:t>Persistence</w:t>
      </w:r>
      <w:proofErr w:type="spellEnd"/>
      <w:r>
        <w:t>-</w:t>
      </w:r>
      <w:r w:rsidR="00D877DB">
        <w:t xml:space="preserve"> bzw. Schema-</w:t>
      </w:r>
      <w:r>
        <w:t xml:space="preserve">Schicht neu </w:t>
      </w:r>
      <w:r w:rsidR="00356D4D">
        <w:t>bauen</w:t>
      </w:r>
      <w:r w:rsidR="00EC70A2">
        <w:t xml:space="preserve">, dann </w:t>
      </w:r>
      <w:r w:rsidR="00B13F0A">
        <w:t xml:space="preserve">dort </w:t>
      </w:r>
      <w:r w:rsidR="00EC70A2">
        <w:t>F5</w:t>
      </w:r>
    </w:p>
    <w:p w:rsidR="00153E18" w:rsidRDefault="00153E18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>Project &gt; Clean…</w:t>
      </w:r>
    </w:p>
    <w:p w:rsidR="00356D4D" w:rsidRDefault="00DB2C00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 xml:space="preserve">Rechtsklick auf Projekt &gt; </w:t>
      </w:r>
      <w:proofErr w:type="spellStart"/>
      <w:r>
        <w:t>Maven</w:t>
      </w:r>
      <w:proofErr w:type="spellEnd"/>
      <w:r>
        <w:t xml:space="preserve"> &gt; Update Project (Alt+F5)</w:t>
      </w:r>
    </w:p>
    <w:p w:rsidR="00B6098C" w:rsidRDefault="006464D9" w:rsidP="00B6098C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proofErr w:type="spellStart"/>
      <w:r>
        <w:t>foundation</w:t>
      </w:r>
      <w:proofErr w:type="spellEnd"/>
      <w:r>
        <w:t xml:space="preserve"> bauen, dann </w:t>
      </w:r>
      <w:proofErr w:type="spellStart"/>
      <w:r>
        <w:t>core</w:t>
      </w:r>
      <w:proofErr w:type="spellEnd"/>
      <w:r>
        <w:t xml:space="preserve"> bauen</w:t>
      </w:r>
    </w:p>
    <w:p w:rsidR="00B6098C" w:rsidRPr="00D23195" w:rsidRDefault="00B6098C" w:rsidP="00B6098C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  <w:rPr>
          <w:i/>
        </w:rPr>
      </w:pPr>
      <w:r w:rsidRPr="00D23195">
        <w:rPr>
          <w:i/>
        </w:rPr>
        <w:t>Bemerkung: durch die Save Actions kann es passieren, dass Imports verloren gehen</w:t>
      </w:r>
      <w:r w:rsidR="00A6181F" w:rsidRPr="00D23195">
        <w:rPr>
          <w:i/>
        </w:rPr>
        <w:t xml:space="preserve"> (wenn gespeichert wird, ohne dass </w:t>
      </w:r>
      <w:proofErr w:type="spellStart"/>
      <w:r w:rsidR="00A6181F" w:rsidRPr="00D23195">
        <w:rPr>
          <w:i/>
        </w:rPr>
        <w:t>Persistence</w:t>
      </w:r>
      <w:proofErr w:type="spellEnd"/>
      <w:r w:rsidR="00A6181F" w:rsidRPr="00D23195">
        <w:rPr>
          <w:i/>
        </w:rPr>
        <w:t>- und Schema-Objekte generiert und sichtbar waren)</w:t>
      </w:r>
      <w:r w:rsidRPr="00D23195">
        <w:rPr>
          <w:i/>
        </w:rPr>
        <w:t>. Die müssen dann neu eingebunden werden!</w:t>
      </w:r>
    </w:p>
    <w:p w:rsidR="00225CDB" w:rsidRPr="00B13F0A" w:rsidRDefault="00225CDB" w:rsidP="00225CDB">
      <w:pPr>
        <w:pStyle w:val="berschrift4"/>
      </w:pPr>
      <w:r w:rsidRPr="00B13F0A">
        <w:t>Ausführen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B13F0A">
        <w:t xml:space="preserve">Rechtsklick auf pom.xml &gt; Run </w:t>
      </w:r>
      <w:proofErr w:type="spellStart"/>
      <w:r w:rsidRPr="00B13F0A">
        <w:t>as</w:t>
      </w:r>
      <w:proofErr w:type="spellEnd"/>
      <w:r w:rsidRPr="00B13F0A">
        <w:t xml:space="preserve"> &gt; </w:t>
      </w:r>
      <w:proofErr w:type="spellStart"/>
      <w:r w:rsidRPr="00B13F0A">
        <w:t>Maven</w:t>
      </w:r>
      <w:proofErr w:type="spellEnd"/>
      <w:r w:rsidRPr="00B13F0A">
        <w:t xml:space="preserve"> b</w:t>
      </w:r>
      <w:proofErr w:type="spellStart"/>
      <w:r w:rsidRPr="007A45A6">
        <w:rPr>
          <w:lang w:val="en-US"/>
        </w:rPr>
        <w:t>uild</w:t>
      </w:r>
      <w:proofErr w:type="spellEnd"/>
      <w:r w:rsidRPr="007A45A6">
        <w:rPr>
          <w:lang w:val="en-US"/>
        </w:rPr>
        <w:t xml:space="preserve"> (</w:t>
      </w:r>
      <w:proofErr w:type="spellStart"/>
      <w:r w:rsidRPr="007A45A6">
        <w:rPr>
          <w:lang w:val="en-US"/>
        </w:rPr>
        <w:t>Alt+Shift+X</w:t>
      </w:r>
      <w:proofErr w:type="spellEnd"/>
      <w:r w:rsidRPr="007A45A6">
        <w:rPr>
          <w:lang w:val="en-US"/>
        </w:rPr>
        <w:t>, M)</w:t>
      </w:r>
    </w:p>
    <w:p w:rsidR="005E2A93" w:rsidRDefault="005E2A93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0F343C">
        <w:t>Auf der Entwicklungsumgebung</w:t>
      </w:r>
      <w:r w:rsidR="00743929">
        <w:t xml:space="preserve"> (</w:t>
      </w:r>
      <w:proofErr w:type="spellStart"/>
      <w:r w:rsidR="00743929">
        <w:t>devenv</w:t>
      </w:r>
      <w:proofErr w:type="spellEnd"/>
      <w:r w:rsidR="00743929">
        <w:t>)</w:t>
      </w:r>
      <w:r w:rsidRPr="000F343C">
        <w:t xml:space="preserve"> greift </w:t>
      </w:r>
      <w:proofErr w:type="spellStart"/>
      <w:r w:rsidRPr="000F343C">
        <w:t>flyway</w:t>
      </w:r>
      <w:proofErr w:type="spellEnd"/>
      <w:r w:rsidRPr="000F343C">
        <w:t>.</w:t>
      </w:r>
    </w:p>
    <w:p w:rsidR="004D05AF" w:rsidRDefault="004D05AF" w:rsidP="00952DC4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>
        <w:t xml:space="preserve">Bei Problemen mit </w:t>
      </w:r>
      <w:proofErr w:type="spellStart"/>
      <w:r>
        <w:t>flyway</w:t>
      </w:r>
      <w:proofErr w:type="spellEnd"/>
    </w:p>
    <w:p w:rsidR="00952DC4" w:rsidRDefault="00952DC4" w:rsidP="004D05AF">
      <w:pPr>
        <w:pStyle w:val="Listenabsatz"/>
        <w:numPr>
          <w:ilvl w:val="2"/>
          <w:numId w:val="5"/>
        </w:numPr>
        <w:spacing w:before="0" w:after="200" w:line="276" w:lineRule="auto"/>
        <w:contextualSpacing/>
        <w:jc w:val="left"/>
      </w:pPr>
      <w:r>
        <w:t>lokal die jeweilige DB löschen, neu erstellen</w:t>
      </w:r>
    </w:p>
    <w:p w:rsidR="004D05AF" w:rsidRDefault="004D05AF" w:rsidP="004D05AF">
      <w:pPr>
        <w:pStyle w:val="Listenabsatz"/>
        <w:numPr>
          <w:ilvl w:val="2"/>
          <w:numId w:val="5"/>
        </w:numPr>
        <w:spacing w:before="0" w:after="200" w:line="276" w:lineRule="auto"/>
        <w:contextualSpacing/>
        <w:jc w:val="left"/>
      </w:pPr>
      <w:proofErr w:type="spellStart"/>
      <w:r>
        <w:t>Build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„</w:t>
      </w:r>
      <w:proofErr w:type="spellStart"/>
      <w:r>
        <w:t>flyway:repair</w:t>
      </w:r>
      <w:proofErr w:type="spellEnd"/>
      <w:r>
        <w:t>“</w:t>
      </w:r>
    </w:p>
    <w:p w:rsidR="00862070" w:rsidRPr="000F343C" w:rsidRDefault="00F07E05" w:rsidP="004D05AF">
      <w:pPr>
        <w:pStyle w:val="Listenabsatz"/>
        <w:numPr>
          <w:ilvl w:val="2"/>
          <w:numId w:val="5"/>
        </w:numPr>
        <w:spacing w:before="0" w:after="200" w:line="276" w:lineRule="auto"/>
        <w:contextualSpacing/>
        <w:jc w:val="left"/>
      </w:pPr>
      <w:r w:rsidRPr="00BB54AF">
        <w:rPr>
          <w:b/>
          <w:color w:val="E36C0A" w:themeColor="accent6" w:themeShade="BF"/>
        </w:rPr>
        <w:t>LOKAL!!!</w:t>
      </w:r>
      <w:r>
        <w:t xml:space="preserve"> </w:t>
      </w:r>
      <w:r w:rsidR="00862070">
        <w:t xml:space="preserve">In der Tabelle </w:t>
      </w:r>
      <w:proofErr w:type="spellStart"/>
      <w:r w:rsidR="00862070">
        <w:t>schema_version</w:t>
      </w:r>
      <w:proofErr w:type="spellEnd"/>
      <w:r w:rsidR="00862070">
        <w:t xml:space="preserve"> den </w:t>
      </w:r>
      <w:r w:rsidR="008D7768">
        <w:t>zugehörigen (meist letzten) Eintrag löschen</w:t>
      </w:r>
    </w:p>
    <w:p w:rsidR="00225CDB" w:rsidRPr="00F07E05" w:rsidRDefault="00225CDB" w:rsidP="00225CDB">
      <w:pPr>
        <w:pStyle w:val="berschrift4"/>
      </w:pPr>
      <w:proofErr w:type="spellStart"/>
      <w:r w:rsidRPr="00F07E05">
        <w:t>Build</w:t>
      </w:r>
      <w:proofErr w:type="spellEnd"/>
      <w:r w:rsidRPr="00F07E05">
        <w:t xml:space="preserve"> Parameter</w:t>
      </w:r>
    </w:p>
    <w:p w:rsidR="00225CDB" w:rsidRPr="007C71AC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proofErr w:type="spellStart"/>
      <w:r w:rsidRPr="007C71AC">
        <w:rPr>
          <w:lang w:val="en-US"/>
        </w:rPr>
        <w:t>Beim</w:t>
      </w:r>
      <w:proofErr w:type="spellEnd"/>
      <w:r w:rsidRPr="007C71AC">
        <w:rPr>
          <w:lang w:val="en-US"/>
        </w:rPr>
        <w:t xml:space="preserve"> </w:t>
      </w:r>
      <w:proofErr w:type="spellStart"/>
      <w:r w:rsidRPr="007C71AC">
        <w:rPr>
          <w:lang w:val="en-US"/>
        </w:rPr>
        <w:t>ersten</w:t>
      </w:r>
      <w:proofErr w:type="spellEnd"/>
      <w:r w:rsidRPr="007C71AC">
        <w:rPr>
          <w:lang w:val="en-US"/>
        </w:rPr>
        <w:t xml:space="preserve"> Build: Goals = „clean generate-sources install”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7C71AC">
        <w:rPr>
          <w:lang w:val="en-US"/>
        </w:rPr>
        <w:t xml:space="preserve">Falls Unit-Tests </w:t>
      </w:r>
      <w:proofErr w:type="spellStart"/>
      <w:r w:rsidRPr="007C71AC">
        <w:rPr>
          <w:lang w:val="en-US"/>
        </w:rPr>
        <w:t>fehlschlagen</w:t>
      </w:r>
      <w:proofErr w:type="spellEnd"/>
      <w:r w:rsidRPr="007C71AC">
        <w:rPr>
          <w:lang w:val="en-US"/>
        </w:rPr>
        <w:t>: in Run Configuration</w:t>
      </w:r>
      <w:r w:rsidRPr="00E20D28">
        <w:rPr>
          <w:lang w:val="en-US"/>
        </w:rPr>
        <w:t>s “Skip Tests”</w:t>
      </w:r>
    </w:p>
    <w:p w:rsidR="00225CDB" w:rsidRPr="00E20D28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E20D28">
        <w:rPr>
          <w:lang w:val="en-US"/>
        </w:rPr>
        <w:t>Pro Build: Profiles</w:t>
      </w:r>
    </w:p>
    <w:p w:rsidR="00002694" w:rsidRPr="00002694" w:rsidRDefault="009700F0" w:rsidP="00551510">
      <w:pPr>
        <w:pStyle w:val="Listenabsatz"/>
        <w:numPr>
          <w:ilvl w:val="0"/>
          <w:numId w:val="9"/>
        </w:numPr>
        <w:spacing w:before="0" w:after="200" w:line="276" w:lineRule="auto"/>
        <w:contextualSpacing/>
        <w:jc w:val="left"/>
      </w:pPr>
      <w:proofErr w:type="spellStart"/>
      <w:r>
        <w:t>local</w:t>
      </w:r>
      <w:proofErr w:type="spellEnd"/>
      <w:r w:rsidR="00E75CAD" w:rsidRPr="00E75CAD">
        <w:rPr>
          <w:i/>
        </w:rPr>
        <w:t xml:space="preserve"> </w:t>
      </w:r>
      <w:r w:rsidR="00E75CAD" w:rsidRPr="00002694">
        <w:rPr>
          <w:i/>
        </w:rPr>
        <w:t>oder leer</w:t>
      </w:r>
      <w:r w:rsidR="00225CDB" w:rsidRPr="00796D6A">
        <w:t xml:space="preserve"> (</w:t>
      </w:r>
      <w:proofErr w:type="spellStart"/>
      <w:r w:rsidR="00796D6A">
        <w:t>okale</w:t>
      </w:r>
      <w:proofErr w:type="spellEnd"/>
      <w:r w:rsidR="00796D6A">
        <w:t xml:space="preserve"> Umgebung</w:t>
      </w:r>
      <w:r w:rsidR="00225CDB" w:rsidRPr="00796D6A">
        <w:t>)</w:t>
      </w:r>
    </w:p>
    <w:p w:rsidR="00002694" w:rsidRPr="00002694" w:rsidRDefault="00225CDB" w:rsidP="00551510">
      <w:pPr>
        <w:pStyle w:val="Listenabsatz"/>
        <w:numPr>
          <w:ilvl w:val="0"/>
          <w:numId w:val="9"/>
        </w:numPr>
        <w:spacing w:before="0" w:after="200" w:line="276" w:lineRule="auto"/>
        <w:contextualSpacing/>
        <w:jc w:val="left"/>
      </w:pPr>
      <w:proofErr w:type="spellStart"/>
      <w:r w:rsidRPr="00796D6A">
        <w:t>testenv</w:t>
      </w:r>
      <w:proofErr w:type="spellEnd"/>
      <w:r w:rsidRPr="00796D6A">
        <w:t xml:space="preserve"> (= </w:t>
      </w:r>
      <w:proofErr w:type="spellStart"/>
      <w:r w:rsidRPr="00796D6A">
        <w:t>PräProd</w:t>
      </w:r>
      <w:proofErr w:type="spellEnd"/>
      <w:r w:rsidRPr="00796D6A">
        <w:t>)</w:t>
      </w:r>
    </w:p>
    <w:p w:rsidR="00225CDB" w:rsidRPr="00002694" w:rsidRDefault="00225CDB" w:rsidP="00551510">
      <w:pPr>
        <w:pStyle w:val="Listenabsatz"/>
        <w:numPr>
          <w:ilvl w:val="0"/>
          <w:numId w:val="9"/>
        </w:numPr>
        <w:spacing w:before="0" w:after="200" w:line="276" w:lineRule="auto"/>
        <w:contextualSpacing/>
        <w:jc w:val="left"/>
      </w:pPr>
      <w:proofErr w:type="spellStart"/>
      <w:r w:rsidRPr="00796D6A">
        <w:t>prodenv</w:t>
      </w:r>
      <w:proofErr w:type="spellEnd"/>
    </w:p>
    <w:p w:rsidR="0038387A" w:rsidRDefault="00B444CF" w:rsidP="00B444CF">
      <w:pPr>
        <w:spacing w:before="0" w:after="200" w:line="276" w:lineRule="auto"/>
        <w:contextualSpacing/>
        <w:jc w:val="left"/>
      </w:pPr>
      <w:r w:rsidRPr="00B444CF">
        <w:t xml:space="preserve">Die </w:t>
      </w:r>
      <w:proofErr w:type="spellStart"/>
      <w:r w:rsidRPr="00B444CF">
        <w:t>Build-Paramenter</w:t>
      </w:r>
      <w:proofErr w:type="spellEnd"/>
      <w:r w:rsidRPr="00B444CF">
        <w:t xml:space="preserve"> müssen für jedes </w:t>
      </w:r>
      <w:r>
        <w:t xml:space="preserve">pom.xml und für jeden </w:t>
      </w:r>
      <w:proofErr w:type="spellStart"/>
      <w:r>
        <w:t>Branch</w:t>
      </w:r>
      <w:proofErr w:type="spellEnd"/>
      <w:r>
        <w:t xml:space="preserve"> neu eingegeben werden. Tr</w:t>
      </w:r>
      <w:r w:rsidR="00642D80">
        <w:t xml:space="preserve">ick, um das zu verallgemeinern: </w:t>
      </w:r>
      <w:r>
        <w:t>Nutzung vom relativen Pfad innerhalb Workspace zu den Metadaten</w:t>
      </w:r>
      <w:r w:rsidR="007908B6">
        <w:t xml:space="preserve"> – siehe Kapitel </w:t>
      </w:r>
      <w:r w:rsidR="00724335">
        <w:fldChar w:fldCharType="begin"/>
      </w:r>
      <w:r w:rsidR="00364A15">
        <w:instrText xml:space="preserve"> REF _Ref402771689 \r \h </w:instrText>
      </w:r>
      <w:r w:rsidR="00724335">
        <w:fldChar w:fldCharType="separate"/>
      </w:r>
      <w:r w:rsidR="00364A15">
        <w:t>7.1</w:t>
      </w:r>
      <w:r w:rsidR="00724335">
        <w:fldChar w:fldCharType="end"/>
      </w:r>
      <w:r>
        <w:t>.</w:t>
      </w:r>
    </w:p>
    <w:p w:rsidR="0065239B" w:rsidRDefault="0065239B">
      <w:pPr>
        <w:spacing w:before="0" w:after="0"/>
        <w:jc w:val="left"/>
        <w:rPr>
          <w:b/>
          <w:sz w:val="24"/>
        </w:rPr>
      </w:pPr>
      <w:r>
        <w:br w:type="page"/>
      </w:r>
    </w:p>
    <w:p w:rsidR="00560602" w:rsidRDefault="0081157F" w:rsidP="00560602">
      <w:pPr>
        <w:pStyle w:val="berschrift2"/>
      </w:pPr>
      <w:bookmarkStart w:id="20" w:name="_Toc425186679"/>
      <w:proofErr w:type="spellStart"/>
      <w:r>
        <w:lastRenderedPageBreak/>
        <w:t>Deploy</w:t>
      </w:r>
      <w:bookmarkEnd w:id="20"/>
      <w:proofErr w:type="spellEnd"/>
    </w:p>
    <w:p w:rsidR="004D4505" w:rsidRDefault="00943847" w:rsidP="004D4505">
      <w:pPr>
        <w:pStyle w:val="berschrift3"/>
      </w:pPr>
      <w:bookmarkStart w:id="21" w:name="_Toc425186680"/>
      <w:r>
        <w:t xml:space="preserve">Frontend </w:t>
      </w:r>
      <w:proofErr w:type="spellStart"/>
      <w:r w:rsidR="004D4505">
        <w:t>Cleanup</w:t>
      </w:r>
      <w:bookmarkEnd w:id="21"/>
      <w:proofErr w:type="spellEnd"/>
    </w:p>
    <w:p w:rsidR="004D4505" w:rsidRDefault="008C4D4C" w:rsidP="004D4505">
      <w:proofErr w:type="spellStart"/>
      <w:r>
        <w:t>liferay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r>
        <w:t>temp</w:t>
      </w:r>
      <w:proofErr w:type="spellEnd"/>
      <w:r>
        <w:t>/*</w:t>
      </w:r>
    </w:p>
    <w:p w:rsidR="00943847" w:rsidRDefault="00943847" w:rsidP="00943847">
      <w:pPr>
        <w:pStyle w:val="berschrift3"/>
        <w:rPr>
          <w:lang w:val="en-US"/>
        </w:rPr>
      </w:pPr>
      <w:bookmarkStart w:id="22" w:name="_Toc425186681"/>
      <w:r>
        <w:rPr>
          <w:lang w:val="en-US"/>
        </w:rPr>
        <w:t>Backend Cleanup</w:t>
      </w:r>
      <w:bookmarkEnd w:id="22"/>
    </w:p>
    <w:p w:rsidR="008C4D4C" w:rsidRDefault="008C4D4C" w:rsidP="004D4505">
      <w:pPr>
        <w:rPr>
          <w:lang w:val="en-US"/>
        </w:rPr>
      </w:pPr>
      <w:r w:rsidRPr="008C4D4C">
        <w:rPr>
          <w:lang w:val="en-US"/>
        </w:rPr>
        <w:t>tomcat/work/Catalina/localhost/agn.*</w:t>
      </w:r>
    </w:p>
    <w:p w:rsidR="008C4D4C" w:rsidRPr="00BF6BAF" w:rsidRDefault="008C4D4C" w:rsidP="004D4505">
      <w:proofErr w:type="spellStart"/>
      <w:r w:rsidRPr="00BF6BAF">
        <w:t>tomcat</w:t>
      </w:r>
      <w:proofErr w:type="spellEnd"/>
      <w:r w:rsidRPr="00BF6BAF">
        <w:t>/</w:t>
      </w:r>
      <w:proofErr w:type="spellStart"/>
      <w:r w:rsidRPr="00BF6BAF">
        <w:t>weba</w:t>
      </w:r>
      <w:r w:rsidR="003356B9" w:rsidRPr="00BF6BAF">
        <w:t>p</w:t>
      </w:r>
      <w:r w:rsidRPr="00BF6BAF">
        <w:t>ps</w:t>
      </w:r>
      <w:proofErr w:type="spellEnd"/>
      <w:r w:rsidRPr="00BF6BAF">
        <w:t>/</w:t>
      </w:r>
      <w:r w:rsidR="0044716A">
        <w:t>project</w:t>
      </w:r>
      <w:r w:rsidRPr="00BF6BAF">
        <w:t>.*</w:t>
      </w:r>
      <w:r w:rsidR="00704486" w:rsidRPr="00BF6BAF">
        <w:t xml:space="preserve"> </w:t>
      </w:r>
      <w:r w:rsidR="002C1E55">
        <w:tab/>
      </w:r>
      <w:r w:rsidR="002C1E55">
        <w:tab/>
      </w:r>
      <w:r w:rsidR="002C1E55">
        <w:tab/>
      </w:r>
      <w:r w:rsidR="00704486" w:rsidRPr="002C1E55">
        <w:rPr>
          <w:i/>
        </w:rPr>
        <w:t xml:space="preserve">(Verzeichnisse </w:t>
      </w:r>
      <w:r w:rsidR="00704486" w:rsidRPr="006B22C0">
        <w:rPr>
          <w:i/>
          <w:u w:val="single"/>
        </w:rPr>
        <w:t>und</w:t>
      </w:r>
      <w:r w:rsidR="00704486" w:rsidRPr="002C1E55">
        <w:rPr>
          <w:i/>
        </w:rPr>
        <w:t xml:space="preserve"> </w:t>
      </w:r>
      <w:r w:rsidR="00AA7D4C" w:rsidRPr="002C1E55">
        <w:rPr>
          <w:i/>
        </w:rPr>
        <w:t>Dateien)</w:t>
      </w:r>
    </w:p>
    <w:p w:rsidR="00F744E9" w:rsidRDefault="00D940C1" w:rsidP="00F744E9">
      <w:pPr>
        <w:pStyle w:val="berschrift3"/>
        <w:rPr>
          <w:lang w:val="en-US"/>
        </w:rPr>
      </w:pPr>
      <w:bookmarkStart w:id="23" w:name="_Toc425186682"/>
      <w:r>
        <w:rPr>
          <w:lang w:val="en-US"/>
        </w:rPr>
        <w:t xml:space="preserve">Frontend: </w:t>
      </w:r>
      <w:r w:rsidR="001C0E29" w:rsidRPr="003356B9">
        <w:rPr>
          <w:lang w:val="en-US"/>
        </w:rPr>
        <w:t>Copy</w:t>
      </w:r>
      <w:r>
        <w:rPr>
          <w:lang w:val="en-US"/>
        </w:rPr>
        <w:t xml:space="preserve"> auf </w:t>
      </w:r>
      <w:proofErr w:type="spellStart"/>
      <w:r>
        <w:rPr>
          <w:lang w:val="en-US"/>
        </w:rPr>
        <w:t>Liferay</w:t>
      </w:r>
      <w:bookmarkEnd w:id="23"/>
      <w:proofErr w:type="spellEnd"/>
    </w:p>
    <w:p w:rsidR="004043FD" w:rsidRPr="008B67B2" w:rsidRDefault="004043FD" w:rsidP="00BD2115">
      <w:r w:rsidRPr="008B67B2">
        <w:t xml:space="preserve">Quellverzeichnis: </w:t>
      </w:r>
      <w:r w:rsidR="00E76C95" w:rsidRPr="008B67B2">
        <w:tab/>
      </w:r>
      <w:r w:rsidRPr="008B67B2">
        <w:t>Workspace/</w:t>
      </w:r>
      <w:proofErr w:type="spellStart"/>
      <w:r w:rsidRPr="008B67B2">
        <w:t>delivery</w:t>
      </w:r>
      <w:proofErr w:type="spellEnd"/>
      <w:r w:rsidRPr="008B67B2">
        <w:t>/</w:t>
      </w:r>
      <w:proofErr w:type="spellStart"/>
      <w:r w:rsidRPr="008B67B2">
        <w:t>frontend</w:t>
      </w:r>
      <w:proofErr w:type="spellEnd"/>
    </w:p>
    <w:p w:rsidR="00BD2115" w:rsidRDefault="00BD2115" w:rsidP="00BD2115">
      <w:pPr>
        <w:rPr>
          <w:szCs w:val="22"/>
          <w:lang w:val="en-US"/>
        </w:rPr>
      </w:pPr>
      <w:proofErr w:type="spellStart"/>
      <w:r w:rsidRPr="00E76C95">
        <w:rPr>
          <w:lang w:val="en-US"/>
        </w:rPr>
        <w:t>Zielverzeichnis</w:t>
      </w:r>
      <w:proofErr w:type="spellEnd"/>
      <w:r w:rsidRPr="00E76C95">
        <w:rPr>
          <w:szCs w:val="22"/>
          <w:lang w:val="en-US"/>
        </w:rPr>
        <w:t xml:space="preserve">: </w:t>
      </w:r>
      <w:r w:rsidR="00E76C95">
        <w:rPr>
          <w:szCs w:val="22"/>
          <w:lang w:val="en-US"/>
        </w:rPr>
        <w:tab/>
      </w:r>
      <w:proofErr w:type="spellStart"/>
      <w:r w:rsidRPr="00AA18E3">
        <w:rPr>
          <w:szCs w:val="22"/>
          <w:lang w:val="en-US"/>
        </w:rPr>
        <w:t>liferay</w:t>
      </w:r>
      <w:proofErr w:type="spellEnd"/>
      <w:r w:rsidRPr="00AA18E3">
        <w:rPr>
          <w:szCs w:val="22"/>
          <w:lang w:val="en-US"/>
        </w:rPr>
        <w:t>/deploy</w:t>
      </w:r>
    </w:p>
    <w:p w:rsidR="00A90252" w:rsidRPr="00AA18E3" w:rsidRDefault="00A90252" w:rsidP="00BD2115">
      <w:pPr>
        <w:rPr>
          <w:sz w:val="20"/>
          <w:lang w:val="en-US"/>
        </w:rPr>
      </w:pPr>
      <w:proofErr w:type="spellStart"/>
      <w:r>
        <w:rPr>
          <w:szCs w:val="22"/>
          <w:lang w:val="en-US"/>
        </w:rPr>
        <w:t>Pakete</w:t>
      </w:r>
      <w:proofErr w:type="spellEnd"/>
      <w:r>
        <w:rPr>
          <w:szCs w:val="22"/>
          <w:lang w:val="en-US"/>
        </w:rPr>
        <w:t>:</w:t>
      </w:r>
      <w:r w:rsidR="00FD2CB4">
        <w:rPr>
          <w:szCs w:val="22"/>
          <w:lang w:val="en-US"/>
        </w:rPr>
        <w:tab/>
      </w:r>
      <w:r w:rsidR="00FD2CB4">
        <w:rPr>
          <w:szCs w:val="22"/>
          <w:lang w:val="en-US"/>
        </w:rPr>
        <w:tab/>
        <w:t>*.war</w:t>
      </w:r>
    </w:p>
    <w:p w:rsidR="00D940C1" w:rsidRDefault="00E2773B" w:rsidP="00B8434F">
      <w:pPr>
        <w:pStyle w:val="berschrift3"/>
        <w:rPr>
          <w:lang w:val="en-US"/>
        </w:rPr>
      </w:pPr>
      <w:bookmarkStart w:id="24" w:name="_Toc425186683"/>
      <w:r>
        <w:rPr>
          <w:lang w:val="en-US"/>
        </w:rPr>
        <w:t>Backend: Copy auf Tomcat</w:t>
      </w:r>
      <w:bookmarkEnd w:id="24"/>
    </w:p>
    <w:p w:rsidR="00A90252" w:rsidRPr="008B67B2" w:rsidRDefault="00A90252" w:rsidP="002F5977">
      <w:r w:rsidRPr="008B67B2">
        <w:t>Quellverzeichnis:</w:t>
      </w:r>
      <w:r w:rsidRPr="008B67B2">
        <w:tab/>
        <w:t>Workspace/</w:t>
      </w:r>
      <w:proofErr w:type="spellStart"/>
      <w:r w:rsidRPr="008B67B2">
        <w:t>delivery</w:t>
      </w:r>
      <w:proofErr w:type="spellEnd"/>
      <w:r w:rsidRPr="008B67B2">
        <w:t>/</w:t>
      </w:r>
      <w:proofErr w:type="spellStart"/>
      <w:r w:rsidRPr="008B67B2">
        <w:t>frontend</w:t>
      </w:r>
      <w:proofErr w:type="spellEnd"/>
    </w:p>
    <w:p w:rsidR="00FD3A90" w:rsidRPr="00A90252" w:rsidRDefault="00FD3A90" w:rsidP="002F5977">
      <w:r w:rsidRPr="00A90252">
        <w:t xml:space="preserve">Zielverzeichnis: </w:t>
      </w:r>
      <w:r w:rsidR="00A90252" w:rsidRPr="00A90252">
        <w:tab/>
      </w:r>
      <w:proofErr w:type="spellStart"/>
      <w:r w:rsidRPr="00A90252">
        <w:t>tomcat</w:t>
      </w:r>
      <w:proofErr w:type="spellEnd"/>
      <w:r w:rsidRPr="00A90252">
        <w:t>/</w:t>
      </w:r>
      <w:proofErr w:type="spellStart"/>
      <w:r w:rsidRPr="00A90252">
        <w:t>webapps</w:t>
      </w:r>
      <w:proofErr w:type="spellEnd"/>
      <w:r w:rsidRPr="00A90252">
        <w:t>/</w:t>
      </w:r>
    </w:p>
    <w:p w:rsidR="00C36E7C" w:rsidRPr="00C36E7C" w:rsidRDefault="00CE2E8D" w:rsidP="00771A94">
      <w:pPr>
        <w:rPr>
          <w:i/>
        </w:rPr>
      </w:pPr>
      <w:r>
        <w:t>Pakete:</w:t>
      </w:r>
      <w:r w:rsidR="00771A94">
        <w:tab/>
      </w:r>
      <w:r w:rsidR="00771A94">
        <w:tab/>
        <w:t>*.war</w:t>
      </w:r>
    </w:p>
    <w:p w:rsidR="00D22CCC" w:rsidRDefault="001975F0" w:rsidP="001975F0">
      <w:pPr>
        <w:pStyle w:val="berschrift2"/>
        <w:rPr>
          <w:lang w:val="en-US"/>
        </w:rPr>
      </w:pPr>
      <w:bookmarkStart w:id="25" w:name="_Toc425186684"/>
      <w:r>
        <w:rPr>
          <w:lang w:val="en-US"/>
        </w:rPr>
        <w:t>Run</w:t>
      </w:r>
      <w:bookmarkEnd w:id="25"/>
    </w:p>
    <w:p w:rsidR="001975F0" w:rsidRPr="00975165" w:rsidRDefault="001975F0" w:rsidP="001975F0">
      <w:pPr>
        <w:pStyle w:val="berschrift3"/>
      </w:pPr>
      <w:bookmarkStart w:id="26" w:name="_Toc425186685"/>
      <w:proofErr w:type="spellStart"/>
      <w:r w:rsidRPr="00975165">
        <w:t>Tomcat</w:t>
      </w:r>
      <w:bookmarkEnd w:id="26"/>
      <w:proofErr w:type="spellEnd"/>
    </w:p>
    <w:p w:rsid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246D8B">
        <w:rPr>
          <w:lang w:val="en-US"/>
        </w:rPr>
        <w:t>tomcat\bin\</w:t>
      </w:r>
      <w:r>
        <w:rPr>
          <w:lang w:val="en-US"/>
        </w:rPr>
        <w:t>startup</w:t>
      </w:r>
      <w:r w:rsidRPr="00246D8B">
        <w:rPr>
          <w:lang w:val="en-US"/>
        </w:rPr>
        <w:t>.bat</w:t>
      </w:r>
    </w:p>
    <w:p w:rsidR="001975F0" w:rsidRPr="00973D93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973D93">
        <w:t xml:space="preserve">Anpassungen: s. General-Wiki.docx, Abschnitt </w:t>
      </w:r>
      <w:proofErr w:type="spellStart"/>
      <w:r>
        <w:t>Tomcat</w:t>
      </w:r>
      <w:proofErr w:type="spellEnd"/>
    </w:p>
    <w:p w:rsid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975165">
        <w:t>l</w:t>
      </w:r>
      <w:r w:rsidRPr="00990FC0">
        <w:t xml:space="preserve">äuft lokal auf Port 8180 </w:t>
      </w:r>
      <w:r w:rsidRPr="00990FC0">
        <w:rPr>
          <w:lang w:val="en-US"/>
        </w:rPr>
        <w:sym w:font="Wingdings" w:char="F0E0"/>
      </w:r>
      <w:r w:rsidRPr="00990FC0">
        <w:t xml:space="preserve"> anzupassen in </w:t>
      </w:r>
      <w:proofErr w:type="spellStart"/>
      <w:r w:rsidRPr="00154087">
        <w:t>tomcat</w:t>
      </w:r>
      <w:proofErr w:type="spellEnd"/>
      <w:r w:rsidRPr="00154087">
        <w:t>\</w:t>
      </w:r>
      <w:proofErr w:type="spellStart"/>
      <w:r>
        <w:t>conf</w:t>
      </w:r>
      <w:proofErr w:type="spellEnd"/>
      <w:r>
        <w:t>\server.xml</w:t>
      </w:r>
    </w:p>
    <w:p w:rsidR="001975F0" w:rsidRPr="00990FC0" w:rsidRDefault="001975F0" w:rsidP="001975F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>
        <w:t xml:space="preserve">&lt;Connector </w:t>
      </w:r>
      <w:proofErr w:type="spellStart"/>
      <w:r>
        <w:t>port</w:t>
      </w:r>
      <w:proofErr w:type="spellEnd"/>
      <w:r>
        <w:t>=“8180“ …/&gt;</w:t>
      </w:r>
    </w:p>
    <w:p w:rsidR="001975F0" w:rsidRDefault="001975F0" w:rsidP="001975F0">
      <w:pPr>
        <w:pStyle w:val="berschrift3"/>
        <w:rPr>
          <w:lang w:val="en-US"/>
        </w:rPr>
      </w:pPr>
      <w:bookmarkStart w:id="27" w:name="_Toc425186686"/>
      <w:proofErr w:type="spellStart"/>
      <w:r>
        <w:rPr>
          <w:lang w:val="en-US"/>
        </w:rPr>
        <w:t>Liferay</w:t>
      </w:r>
      <w:bookmarkEnd w:id="27"/>
      <w:proofErr w:type="spellEnd"/>
    </w:p>
    <w:p w:rsid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proofErr w:type="spellStart"/>
      <w:r>
        <w:rPr>
          <w:lang w:val="en-US"/>
        </w:rPr>
        <w:t>liferay</w:t>
      </w:r>
      <w:proofErr w:type="spellEnd"/>
      <w:r w:rsidRPr="00215F6C">
        <w:rPr>
          <w:lang w:val="en-US"/>
        </w:rPr>
        <w:t>\tomcat\bin</w:t>
      </w:r>
      <w:r>
        <w:rPr>
          <w:lang w:val="en-US"/>
        </w:rPr>
        <w:t>\startup</w:t>
      </w:r>
      <w:r w:rsidRPr="00B53B64">
        <w:rPr>
          <w:lang w:val="en-US"/>
        </w:rPr>
        <w:t>.bat</w:t>
      </w:r>
    </w:p>
    <w:p w:rsidR="001975F0" w:rsidRPr="00973D93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973D93">
        <w:t xml:space="preserve">Anpassungen: s. General-Wiki.docx, Abschnitt </w:t>
      </w:r>
      <w:proofErr w:type="spellStart"/>
      <w:r>
        <w:t>Liferay</w:t>
      </w:r>
      <w:proofErr w:type="spellEnd"/>
    </w:p>
    <w:p w:rsidR="001975F0" w:rsidRP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C52879">
        <w:t xml:space="preserve">läuft lokal auf Port 8080, d.h. </w:t>
      </w:r>
      <w:r>
        <w:t xml:space="preserve">Aufruf per </w:t>
      </w:r>
      <w:hyperlink r:id="rId15" w:history="1">
        <w:r w:rsidRPr="000053B3">
          <w:rPr>
            <w:rStyle w:val="Hyperlink"/>
          </w:rPr>
          <w:t>http://localhost:8080/</w:t>
        </w:r>
      </w:hyperlink>
    </w:p>
    <w:p w:rsidR="005A0968" w:rsidRDefault="005A0968" w:rsidP="005A0968">
      <w:pPr>
        <w:pStyle w:val="berschrift1"/>
        <w:rPr>
          <w:lang w:val="en-US"/>
        </w:rPr>
      </w:pPr>
      <w:bookmarkStart w:id="28" w:name="_Toc425186687"/>
      <w:proofErr w:type="spellStart"/>
      <w:r>
        <w:rPr>
          <w:lang w:val="en-US"/>
        </w:rPr>
        <w:lastRenderedPageBreak/>
        <w:t>PräProduktion</w:t>
      </w:r>
      <w:bookmarkEnd w:id="28"/>
      <w:proofErr w:type="spellEnd"/>
    </w:p>
    <w:p w:rsidR="005A0968" w:rsidRDefault="005A0968" w:rsidP="005A0968">
      <w:pPr>
        <w:pStyle w:val="berschrift2"/>
        <w:rPr>
          <w:lang w:val="en-US"/>
        </w:rPr>
      </w:pPr>
      <w:bookmarkStart w:id="29" w:name="_Toc425186688"/>
      <w:r>
        <w:rPr>
          <w:lang w:val="en-US"/>
        </w:rPr>
        <w:t>Build</w:t>
      </w:r>
      <w:bookmarkEnd w:id="29"/>
    </w:p>
    <w:p w:rsidR="005A0968" w:rsidRDefault="005A0968" w:rsidP="005A0968">
      <w:pPr>
        <w:pStyle w:val="berschrift3"/>
        <w:rPr>
          <w:lang w:val="en-US"/>
        </w:rPr>
      </w:pPr>
      <w:bookmarkStart w:id="30" w:name="_Toc425186689"/>
      <w:r>
        <w:rPr>
          <w:lang w:val="en-US"/>
        </w:rPr>
        <w:t>Jenkins</w:t>
      </w:r>
      <w:r w:rsidR="00876C56">
        <w:rPr>
          <w:lang w:val="en-US"/>
        </w:rPr>
        <w:t>-Build</w:t>
      </w:r>
      <w:bookmarkEnd w:id="30"/>
    </w:p>
    <w:p w:rsidR="005A0968" w:rsidRPr="00876C56" w:rsidRDefault="005A0968" w:rsidP="00876C56">
      <w:pPr>
        <w:rPr>
          <w:lang w:val="en-US"/>
        </w:rPr>
      </w:pPr>
      <w:proofErr w:type="spellStart"/>
      <w:r w:rsidRPr="00876C56">
        <w:rPr>
          <w:lang w:val="en-US"/>
        </w:rPr>
        <w:t>trigger.manual</w:t>
      </w:r>
      <w:proofErr w:type="spellEnd"/>
      <w:r w:rsidRPr="00876C56">
        <w:rPr>
          <w:lang w:val="en-US"/>
        </w:rPr>
        <w:t>.</w:t>
      </w:r>
      <w:r w:rsidR="00AF7210">
        <w:rPr>
          <w:lang w:val="en-US"/>
        </w:rPr>
        <w:t>&lt;project&gt;</w:t>
      </w:r>
      <w:r w:rsidRPr="00876C56">
        <w:rPr>
          <w:lang w:val="en-US"/>
        </w:rPr>
        <w:t>.</w:t>
      </w:r>
      <w:proofErr w:type="spellStart"/>
      <w:r w:rsidRPr="00876C56">
        <w:rPr>
          <w:lang w:val="en-US"/>
        </w:rPr>
        <w:t>pipeline.build.preproduction</w:t>
      </w:r>
      <w:proofErr w:type="spellEnd"/>
      <w:r w:rsidRPr="00876C56">
        <w:rPr>
          <w:lang w:val="en-US"/>
        </w:rPr>
        <w:t xml:space="preserve"> &gt; </w:t>
      </w:r>
      <w:r>
        <w:rPr>
          <w:noProof/>
          <w:lang w:eastAsia="de-DE"/>
        </w:rPr>
        <w:drawing>
          <wp:inline distT="0" distB="0" distL="0" distR="0">
            <wp:extent cx="219075" cy="2286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56" w:rsidRDefault="00876C56" w:rsidP="00876C56">
      <w:pPr>
        <w:pStyle w:val="berschrift3"/>
        <w:rPr>
          <w:lang w:val="en-US"/>
        </w:rPr>
      </w:pPr>
      <w:bookmarkStart w:id="31" w:name="_Toc425186690"/>
      <w:proofErr w:type="spellStart"/>
      <w:r>
        <w:rPr>
          <w:lang w:val="en-US"/>
        </w:rPr>
        <w:t>Versionsnummern</w:t>
      </w:r>
      <w:bookmarkEnd w:id="31"/>
      <w:proofErr w:type="spellEnd"/>
    </w:p>
    <w:p w:rsidR="005A0968" w:rsidRDefault="005A0968" w:rsidP="00876C56">
      <w:r w:rsidRPr="00D22CCC">
        <w:rPr>
          <w:lang w:val="en-US"/>
        </w:rPr>
        <w:t xml:space="preserve">Auf </w:t>
      </w:r>
      <w:r w:rsidR="000515AA">
        <w:rPr>
          <w:lang w:val="en-US"/>
        </w:rPr>
        <w:t xml:space="preserve">Server </w:t>
      </w:r>
      <w:r>
        <w:t>einloggen</w:t>
      </w:r>
      <w:r w:rsidR="00876C56">
        <w:t>:</w:t>
      </w:r>
    </w:p>
    <w:p w:rsidR="0065552F" w:rsidRDefault="0065552F" w:rsidP="00551510">
      <w:pPr>
        <w:pStyle w:val="Listenabsatz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0515AA">
        <w:t>&lt;</w:t>
      </w:r>
      <w:proofErr w:type="spellStart"/>
      <w:r w:rsidR="000515AA">
        <w:t>user</w:t>
      </w:r>
      <w:proofErr w:type="spellEnd"/>
      <w:r w:rsidR="000515AA">
        <w:t>&gt;</w:t>
      </w:r>
    </w:p>
    <w:p w:rsidR="009722EE" w:rsidRDefault="009722EE" w:rsidP="009722EE">
      <w:r>
        <w:t>bzw.</w:t>
      </w:r>
    </w:p>
    <w:p w:rsidR="00D13973" w:rsidRPr="0065552F" w:rsidRDefault="00D13973" w:rsidP="00D13973">
      <w:pPr>
        <w:pStyle w:val="Listenabsatz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&lt;</w:t>
      </w:r>
      <w:proofErr w:type="spellStart"/>
      <w:r>
        <w:t>user</w:t>
      </w:r>
      <w:proofErr w:type="spellEnd"/>
      <w:r>
        <w:t>&gt; -</w:t>
      </w:r>
    </w:p>
    <w:p w:rsidR="00944CD5" w:rsidRDefault="00A22412" w:rsidP="00A22412">
      <w:pPr>
        <w:pStyle w:val="berschrift3"/>
        <w:rPr>
          <w:lang w:val="en-US"/>
        </w:rPr>
      </w:pPr>
      <w:bookmarkStart w:id="32" w:name="_Toc425186691"/>
      <w:proofErr w:type="spellStart"/>
      <w:r>
        <w:rPr>
          <w:lang w:val="en-US"/>
        </w:rPr>
        <w:t>Datenbank</w:t>
      </w:r>
      <w:bookmarkEnd w:id="32"/>
      <w:proofErr w:type="spellEnd"/>
    </w:p>
    <w:p w:rsidR="00A96727" w:rsidRDefault="00F751B3" w:rsidP="00A22412">
      <w:r>
        <w:t>Ggf. DB-Skripte ausführen.</w:t>
      </w:r>
    </w:p>
    <w:p w:rsidR="00344FE0" w:rsidRPr="00A96727" w:rsidRDefault="00A22412" w:rsidP="00551510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A96727">
        <w:rPr>
          <w:lang w:val="en-US"/>
        </w:rPr>
        <w:t>Sie</w:t>
      </w:r>
      <w:r w:rsidR="00FE4DB5" w:rsidRPr="00A96727">
        <w:rPr>
          <w:lang w:val="en-US"/>
        </w:rPr>
        <w:t>he</w:t>
      </w:r>
      <w:proofErr w:type="spellEnd"/>
      <w:r w:rsidRPr="00A96727">
        <w:rPr>
          <w:lang w:val="en-US"/>
        </w:rPr>
        <w:t xml:space="preserve"> Release-Notes:</w:t>
      </w:r>
      <w:r w:rsidR="00A96727" w:rsidRPr="00A96727">
        <w:rPr>
          <w:lang w:val="en-US"/>
        </w:rPr>
        <w:t xml:space="preserve"> </w:t>
      </w:r>
      <w:proofErr w:type="spellStart"/>
      <w:r w:rsidR="00344FE0" w:rsidRPr="00A96727">
        <w:rPr>
          <w:lang w:val="en-US"/>
        </w:rPr>
        <w:t>parentpom</w:t>
      </w:r>
      <w:proofErr w:type="spellEnd"/>
      <w:r w:rsidR="00344FE0" w:rsidRPr="00A96727">
        <w:rPr>
          <w:lang w:val="en-US"/>
        </w:rPr>
        <w:t xml:space="preserve"> &gt; </w:t>
      </w:r>
      <w:proofErr w:type="spellStart"/>
      <w:r w:rsidR="00344FE0" w:rsidRPr="00A96727">
        <w:rPr>
          <w:lang w:val="en-US"/>
        </w:rPr>
        <w:t>release_information</w:t>
      </w:r>
      <w:proofErr w:type="spellEnd"/>
      <w:r w:rsidR="00344FE0" w:rsidRPr="00A96727">
        <w:rPr>
          <w:lang w:val="en-US"/>
        </w:rPr>
        <w:t xml:space="preserve"> &gt; Rx_y_z.txt</w:t>
      </w:r>
    </w:p>
    <w:p w:rsidR="00FE4DB5" w:rsidRDefault="00FE4DB5" w:rsidP="00551510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befinden</w:t>
      </w:r>
      <w:proofErr w:type="spellEnd"/>
      <w:r>
        <w:rPr>
          <w:lang w:val="en-US"/>
        </w:rPr>
        <w:t xml:space="preserve"> </w:t>
      </w:r>
      <w:proofErr w:type="spellStart"/>
      <w:r w:rsidR="00766333">
        <w:rPr>
          <w:lang w:val="en-US"/>
        </w:rPr>
        <w:t>sic</w:t>
      </w:r>
      <w:r w:rsidR="001D74E6">
        <w:rPr>
          <w:lang w:val="en-US"/>
        </w:rPr>
        <w:t>h</w:t>
      </w:r>
      <w:proofErr w:type="spellEnd"/>
      <w:r w:rsidR="00766333">
        <w:rPr>
          <w:lang w:val="en-US"/>
        </w:rPr>
        <w:t xml:space="preserve"> </w:t>
      </w:r>
      <w:proofErr w:type="spellStart"/>
      <w:r w:rsidR="00766333">
        <w:rPr>
          <w:lang w:val="en-US"/>
        </w:rPr>
        <w:t>unter</w:t>
      </w:r>
      <w:proofErr w:type="spellEnd"/>
      <w:r w:rsidR="0047660F">
        <w:rPr>
          <w:lang w:val="en-US"/>
        </w:rPr>
        <w:t>:</w:t>
      </w:r>
      <w:r w:rsidR="00766333">
        <w:rPr>
          <w:lang w:val="en-US"/>
        </w:rPr>
        <w:t xml:space="preserve"> </w:t>
      </w:r>
      <w:r w:rsidR="00D213B9">
        <w:rPr>
          <w:lang w:val="en-US"/>
        </w:rPr>
        <w:t>&lt;project&gt;</w:t>
      </w:r>
      <w:r w:rsidR="00766333">
        <w:rPr>
          <w:lang w:val="en-US"/>
        </w:rPr>
        <w:t xml:space="preserve">.persistence &gt; </w:t>
      </w:r>
      <w:proofErr w:type="spellStart"/>
      <w:r w:rsidR="00766333">
        <w:rPr>
          <w:lang w:val="en-US"/>
        </w:rPr>
        <w:t>src</w:t>
      </w:r>
      <w:proofErr w:type="spellEnd"/>
      <w:r w:rsidR="00766333">
        <w:rPr>
          <w:lang w:val="en-US"/>
        </w:rPr>
        <w:t>/main/resources &gt; db</w:t>
      </w:r>
    </w:p>
    <w:p w:rsidR="00A243E7" w:rsidRPr="00226790" w:rsidRDefault="00A243E7" w:rsidP="00551510">
      <w:pPr>
        <w:pStyle w:val="Listenabsatz"/>
        <w:numPr>
          <w:ilvl w:val="0"/>
          <w:numId w:val="5"/>
        </w:numPr>
      </w:pPr>
      <w:r w:rsidRPr="00226790">
        <w:t>Blatt “Datenbankstände” (an der Wand) aktualisieren</w:t>
      </w:r>
    </w:p>
    <w:p w:rsidR="00630FA7" w:rsidRDefault="00630FA7" w:rsidP="00630FA7">
      <w:pPr>
        <w:pStyle w:val="berschrift3"/>
        <w:rPr>
          <w:lang w:val="en-US"/>
        </w:rPr>
      </w:pPr>
      <w:bookmarkStart w:id="33" w:name="_Toc425186692"/>
      <w:r>
        <w:rPr>
          <w:lang w:val="en-US"/>
        </w:rPr>
        <w:t xml:space="preserve">Flyway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Jenkins deployment</w:t>
      </w:r>
      <w:bookmarkEnd w:id="33"/>
    </w:p>
    <w:p w:rsidR="00E7731C" w:rsidRDefault="00E7731C" w:rsidP="00E7731C">
      <w:r>
        <w:t xml:space="preserve">Wenn auf dem Jenkins ein </w:t>
      </w:r>
      <w:proofErr w:type="spellStart"/>
      <w:r>
        <w:t>Branch</w:t>
      </w:r>
      <w:proofErr w:type="spellEnd"/>
      <w:r>
        <w:t xml:space="preserve"> gebaut wird, der einen älteren Stand bezüglich der </w:t>
      </w:r>
      <w:r w:rsidR="00106DCB">
        <w:t>&lt;</w:t>
      </w:r>
      <w:proofErr w:type="spellStart"/>
      <w:r w:rsidR="00106DCB">
        <w:t>project</w:t>
      </w:r>
      <w:proofErr w:type="spellEnd"/>
      <w:r w:rsidR="00106DCB">
        <w:t>&gt;</w:t>
      </w:r>
      <w:r>
        <w:t>.</w:t>
      </w:r>
      <w:proofErr w:type="spellStart"/>
      <w:r>
        <w:t>persistence</w:t>
      </w:r>
      <w:proofErr w:type="spellEnd"/>
      <w:r>
        <w:t xml:space="preserve"> besitzt als ein früherer </w:t>
      </w:r>
      <w:proofErr w:type="spellStart"/>
      <w:r>
        <w:t>Build</w:t>
      </w:r>
      <w:proofErr w:type="spellEnd"/>
      <w:r>
        <w:t>, kommt es zu Problemen.</w:t>
      </w:r>
    </w:p>
    <w:p w:rsidR="00E7731C" w:rsidRDefault="00E7731C" w:rsidP="00E7731C">
      <w:r w:rsidRPr="004576C9">
        <w:rPr>
          <w:b/>
        </w:rPr>
        <w:t>Ursache</w:t>
      </w:r>
      <w:r>
        <w:t xml:space="preserve">: das </w:t>
      </w:r>
      <w:proofErr w:type="spellStart"/>
      <w:r>
        <w:t>flyway:clean</w:t>
      </w:r>
      <w:proofErr w:type="spellEnd"/>
      <w:r>
        <w:t xml:space="preserve"> </w:t>
      </w:r>
      <w:r w:rsidR="00126FD3">
        <w:t xml:space="preserve">funktioniert für die </w:t>
      </w:r>
      <w:proofErr w:type="spellStart"/>
      <w:r w:rsidR="00126FD3">
        <w:t>aef_db</w:t>
      </w:r>
      <w:proofErr w:type="spellEnd"/>
      <w:r w:rsidR="00126FD3">
        <w:t xml:space="preserve"> nicht sauber.</w:t>
      </w:r>
    </w:p>
    <w:p w:rsidR="00126FD3" w:rsidRDefault="00126FD3" w:rsidP="00E7731C">
      <w:r w:rsidRPr="004576C9">
        <w:rPr>
          <w:b/>
        </w:rPr>
        <w:t>Lösung</w:t>
      </w:r>
      <w:r>
        <w:t>: Manuell auf Jenkins MySQL-DB</w:t>
      </w:r>
    </w:p>
    <w:p w:rsidR="00126FD3" w:rsidRPr="00DB03E8" w:rsidRDefault="00126FD3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 xml:space="preserve">DROP DATABASE </w:t>
      </w:r>
      <w:proofErr w:type="spellStart"/>
      <w:r w:rsidRPr="00DB03E8">
        <w:rPr>
          <w:rFonts w:ascii="Courier New" w:hAnsi="Courier New" w:cs="Courier New"/>
          <w:sz w:val="18"/>
          <w:lang w:val="en-US"/>
        </w:rPr>
        <w:t>aef_db</w:t>
      </w:r>
      <w:proofErr w:type="spellEnd"/>
      <w:r w:rsidRPr="00DB03E8">
        <w:rPr>
          <w:rFonts w:ascii="Courier New" w:hAnsi="Courier New" w:cs="Courier New"/>
          <w:sz w:val="18"/>
          <w:lang w:val="en-US"/>
        </w:rPr>
        <w:t>;</w:t>
      </w:r>
    </w:p>
    <w:p w:rsidR="00CF679A" w:rsidRDefault="00816E50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 xml:space="preserve">CREATE DATABASE </w:t>
      </w:r>
      <w:proofErr w:type="spellStart"/>
      <w:r w:rsidRPr="00DB03E8">
        <w:rPr>
          <w:rFonts w:ascii="Courier New" w:hAnsi="Courier New" w:cs="Courier New"/>
          <w:sz w:val="18"/>
          <w:lang w:val="en-US"/>
        </w:rPr>
        <w:t>aef_db</w:t>
      </w:r>
      <w:proofErr w:type="spellEnd"/>
      <w:r w:rsidRPr="00DB03E8">
        <w:rPr>
          <w:rFonts w:ascii="Courier New" w:hAnsi="Courier New" w:cs="Courier New"/>
          <w:sz w:val="18"/>
          <w:lang w:val="en-US"/>
        </w:rPr>
        <w:t xml:space="preserve"> </w:t>
      </w:r>
    </w:p>
    <w:p w:rsidR="00CF679A" w:rsidRDefault="00816E50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 xml:space="preserve">DEFAULT CHARACTER SET=utf8 </w:t>
      </w:r>
    </w:p>
    <w:p w:rsidR="00126FD3" w:rsidRDefault="00816E50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>DEFAULT COLLATE=utf8_general_ci</w:t>
      </w:r>
      <w:r w:rsidR="00DB03E8" w:rsidRPr="00DB03E8">
        <w:rPr>
          <w:rFonts w:ascii="Courier New" w:hAnsi="Courier New" w:cs="Courier New"/>
          <w:sz w:val="18"/>
          <w:lang w:val="en-US"/>
        </w:rPr>
        <w:t>;</w:t>
      </w:r>
    </w:p>
    <w:p w:rsidR="00086202" w:rsidRPr="00086202" w:rsidRDefault="00086202" w:rsidP="0021090C">
      <w:pPr>
        <w:ind w:firstLine="573"/>
      </w:pPr>
      <w:r w:rsidRPr="00086202">
        <w:t xml:space="preserve">Danach den </w:t>
      </w:r>
      <w:proofErr w:type="spellStart"/>
      <w:r w:rsidRPr="00086202">
        <w:t>Build</w:t>
      </w:r>
      <w:proofErr w:type="spellEnd"/>
      <w:r w:rsidRPr="00086202">
        <w:t>-Job neu starten.</w:t>
      </w:r>
    </w:p>
    <w:p w:rsidR="00246D8B" w:rsidRDefault="00246D8B" w:rsidP="00246D8B">
      <w:pPr>
        <w:pStyle w:val="berschrift2"/>
      </w:pPr>
      <w:bookmarkStart w:id="34" w:name="_Toc425186693"/>
      <w:r>
        <w:t xml:space="preserve">Partielles </w:t>
      </w:r>
      <w:proofErr w:type="spellStart"/>
      <w:r>
        <w:t>Build</w:t>
      </w:r>
      <w:proofErr w:type="spellEnd"/>
      <w:r w:rsidR="003841C2">
        <w:t xml:space="preserve"> (Hotfix)</w:t>
      </w:r>
      <w:bookmarkEnd w:id="34"/>
    </w:p>
    <w:p w:rsidR="003841C2" w:rsidRDefault="003841C2" w:rsidP="0028366D">
      <w:r w:rsidRPr="003841C2">
        <w:t xml:space="preserve">Wenn </w:t>
      </w:r>
      <w:r>
        <w:t>nur eine oder wenige Applikationen zur Verfügung gestellt werden sollen,</w:t>
      </w:r>
      <w:r w:rsidR="00480287">
        <w:t xml:space="preserve"> wird nur ein Teil gebaut.</w:t>
      </w:r>
    </w:p>
    <w:p w:rsidR="00B00E96" w:rsidRDefault="00B00E96" w:rsidP="0028366D">
      <w:pPr>
        <w:pStyle w:val="Listenabsatz"/>
        <w:numPr>
          <w:ilvl w:val="0"/>
          <w:numId w:val="20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trunk</w:t>
      </w:r>
      <w:proofErr w:type="spellEnd"/>
      <w:r>
        <w:t xml:space="preserve"> (oder umgekehrt)</w:t>
      </w:r>
    </w:p>
    <w:p w:rsidR="00B65415" w:rsidRDefault="006920F0" w:rsidP="00B65415">
      <w:pPr>
        <w:pStyle w:val="Listenabsatz"/>
        <w:numPr>
          <w:ilvl w:val="0"/>
          <w:numId w:val="20"/>
        </w:numPr>
      </w:pPr>
      <w:r>
        <w:t>Version pflegen</w:t>
      </w:r>
      <w:r w:rsidR="00341BC8">
        <w:t xml:space="preserve"> </w:t>
      </w:r>
      <w:r w:rsidR="006413D9">
        <w:t xml:space="preserve">im </w:t>
      </w:r>
      <w:proofErr w:type="spellStart"/>
      <w:r w:rsidR="006413D9" w:rsidRPr="00F53458">
        <w:rPr>
          <w:u w:val="single"/>
        </w:rPr>
        <w:t>branch</w:t>
      </w:r>
      <w:proofErr w:type="spellEnd"/>
      <w:r w:rsidR="006413D9">
        <w:t xml:space="preserve"> </w:t>
      </w:r>
      <w:r w:rsidR="00341BC8">
        <w:t xml:space="preserve">(s. </w:t>
      </w:r>
      <w:r w:rsidR="00724335">
        <w:fldChar w:fldCharType="begin"/>
      </w:r>
      <w:r w:rsidR="00341BC8">
        <w:instrText xml:space="preserve"> REF _Ref393111212 \r \h </w:instrText>
      </w:r>
      <w:r w:rsidR="00724335">
        <w:fldChar w:fldCharType="separate"/>
      </w:r>
      <w:r w:rsidR="0050572D">
        <w:t>3.1.2</w:t>
      </w:r>
      <w:r w:rsidR="00724335">
        <w:fldChar w:fldCharType="end"/>
      </w:r>
      <w:r w:rsidR="00341BC8">
        <w:t xml:space="preserve"> „</w:t>
      </w:r>
      <w:r w:rsidR="00724335">
        <w:fldChar w:fldCharType="begin"/>
      </w:r>
      <w:r w:rsidR="00341BC8">
        <w:instrText xml:space="preserve"> REF _Ref393111217 \h </w:instrText>
      </w:r>
      <w:r w:rsidR="00724335">
        <w:fldChar w:fldCharType="separate"/>
      </w:r>
      <w:r w:rsidR="0050572D">
        <w:rPr>
          <w:lang w:val="en-US"/>
        </w:rPr>
        <w:t>Version</w:t>
      </w:r>
      <w:r w:rsidR="00724335">
        <w:fldChar w:fldCharType="end"/>
      </w:r>
      <w:r w:rsidR="00341BC8">
        <w:t>“)</w:t>
      </w:r>
    </w:p>
    <w:p w:rsidR="00B65415" w:rsidRDefault="003841C2" w:rsidP="00B65415">
      <w:pPr>
        <w:pStyle w:val="Listenabsatz"/>
        <w:numPr>
          <w:ilvl w:val="0"/>
          <w:numId w:val="20"/>
        </w:numPr>
        <w:rPr>
          <w:lang w:val="en-US"/>
        </w:rPr>
      </w:pPr>
      <w:r w:rsidRPr="00B65415">
        <w:rPr>
          <w:lang w:val="en-US"/>
        </w:rPr>
        <w:t>Jenkins</w:t>
      </w:r>
      <w:r w:rsidR="00837D51" w:rsidRPr="00B65415">
        <w:rPr>
          <w:lang w:val="en-US"/>
        </w:rPr>
        <w:t>-Build</w:t>
      </w:r>
      <w:r w:rsidR="00B65415" w:rsidRPr="00B65415">
        <w:rPr>
          <w:lang w:val="en-US"/>
        </w:rPr>
        <w:t xml:space="preserve">: </w:t>
      </w:r>
      <w:r w:rsidR="0017264F">
        <w:rPr>
          <w:lang w:val="en-US"/>
        </w:rPr>
        <w:t>&lt;project&gt;</w:t>
      </w:r>
      <w:r w:rsidR="008450E0" w:rsidRPr="00B65415">
        <w:rPr>
          <w:lang w:val="en-US"/>
        </w:rPr>
        <w:t>.</w:t>
      </w:r>
      <w:proofErr w:type="spellStart"/>
      <w:r w:rsidR="00837D51" w:rsidRPr="00B65415">
        <w:rPr>
          <w:lang w:val="en-US"/>
        </w:rPr>
        <w:t>pipeline.build.all</w:t>
      </w:r>
      <w:proofErr w:type="spellEnd"/>
      <w:r w:rsidR="00E73180">
        <w:rPr>
          <w:lang w:val="en-US"/>
        </w:rPr>
        <w:t xml:space="preserve"> auf </w:t>
      </w:r>
      <w:proofErr w:type="spellStart"/>
      <w:r w:rsidR="00E73180">
        <w:rPr>
          <w:lang w:val="en-US"/>
        </w:rPr>
        <w:t>testenv</w:t>
      </w:r>
      <w:proofErr w:type="spellEnd"/>
      <w:r w:rsidR="00E73180">
        <w:rPr>
          <w:lang w:val="en-US"/>
        </w:rPr>
        <w:t xml:space="preserve"> und branch</w:t>
      </w:r>
    </w:p>
    <w:p w:rsidR="00CA7FD6" w:rsidRPr="006413D9" w:rsidRDefault="00CA7FD6" w:rsidP="00837D51">
      <w:pPr>
        <w:pStyle w:val="Listenabsatz"/>
        <w:numPr>
          <w:ilvl w:val="0"/>
          <w:numId w:val="20"/>
        </w:numPr>
      </w:pPr>
      <w:r>
        <w:t xml:space="preserve">Im Falle eines </w:t>
      </w:r>
      <w:proofErr w:type="spellStart"/>
      <w:r>
        <w:t>Hotdeploy</w:t>
      </w:r>
      <w:proofErr w:type="spellEnd"/>
      <w:r>
        <w:t xml:space="preserve"> (falls das möglich ist): </w:t>
      </w:r>
      <w:r w:rsidR="00CE48F5">
        <w:t xml:space="preserve">nur die </w:t>
      </w:r>
      <w:r>
        <w:t>betroffene war-Files ins zugehörige Verzeichnis kopieren</w:t>
      </w:r>
    </w:p>
    <w:p w:rsidR="00CB444C" w:rsidRDefault="00056D47" w:rsidP="00CB444C">
      <w:pPr>
        <w:pStyle w:val="berschrift1"/>
        <w:rPr>
          <w:lang w:val="en-US"/>
        </w:rPr>
      </w:pPr>
      <w:bookmarkStart w:id="35" w:name="_Toc425186694"/>
      <w:proofErr w:type="spellStart"/>
      <w:r>
        <w:rPr>
          <w:lang w:val="en-US"/>
        </w:rPr>
        <w:lastRenderedPageBreak/>
        <w:t>Produktion</w:t>
      </w:r>
      <w:bookmarkEnd w:id="35"/>
      <w:proofErr w:type="spellEnd"/>
    </w:p>
    <w:p w:rsidR="00056D47" w:rsidRDefault="00056D47" w:rsidP="00056D47">
      <w:pPr>
        <w:pStyle w:val="berschrift2"/>
        <w:rPr>
          <w:lang w:val="en-US"/>
        </w:rPr>
      </w:pPr>
      <w:bookmarkStart w:id="36" w:name="_Toc425186695"/>
      <w:proofErr w:type="spellStart"/>
      <w:r>
        <w:rPr>
          <w:lang w:val="en-US"/>
        </w:rPr>
        <w:t>Checkliste</w:t>
      </w:r>
      <w:bookmarkEnd w:id="36"/>
      <w:proofErr w:type="spellEnd"/>
    </w:p>
    <w:p w:rsidR="000D7D0E" w:rsidRDefault="00857C4F" w:rsidP="000D7D0E">
      <w:pPr>
        <w:rPr>
          <w:lang w:val="en-US"/>
        </w:rPr>
      </w:pPr>
      <w:proofErr w:type="spellStart"/>
      <w:r>
        <w:t>Deployment</w:t>
      </w:r>
      <w:proofErr w:type="spellEnd"/>
      <w:r>
        <w:t xml:space="preserve"> Chec</w:t>
      </w:r>
      <w:r w:rsidR="0020282D">
        <w:t>k</w:t>
      </w:r>
      <w:r>
        <w:t>liste</w:t>
      </w:r>
    </w:p>
    <w:p w:rsidR="00056D47" w:rsidRDefault="00056D47" w:rsidP="00056D47">
      <w:pPr>
        <w:pStyle w:val="berschrift2"/>
        <w:rPr>
          <w:lang w:val="en-US"/>
        </w:rPr>
      </w:pPr>
      <w:bookmarkStart w:id="37" w:name="_Toc425186696"/>
      <w:r>
        <w:rPr>
          <w:lang w:val="en-US"/>
        </w:rPr>
        <w:t>Build</w:t>
      </w:r>
      <w:bookmarkEnd w:id="37"/>
    </w:p>
    <w:p w:rsidR="00056D47" w:rsidRPr="00EA0922" w:rsidRDefault="00913F40" w:rsidP="00551510">
      <w:pPr>
        <w:pStyle w:val="Listenabsatz"/>
        <w:numPr>
          <w:ilvl w:val="0"/>
          <w:numId w:val="5"/>
        </w:numPr>
        <w:rPr>
          <w:lang w:val="en-US"/>
        </w:rPr>
      </w:pPr>
      <w:r w:rsidRPr="00EA0922">
        <w:rPr>
          <w:lang w:val="en-US"/>
        </w:rPr>
        <w:t>Jenkins-Dir: /data1/.</w:t>
      </w:r>
      <w:proofErr w:type="spellStart"/>
      <w:r w:rsidRPr="00EA0922">
        <w:rPr>
          <w:lang w:val="en-US"/>
        </w:rPr>
        <w:t>jenkins</w:t>
      </w:r>
      <w:proofErr w:type="spellEnd"/>
      <w:r w:rsidRPr="00EA0922">
        <w:rPr>
          <w:lang w:val="en-US"/>
        </w:rPr>
        <w:t>/workspace/&lt;build job&gt;/delivery/</w:t>
      </w:r>
    </w:p>
    <w:p w:rsidR="00355908" w:rsidRPr="00EA0922" w:rsidRDefault="00355908" w:rsidP="00551510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EA0922">
        <w:rPr>
          <w:lang w:val="en-US"/>
        </w:rPr>
        <w:t>Blatt</w:t>
      </w:r>
      <w:proofErr w:type="spellEnd"/>
      <w:r w:rsidRPr="00EA0922">
        <w:rPr>
          <w:lang w:val="en-US"/>
        </w:rPr>
        <w:t xml:space="preserve"> “</w:t>
      </w:r>
      <w:proofErr w:type="spellStart"/>
      <w:r w:rsidRPr="00EA0922">
        <w:rPr>
          <w:lang w:val="en-US"/>
        </w:rPr>
        <w:t>Datenbankstände</w:t>
      </w:r>
      <w:proofErr w:type="spellEnd"/>
      <w:r w:rsidRPr="00EA0922">
        <w:rPr>
          <w:lang w:val="en-US"/>
        </w:rPr>
        <w:t xml:space="preserve">” </w:t>
      </w:r>
      <w:proofErr w:type="spellStart"/>
      <w:r w:rsidRPr="00EA0922">
        <w:rPr>
          <w:lang w:val="en-US"/>
        </w:rPr>
        <w:t>pflegen</w:t>
      </w:r>
      <w:proofErr w:type="spellEnd"/>
    </w:p>
    <w:p w:rsidR="00C04AD9" w:rsidRDefault="00C04AD9" w:rsidP="00C04AD9">
      <w:pPr>
        <w:pStyle w:val="berschrift3"/>
        <w:rPr>
          <w:lang w:val="en-US"/>
        </w:rPr>
      </w:pPr>
      <w:bookmarkStart w:id="38" w:name="_Toc425186697"/>
      <w:proofErr w:type="spellStart"/>
      <w:r>
        <w:rPr>
          <w:lang w:val="en-US"/>
        </w:rPr>
        <w:t>Datenbank</w:t>
      </w:r>
      <w:bookmarkEnd w:id="38"/>
      <w:proofErr w:type="spellEnd"/>
    </w:p>
    <w:p w:rsidR="009B30C1" w:rsidRDefault="009B30C1" w:rsidP="009B30C1">
      <w:r w:rsidRPr="000F343C">
        <w:t xml:space="preserve">Ggf. DB-Skripte ausführen. </w:t>
      </w:r>
    </w:p>
    <w:p w:rsidR="009B30C1" w:rsidRPr="00A96727" w:rsidRDefault="00266463" w:rsidP="00551510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Release-Notes: </w:t>
      </w:r>
      <w:proofErr w:type="spellStart"/>
      <w:r w:rsidR="009B30C1" w:rsidRPr="00A96727">
        <w:rPr>
          <w:lang w:val="en-US"/>
        </w:rPr>
        <w:t>parentpom</w:t>
      </w:r>
      <w:proofErr w:type="spellEnd"/>
      <w:r w:rsidR="009B30C1" w:rsidRPr="00A96727">
        <w:rPr>
          <w:lang w:val="en-US"/>
        </w:rPr>
        <w:t xml:space="preserve"> &gt; </w:t>
      </w:r>
      <w:proofErr w:type="spellStart"/>
      <w:r w:rsidR="009B30C1" w:rsidRPr="00A96727">
        <w:rPr>
          <w:lang w:val="en-US"/>
        </w:rPr>
        <w:t>release_information</w:t>
      </w:r>
      <w:proofErr w:type="spellEnd"/>
      <w:r w:rsidR="009B30C1" w:rsidRPr="00A96727">
        <w:rPr>
          <w:lang w:val="en-US"/>
        </w:rPr>
        <w:t xml:space="preserve"> &gt; Rx_y_z.txt</w:t>
      </w:r>
    </w:p>
    <w:p w:rsidR="009B30C1" w:rsidRDefault="009B30C1" w:rsidP="00551510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befinden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: </w:t>
      </w:r>
      <w:r w:rsidR="00D25DEF">
        <w:rPr>
          <w:lang w:val="en-US"/>
        </w:rPr>
        <w:t>&lt;project&gt;</w:t>
      </w:r>
      <w:r>
        <w:rPr>
          <w:lang w:val="en-US"/>
        </w:rPr>
        <w:t xml:space="preserve">.persistence 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&gt; db</w:t>
      </w:r>
    </w:p>
    <w:p w:rsidR="00C04AD9" w:rsidRDefault="00D33FDC" w:rsidP="00D33FDC">
      <w:pPr>
        <w:pStyle w:val="berschrift1"/>
        <w:rPr>
          <w:lang w:val="en-US"/>
        </w:rPr>
      </w:pPr>
      <w:bookmarkStart w:id="39" w:name="_Toc425186698"/>
      <w:r>
        <w:rPr>
          <w:lang w:val="en-US"/>
        </w:rPr>
        <w:lastRenderedPageBreak/>
        <w:t>Merge</w:t>
      </w:r>
      <w:bookmarkEnd w:id="39"/>
    </w:p>
    <w:p w:rsidR="00061C4C" w:rsidRDefault="0042732A" w:rsidP="0042732A">
      <w:pPr>
        <w:pStyle w:val="Listenabsatz"/>
        <w:numPr>
          <w:ilvl w:val="0"/>
          <w:numId w:val="19"/>
        </w:numPr>
      </w:pPr>
      <w:r w:rsidRPr="0042732A">
        <w:t xml:space="preserve">Zweig, in den </w:t>
      </w:r>
      <w:proofErr w:type="spellStart"/>
      <w:r w:rsidRPr="0042732A">
        <w:t>gemergt</w:t>
      </w:r>
      <w:proofErr w:type="spellEnd"/>
      <w:r w:rsidRPr="0042732A">
        <w:t xml:space="preserve"> werden </w:t>
      </w:r>
      <w:r>
        <w:t>soll, auschecken.</w:t>
      </w:r>
    </w:p>
    <w:p w:rsidR="009E6551" w:rsidRDefault="009E6551" w:rsidP="0042732A">
      <w:pPr>
        <w:pStyle w:val="Listenabsatz"/>
        <w:numPr>
          <w:ilvl w:val="0"/>
          <w:numId w:val="19"/>
        </w:numPr>
      </w:pPr>
      <w:r>
        <w:t xml:space="preserve">Lokaler </w:t>
      </w:r>
      <w:proofErr w:type="spellStart"/>
      <w:r>
        <w:t>Merge</w:t>
      </w:r>
      <w:proofErr w:type="spellEnd"/>
      <w:r>
        <w:t>:</w:t>
      </w:r>
    </w:p>
    <w:p w:rsidR="00DC381D" w:rsidRDefault="00970C3F" w:rsidP="009E6551">
      <w:pPr>
        <w:pStyle w:val="Listenabsatz"/>
        <w:ind w:left="720"/>
      </w:pPr>
      <w:r>
        <w:t>Rechtsklick auf den ausgecheckten Zweig</w:t>
      </w:r>
      <w:r w:rsidR="000971D6">
        <w:t xml:space="preserve"> &gt; </w:t>
      </w:r>
      <w:proofErr w:type="spellStart"/>
      <w:r w:rsidR="00E64F0C">
        <w:t>TortoiseSVN</w:t>
      </w:r>
      <w:proofErr w:type="spellEnd"/>
      <w:r w:rsidR="00E64F0C">
        <w:t xml:space="preserve"> &gt; Zusammenführen</w:t>
      </w:r>
    </w:p>
    <w:p w:rsidR="00E64F0C" w:rsidRDefault="00E64F0C" w:rsidP="00E64F0C">
      <w:pPr>
        <w:pStyle w:val="Listenabsatz"/>
        <w:numPr>
          <w:ilvl w:val="1"/>
          <w:numId w:val="19"/>
        </w:numPr>
      </w:pPr>
      <w:r>
        <w:t>Einen Revisionsbereich</w:t>
      </w:r>
    </w:p>
    <w:p w:rsidR="00E64F0C" w:rsidRDefault="005372AA" w:rsidP="00E64F0C">
      <w:pPr>
        <w:pStyle w:val="Listenabsatz"/>
        <w:numPr>
          <w:ilvl w:val="1"/>
          <w:numId w:val="19"/>
        </w:numPr>
      </w:pPr>
      <w:r>
        <w:t>Zusammenführen aus URL: anderen Zweig/</w:t>
      </w:r>
      <w:proofErr w:type="spellStart"/>
      <w:r>
        <w:t>trunk</w:t>
      </w:r>
      <w:proofErr w:type="spellEnd"/>
      <w:r>
        <w:t xml:space="preserve"> wählen</w:t>
      </w:r>
    </w:p>
    <w:p w:rsidR="005372AA" w:rsidRDefault="005372AA" w:rsidP="00E64F0C">
      <w:pPr>
        <w:pStyle w:val="Listenabsatz"/>
        <w:numPr>
          <w:ilvl w:val="1"/>
          <w:numId w:val="19"/>
        </w:numPr>
      </w:pPr>
      <w:r>
        <w:t>Revisionsbereich &gt; Zeige Log: Revision(en) wählen</w:t>
      </w:r>
    </w:p>
    <w:p w:rsidR="001A4436" w:rsidRDefault="00B415D1" w:rsidP="001A4436">
      <w:pPr>
        <w:pStyle w:val="Listenabsatz"/>
        <w:numPr>
          <w:ilvl w:val="0"/>
          <w:numId w:val="19"/>
        </w:numPr>
      </w:pPr>
      <w:r>
        <w:t xml:space="preserve">Commit des </w:t>
      </w:r>
      <w:r w:rsidR="009E6551">
        <w:t xml:space="preserve">lokalen </w:t>
      </w:r>
      <w:proofErr w:type="spellStart"/>
      <w:r w:rsidR="009E6551">
        <w:t>Mergs</w:t>
      </w:r>
      <w:proofErr w:type="spellEnd"/>
      <w:r w:rsidR="009E6551">
        <w:t>:</w:t>
      </w:r>
    </w:p>
    <w:p w:rsidR="009E6551" w:rsidRDefault="009E6551" w:rsidP="009E6551">
      <w:pPr>
        <w:ind w:left="708"/>
      </w:pPr>
      <w:r>
        <w:t xml:space="preserve">Rechtsklick &gt; </w:t>
      </w:r>
      <w:r w:rsidR="00975165">
        <w:t>Commit</w:t>
      </w:r>
    </w:p>
    <w:p w:rsidR="00975165" w:rsidRDefault="00975165" w:rsidP="00975165">
      <w:pPr>
        <w:pStyle w:val="Listenabsatz"/>
        <w:numPr>
          <w:ilvl w:val="1"/>
          <w:numId w:val="19"/>
        </w:numPr>
      </w:pPr>
      <w:r>
        <w:t xml:space="preserve">Kommentar: Letzte Meldungen &gt;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schläge</w:t>
      </w:r>
      <w:proofErr w:type="spellEnd"/>
      <w:r>
        <w:t xml:space="preserve"> einen Text vor (ggf. überarbeiten)</w:t>
      </w:r>
    </w:p>
    <w:p w:rsidR="00FE1F2A" w:rsidRDefault="000714E8" w:rsidP="00FE1F2A">
      <w:pPr>
        <w:pStyle w:val="berschrift2"/>
      </w:pPr>
      <w:bookmarkStart w:id="40" w:name="_Ref402771689"/>
      <w:bookmarkStart w:id="41" w:name="_Toc425186699"/>
      <w:r>
        <w:t xml:space="preserve">Neuen </w:t>
      </w:r>
      <w:proofErr w:type="spellStart"/>
      <w:r w:rsidR="000B153E">
        <w:t>Branch</w:t>
      </w:r>
      <w:proofErr w:type="spellEnd"/>
      <w:r>
        <w:t xml:space="preserve"> auschecken</w:t>
      </w:r>
      <w:bookmarkEnd w:id="40"/>
      <w:bookmarkEnd w:id="41"/>
    </w:p>
    <w:p w:rsidR="00DA47A4" w:rsidRDefault="00DA47A4" w:rsidP="00DA47A4">
      <w:pPr>
        <w:pStyle w:val="Listenabsatz"/>
        <w:numPr>
          <w:ilvl w:val="2"/>
          <w:numId w:val="9"/>
        </w:numPr>
        <w:ind w:left="709"/>
      </w:pPr>
      <w:r>
        <w:t>Neues Verzeichnis anlegen</w:t>
      </w:r>
    </w:p>
    <w:p w:rsidR="00DA47A4" w:rsidRDefault="00B3409F" w:rsidP="00DA47A4">
      <w:pPr>
        <w:pStyle w:val="Listenabsatz"/>
        <w:numPr>
          <w:ilvl w:val="2"/>
          <w:numId w:val="9"/>
        </w:numPr>
        <w:ind w:left="709"/>
      </w:pPr>
      <w:r>
        <w:t>.</w:t>
      </w:r>
      <w:proofErr w:type="spellStart"/>
      <w:r>
        <w:t>metadata</w:t>
      </w:r>
      <w:proofErr w:type="spellEnd"/>
      <w:r>
        <w:t xml:space="preserve"> in das neue Verzeichnis kopieren</w:t>
      </w:r>
    </w:p>
    <w:p w:rsidR="009030C2" w:rsidRDefault="009030C2" w:rsidP="00DA47A4">
      <w:pPr>
        <w:pStyle w:val="Listenabsatz"/>
        <w:numPr>
          <w:ilvl w:val="2"/>
          <w:numId w:val="9"/>
        </w:numPr>
        <w:ind w:left="709"/>
      </w:pPr>
      <w:r>
        <w:t>Projekte in der View „Project Explorer“ löschen (allerdings nicht auf der Disk)</w:t>
      </w:r>
    </w:p>
    <w:p w:rsidR="0085068E" w:rsidRPr="00DA47A4" w:rsidRDefault="0085068E" w:rsidP="00DA47A4">
      <w:pPr>
        <w:pStyle w:val="Listenabsatz"/>
        <w:numPr>
          <w:ilvl w:val="2"/>
          <w:numId w:val="9"/>
        </w:numPr>
        <w:ind w:left="709"/>
      </w:pPr>
      <w:r>
        <w:t>Neu auschecken</w:t>
      </w:r>
    </w:p>
    <w:p w:rsidR="000332FF" w:rsidRPr="00C52879" w:rsidRDefault="000332FF" w:rsidP="000332FF">
      <w:r w:rsidRPr="00C52879">
        <w:br w:type="page"/>
      </w:r>
    </w:p>
    <w:p w:rsidR="000332FF" w:rsidRDefault="000332FF" w:rsidP="000332FF">
      <w:pPr>
        <w:pStyle w:val="berschrift1"/>
        <w:rPr>
          <w:lang w:val="en-US"/>
        </w:rPr>
      </w:pPr>
      <w:bookmarkStart w:id="42" w:name="_Toc425186700"/>
      <w:proofErr w:type="spellStart"/>
      <w:r>
        <w:rPr>
          <w:lang w:val="en-US"/>
        </w:rPr>
        <w:lastRenderedPageBreak/>
        <w:t>Betrieb</w:t>
      </w:r>
      <w:bookmarkEnd w:id="42"/>
      <w:proofErr w:type="spellEnd"/>
    </w:p>
    <w:p w:rsidR="00D33CF8" w:rsidRPr="00D33CF8" w:rsidRDefault="00D33CF8" w:rsidP="00D33CF8">
      <w:pPr>
        <w:rPr>
          <w:lang w:val="en-US"/>
        </w:rPr>
      </w:pPr>
      <w:proofErr w:type="spellStart"/>
      <w:r>
        <w:rPr>
          <w:lang w:val="en-US"/>
        </w:rPr>
        <w:t>Betrifft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Produktion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PräProduktion</w:t>
      </w:r>
      <w:proofErr w:type="spellEnd"/>
      <w:r w:rsidR="002C2037">
        <w:rPr>
          <w:lang w:val="en-US"/>
        </w:rPr>
        <w:t>.</w:t>
      </w:r>
    </w:p>
    <w:p w:rsidR="000332FF" w:rsidRDefault="000332FF" w:rsidP="000332FF">
      <w:pPr>
        <w:pStyle w:val="berschrift2"/>
        <w:rPr>
          <w:lang w:val="en-US"/>
        </w:rPr>
      </w:pPr>
      <w:bookmarkStart w:id="43" w:name="_Toc425186701"/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neustarten</w:t>
      </w:r>
      <w:bookmarkEnd w:id="43"/>
      <w:proofErr w:type="spellEnd"/>
    </w:p>
    <w:p w:rsidR="000332FF" w:rsidRDefault="000332FF" w:rsidP="00551510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stoppen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r w:rsidRPr="00FC206C">
        <w:rPr>
          <w:b/>
          <w:color w:val="E36C0A" w:themeColor="accent6" w:themeShade="BF"/>
          <w:lang w:val="en-US"/>
        </w:rPr>
        <w:t>root</w:t>
      </w:r>
      <w:r>
        <w:rPr>
          <w:lang w:val="en-US"/>
        </w:rPr>
        <w:t>)</w:t>
      </w:r>
    </w:p>
    <w:p w:rsidR="000332FF" w:rsidRDefault="000332FF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:rsidR="000332FF" w:rsidRDefault="00A61338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amqstop</w:t>
      </w:r>
      <w:proofErr w:type="spellEnd"/>
    </w:p>
    <w:p w:rsidR="000F3A17" w:rsidRPr="0085445C" w:rsidRDefault="000F3A17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 w:rsidRPr="00990FC0">
        <w:rPr>
          <w:lang w:val="en-US"/>
        </w:rPr>
        <w:t>ps</w:t>
      </w:r>
      <w:proofErr w:type="spellEnd"/>
      <w:r w:rsidRPr="00990FC0">
        <w:rPr>
          <w:lang w:val="en-US"/>
        </w:rPr>
        <w:t xml:space="preserve"> aux | </w:t>
      </w:r>
      <w:proofErr w:type="spellStart"/>
      <w:r w:rsidRPr="00990FC0">
        <w:rPr>
          <w:lang w:val="en-US"/>
        </w:rPr>
        <w:t>grep</w:t>
      </w:r>
      <w:proofErr w:type="spellEnd"/>
      <w:r w:rsidRPr="00990FC0">
        <w:rPr>
          <w:lang w:val="en-US"/>
        </w:rPr>
        <w:t xml:space="preserve"> </w:t>
      </w:r>
      <w:proofErr w:type="spellStart"/>
      <w:r w:rsidRPr="00990FC0">
        <w:rPr>
          <w:lang w:val="en-US"/>
        </w:rPr>
        <w:t>activ</w:t>
      </w:r>
      <w:proofErr w:type="spellEnd"/>
      <w:r>
        <w:t>e</w:t>
      </w:r>
    </w:p>
    <w:p w:rsidR="0085445C" w:rsidRDefault="0085445C" w:rsidP="00551510">
      <w:pPr>
        <w:pStyle w:val="Listenabsatz"/>
        <w:numPr>
          <w:ilvl w:val="2"/>
          <w:numId w:val="15"/>
        </w:numPr>
        <w:rPr>
          <w:lang w:val="en-US"/>
        </w:rPr>
      </w:pPr>
      <w:r>
        <w:t xml:space="preserve">Falls </w:t>
      </w:r>
      <w:proofErr w:type="spellStart"/>
      <w:r>
        <w:t>activemq</w:t>
      </w:r>
      <w:proofErr w:type="spellEnd"/>
      <w:r>
        <w:t xml:space="preserve"> noch läuft:</w:t>
      </w:r>
      <w:r w:rsidR="00F22B51">
        <w:t xml:space="preserve"> </w:t>
      </w:r>
      <w:r w:rsidR="006D7DD2">
        <w:t>kill -9 &lt;</w:t>
      </w:r>
      <w:proofErr w:type="spellStart"/>
      <w:r w:rsidR="006D7DD2">
        <w:t>id</w:t>
      </w:r>
      <w:proofErr w:type="spellEnd"/>
      <w:r w:rsidR="006D7DD2">
        <w:t>&gt;</w:t>
      </w:r>
    </w:p>
    <w:p w:rsidR="000332FF" w:rsidRDefault="000332FF" w:rsidP="0055151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Tomcat </w:t>
      </w:r>
      <w:proofErr w:type="spellStart"/>
      <w:r>
        <w:rPr>
          <w:lang w:val="en-US"/>
        </w:rPr>
        <w:t>stoppen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 w:rsidRPr="00FC206C">
        <w:rPr>
          <w:b/>
          <w:color w:val="E36C0A" w:themeColor="accent6" w:themeShade="BF"/>
          <w:lang w:val="en-US"/>
        </w:rPr>
        <w:t>agn</w:t>
      </w:r>
      <w:proofErr w:type="spellEnd"/>
      <w:r>
        <w:rPr>
          <w:lang w:val="en-US"/>
        </w:rPr>
        <w:t>)</w:t>
      </w:r>
    </w:p>
    <w:p w:rsidR="000332FF" w:rsidRDefault="000332FF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agn</w:t>
      </w:r>
      <w:proofErr w:type="spellEnd"/>
    </w:p>
    <w:p w:rsidR="00457C7E" w:rsidRDefault="00457C7E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tomstop</w:t>
      </w:r>
      <w:proofErr w:type="spellEnd"/>
    </w:p>
    <w:p w:rsidR="00B97DE5" w:rsidRDefault="00B97DE5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 |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tom</w:t>
      </w:r>
    </w:p>
    <w:p w:rsidR="00F22B51" w:rsidRDefault="00F22B51" w:rsidP="00551510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Falls tomcat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>: kill -9 &lt;id&gt;</w:t>
      </w:r>
    </w:p>
    <w:p w:rsidR="000E31A9" w:rsidRDefault="000E31A9" w:rsidP="00551510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starten</w:t>
      </w:r>
      <w:proofErr w:type="spellEnd"/>
      <w:r w:rsidR="00A33E16">
        <w:rPr>
          <w:lang w:val="en-US"/>
        </w:rPr>
        <w:t xml:space="preserve"> (</w:t>
      </w:r>
      <w:proofErr w:type="spellStart"/>
      <w:r w:rsidR="00A33E16">
        <w:rPr>
          <w:lang w:val="en-US"/>
        </w:rPr>
        <w:t>als</w:t>
      </w:r>
      <w:proofErr w:type="spellEnd"/>
      <w:r w:rsidR="00A33E16">
        <w:rPr>
          <w:lang w:val="en-US"/>
        </w:rPr>
        <w:t xml:space="preserve"> </w:t>
      </w:r>
      <w:r w:rsidR="00A33E16" w:rsidRPr="00FC206C">
        <w:rPr>
          <w:b/>
          <w:color w:val="E36C0A" w:themeColor="accent6" w:themeShade="BF"/>
          <w:lang w:val="en-US"/>
        </w:rPr>
        <w:t>root</w:t>
      </w:r>
      <w:r w:rsidR="00A33E16">
        <w:rPr>
          <w:lang w:val="en-US"/>
        </w:rPr>
        <w:t>)</w:t>
      </w:r>
    </w:p>
    <w:p w:rsidR="00F75A0D" w:rsidRDefault="00F75A0D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^d</w:t>
      </w:r>
    </w:p>
    <w:p w:rsidR="007054BA" w:rsidRDefault="00A61338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amqstart</w:t>
      </w:r>
      <w:proofErr w:type="spellEnd"/>
    </w:p>
    <w:p w:rsidR="005A1355" w:rsidRPr="0085445C" w:rsidRDefault="005A1355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active</w:t>
      </w:r>
      <w:proofErr w:type="spellEnd"/>
    </w:p>
    <w:p w:rsidR="000332FF" w:rsidRDefault="000332FF" w:rsidP="0055151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Tomcat </w:t>
      </w:r>
      <w:proofErr w:type="spellStart"/>
      <w:r>
        <w:rPr>
          <w:lang w:val="en-US"/>
        </w:rPr>
        <w:t>starten</w:t>
      </w:r>
      <w:proofErr w:type="spellEnd"/>
      <w:r w:rsidR="00FF5654">
        <w:rPr>
          <w:lang w:val="en-US"/>
        </w:rPr>
        <w:t xml:space="preserve"> (</w:t>
      </w:r>
      <w:proofErr w:type="spellStart"/>
      <w:r w:rsidR="00FF5654">
        <w:rPr>
          <w:lang w:val="en-US"/>
        </w:rPr>
        <w:t>als</w:t>
      </w:r>
      <w:proofErr w:type="spellEnd"/>
      <w:r w:rsidR="00FF5654">
        <w:rPr>
          <w:lang w:val="en-US"/>
        </w:rPr>
        <w:t xml:space="preserve"> </w:t>
      </w:r>
      <w:proofErr w:type="spellStart"/>
      <w:r w:rsidR="00FF5654" w:rsidRPr="00FC206C">
        <w:rPr>
          <w:b/>
          <w:color w:val="E36C0A" w:themeColor="accent6" w:themeShade="BF"/>
          <w:lang w:val="en-US"/>
        </w:rPr>
        <w:t>agn</w:t>
      </w:r>
      <w:proofErr w:type="spellEnd"/>
      <w:r w:rsidR="00FF5654">
        <w:rPr>
          <w:lang w:val="en-US"/>
        </w:rPr>
        <w:t>)</w:t>
      </w:r>
    </w:p>
    <w:p w:rsidR="001E2F37" w:rsidRDefault="001E2F37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agn</w:t>
      </w:r>
      <w:proofErr w:type="spellEnd"/>
    </w:p>
    <w:p w:rsidR="008102D0" w:rsidRDefault="006566AE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tomstart</w:t>
      </w:r>
      <w:proofErr w:type="spellEnd"/>
    </w:p>
    <w:p w:rsidR="00225CDB" w:rsidRDefault="00D620BF" w:rsidP="0055151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tomtail</w:t>
      </w:r>
      <w:proofErr w:type="spellEnd"/>
    </w:p>
    <w:p w:rsidR="00CF130E" w:rsidRDefault="00CF130E" w:rsidP="00551510">
      <w:pPr>
        <w:pStyle w:val="Listenabsatz"/>
        <w:numPr>
          <w:ilvl w:val="2"/>
          <w:numId w:val="15"/>
        </w:numPr>
      </w:pPr>
      <w:r w:rsidRPr="00CF130E">
        <w:t xml:space="preserve">Warten auf Eintrag: “INFO: Server </w:t>
      </w:r>
      <w:proofErr w:type="spellStart"/>
      <w:r w:rsidRPr="00CF130E">
        <w:t>startup</w:t>
      </w:r>
      <w:proofErr w:type="spellEnd"/>
      <w:r w:rsidRPr="00CF130E">
        <w:t xml:space="preserve"> in 166476 </w:t>
      </w:r>
      <w:proofErr w:type="spellStart"/>
      <w:r w:rsidRPr="00CF130E">
        <w:t>ms</w:t>
      </w:r>
      <w:proofErr w:type="spellEnd"/>
      <w:r>
        <w:t>“</w:t>
      </w:r>
    </w:p>
    <w:p w:rsidR="004C79D9" w:rsidRPr="004C79D9" w:rsidRDefault="004C79D9" w:rsidP="004C79D9">
      <w:pPr>
        <w:rPr>
          <w:lang w:val="en-US"/>
        </w:rPr>
      </w:pPr>
    </w:p>
    <w:p w:rsidR="008102D0" w:rsidRPr="004C79D9" w:rsidRDefault="008102D0" w:rsidP="008102D0">
      <w:pPr>
        <w:rPr>
          <w:lang w:val="en-US"/>
        </w:rPr>
      </w:pPr>
    </w:p>
    <w:p w:rsidR="00225CDB" w:rsidRDefault="00225CDB" w:rsidP="00225CDB">
      <w:pPr>
        <w:pStyle w:val="berschrift1"/>
        <w:rPr>
          <w:lang w:val="en-US"/>
        </w:rPr>
      </w:pPr>
      <w:bookmarkStart w:id="44" w:name="_Toc425186702"/>
      <w:proofErr w:type="spellStart"/>
      <w:r>
        <w:rPr>
          <w:lang w:val="en-US"/>
        </w:rPr>
        <w:lastRenderedPageBreak/>
        <w:t>Skripte</w:t>
      </w:r>
      <w:bookmarkEnd w:id="44"/>
      <w:proofErr w:type="spellEnd"/>
    </w:p>
    <w:p w:rsidR="00225CDB" w:rsidRDefault="00225CDB" w:rsidP="00225CDB">
      <w:pPr>
        <w:pStyle w:val="berschrift2"/>
        <w:rPr>
          <w:lang w:val="en-US"/>
        </w:rPr>
      </w:pPr>
      <w:bookmarkStart w:id="45" w:name="_Toc425186703"/>
      <w:r>
        <w:rPr>
          <w:lang w:val="en-US"/>
        </w:rPr>
        <w:t>Code Count</w:t>
      </w:r>
      <w:bookmarkEnd w:id="45"/>
    </w:p>
    <w:p w:rsidR="00AC7FBA" w:rsidRDefault="00AC7FBA" w:rsidP="00AC7FBA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 w:rsidRPr="00AC7FBA">
        <w:rPr>
          <w:lang w:val="en-US"/>
        </w:rPr>
        <w:t>Alles</w:t>
      </w:r>
      <w:proofErr w:type="spellEnd"/>
      <w:r w:rsidRPr="00AC7FBA">
        <w:rPr>
          <w:lang w:val="en-US"/>
        </w:rPr>
        <w:t xml:space="preserve"> </w:t>
      </w:r>
      <w:proofErr w:type="spellStart"/>
      <w:r w:rsidRPr="00AC7FBA">
        <w:rPr>
          <w:lang w:val="en-US"/>
        </w:rPr>
        <w:t>auschecken</w:t>
      </w:r>
      <w:proofErr w:type="spellEnd"/>
    </w:p>
    <w:p w:rsidR="00804238" w:rsidRDefault="00D56A78" w:rsidP="00AC7FBA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starten</w:t>
      </w:r>
      <w:proofErr w:type="spellEnd"/>
      <w:r w:rsidR="00976866">
        <w:rPr>
          <w:lang w:val="en-US"/>
        </w:rPr>
        <w:t xml:space="preserve"> (Alternative: </w:t>
      </w:r>
      <w:proofErr w:type="spellStart"/>
      <w:r w:rsidR="00976866">
        <w:rPr>
          <w:lang w:val="en-US"/>
        </w:rPr>
        <w:t>Cygwin</w:t>
      </w:r>
      <w:proofErr w:type="spellEnd"/>
      <w:r w:rsidR="00976866">
        <w:rPr>
          <w:lang w:val="en-US"/>
        </w:rPr>
        <w:t>)</w:t>
      </w:r>
      <w:r>
        <w:rPr>
          <w:lang w:val="en-US"/>
        </w:rPr>
        <w:t>.</w:t>
      </w:r>
    </w:p>
    <w:p w:rsidR="00D56A78" w:rsidRDefault="00D56A78" w:rsidP="00D56A78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r w:rsidRPr="00D56A78">
        <w:rPr>
          <w:lang w:val="en-US"/>
        </w:rPr>
        <w:t>/drives/</w:t>
      </w:r>
      <w:r w:rsidR="00584C11">
        <w:rPr>
          <w:lang w:val="en-US"/>
        </w:rPr>
        <w:t>&lt;</w:t>
      </w:r>
      <w:proofErr w:type="spellStart"/>
      <w:r w:rsidR="00584C11">
        <w:rPr>
          <w:lang w:val="en-US"/>
        </w:rPr>
        <w:t>Laufwerk</w:t>
      </w:r>
      <w:proofErr w:type="spellEnd"/>
      <w:r w:rsidR="00584C11">
        <w:rPr>
          <w:lang w:val="en-US"/>
        </w:rPr>
        <w:t>&gt;/&lt;</w:t>
      </w:r>
      <w:proofErr w:type="spellStart"/>
      <w:r w:rsidR="00584C11">
        <w:rPr>
          <w:lang w:val="en-US"/>
        </w:rPr>
        <w:t>Pfad</w:t>
      </w:r>
      <w:proofErr w:type="spellEnd"/>
      <w:r w:rsidR="00584C11">
        <w:rPr>
          <w:lang w:val="en-US"/>
        </w:rPr>
        <w:t>&gt;</w:t>
      </w:r>
    </w:p>
    <w:p w:rsidR="005534E5" w:rsidRDefault="005534E5" w:rsidP="00D56A78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>
        <w:rPr>
          <w:lang w:val="en-US"/>
        </w:rPr>
        <w:t>.</w:t>
      </w:r>
    </w:p>
    <w:p w:rsidR="00225CDB" w:rsidRDefault="00225CDB" w:rsidP="00976866">
      <w:pPr>
        <w:pStyle w:val="berschrift3"/>
        <w:rPr>
          <w:lang w:val="en-US"/>
        </w:rPr>
      </w:pPr>
      <w:bookmarkStart w:id="46" w:name="_Toc425186704"/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Klassen</w:t>
      </w:r>
      <w:bookmarkEnd w:id="46"/>
      <w:proofErr w:type="spellEnd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 xml:space="preserve">$ find . -name *.java | </w:t>
      </w:r>
      <w:proofErr w:type="spellStart"/>
      <w:r>
        <w:rPr>
          <w:rFonts w:ascii="Lucida Console" w:hAnsi="Lucida Console"/>
          <w:sz w:val="18"/>
          <w:szCs w:val="18"/>
          <w:lang w:val="en-US" w:eastAsia="de-DE"/>
        </w:rPr>
        <w:t>wc</w:t>
      </w:r>
      <w:proofErr w:type="spellEnd"/>
      <w:r>
        <w:rPr>
          <w:rFonts w:ascii="Lucida Console" w:hAnsi="Lucida Console"/>
          <w:sz w:val="18"/>
          <w:szCs w:val="18"/>
          <w:lang w:val="en-US" w:eastAsia="de-DE"/>
        </w:rPr>
        <w:t xml:space="preserve"> -l</w:t>
      </w:r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2366</w:t>
      </w:r>
    </w:p>
    <w:p w:rsidR="00225CDB" w:rsidRDefault="00225CDB" w:rsidP="00FC3791">
      <w:pPr>
        <w:pStyle w:val="berschrift3"/>
        <w:rPr>
          <w:lang w:val="en-US"/>
        </w:rPr>
      </w:pPr>
      <w:bookmarkStart w:id="47" w:name="_Toc425186705"/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Codezeilen</w:t>
      </w:r>
      <w:bookmarkEnd w:id="47"/>
      <w:proofErr w:type="spellEnd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 xml:space="preserve">$ find . -name *.java -exec cat {} \; | </w:t>
      </w:r>
      <w:proofErr w:type="spellStart"/>
      <w:r>
        <w:rPr>
          <w:rFonts w:ascii="Lucida Console" w:hAnsi="Lucida Console"/>
          <w:sz w:val="18"/>
          <w:szCs w:val="18"/>
          <w:lang w:val="en-US" w:eastAsia="de-DE"/>
        </w:rPr>
        <w:t>wc</w:t>
      </w:r>
      <w:proofErr w:type="spellEnd"/>
      <w:r>
        <w:rPr>
          <w:rFonts w:ascii="Lucida Console" w:hAnsi="Lucida Console"/>
          <w:sz w:val="18"/>
          <w:szCs w:val="18"/>
          <w:lang w:val="en-US" w:eastAsia="de-DE"/>
        </w:rPr>
        <w:t xml:space="preserve"> -l</w:t>
      </w:r>
    </w:p>
    <w:p w:rsidR="00225CDB" w:rsidRPr="0024224B" w:rsidRDefault="00225CDB" w:rsidP="00225CDB">
      <w:pPr>
        <w:ind w:left="708"/>
        <w:rPr>
          <w:rFonts w:ascii="Calibri" w:hAnsi="Calibri"/>
          <w:color w:val="1F497D"/>
          <w:lang w:val="en-US"/>
        </w:rPr>
      </w:pPr>
      <w:r w:rsidRPr="0024224B">
        <w:rPr>
          <w:rFonts w:ascii="Lucida Console" w:hAnsi="Lucida Console"/>
          <w:sz w:val="18"/>
          <w:szCs w:val="18"/>
          <w:lang w:val="en-US" w:eastAsia="de-DE"/>
        </w:rPr>
        <w:t>381725</w:t>
      </w:r>
    </w:p>
    <w:p w:rsidR="00225CDB" w:rsidRPr="0024224B" w:rsidRDefault="00225CDB" w:rsidP="00976866">
      <w:pPr>
        <w:pStyle w:val="berschrift3"/>
        <w:rPr>
          <w:lang w:val="en-US"/>
        </w:rPr>
      </w:pPr>
      <w:bookmarkStart w:id="48" w:name="_Toc425186706"/>
      <w:proofErr w:type="spellStart"/>
      <w:r w:rsidRPr="0024224B">
        <w:rPr>
          <w:lang w:val="en-US"/>
        </w:rPr>
        <w:t>Anzahl</w:t>
      </w:r>
      <w:proofErr w:type="spellEnd"/>
      <w:r w:rsidRPr="0024224B">
        <w:rPr>
          <w:lang w:val="en-US"/>
        </w:rPr>
        <w:t xml:space="preserve"> XML Files</w:t>
      </w:r>
      <w:bookmarkEnd w:id="48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 xml:space="preserve">$ find . -name *.xml | </w:t>
      </w:r>
      <w:proofErr w:type="spellStart"/>
      <w:r>
        <w:rPr>
          <w:rFonts w:ascii="Lucida Console" w:hAnsi="Lucida Console"/>
          <w:sz w:val="18"/>
          <w:szCs w:val="18"/>
          <w:lang w:val="en-US" w:eastAsia="de-DE"/>
        </w:rPr>
        <w:t>wc</w:t>
      </w:r>
      <w:proofErr w:type="spellEnd"/>
      <w:r>
        <w:rPr>
          <w:rFonts w:ascii="Lucida Console" w:hAnsi="Lucida Console"/>
          <w:sz w:val="18"/>
          <w:szCs w:val="18"/>
          <w:lang w:val="en-US" w:eastAsia="de-DE"/>
        </w:rPr>
        <w:t xml:space="preserve"> -l</w:t>
      </w:r>
      <w:bookmarkStart w:id="49" w:name="_GoBack"/>
      <w:bookmarkEnd w:id="49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1025</w:t>
      </w:r>
    </w:p>
    <w:p w:rsidR="00225CDB" w:rsidRDefault="00225CDB" w:rsidP="00976866">
      <w:pPr>
        <w:pStyle w:val="berschrift3"/>
        <w:rPr>
          <w:lang w:val="en-US"/>
        </w:rPr>
      </w:pPr>
      <w:bookmarkStart w:id="50" w:name="_Toc425186707"/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XML </w:t>
      </w:r>
      <w:proofErr w:type="spellStart"/>
      <w:r>
        <w:rPr>
          <w:lang w:val="en-US"/>
        </w:rPr>
        <w:t>Zeilen</w:t>
      </w:r>
      <w:bookmarkEnd w:id="50"/>
      <w:proofErr w:type="spellEnd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 xml:space="preserve">$ find . -name *.xml -exec cat {} \; | </w:t>
      </w:r>
      <w:proofErr w:type="spellStart"/>
      <w:r>
        <w:rPr>
          <w:rFonts w:ascii="Lucida Console" w:hAnsi="Lucida Console"/>
          <w:sz w:val="18"/>
          <w:szCs w:val="18"/>
          <w:lang w:val="en-US" w:eastAsia="de-DE"/>
        </w:rPr>
        <w:t>wc</w:t>
      </w:r>
      <w:proofErr w:type="spellEnd"/>
      <w:r>
        <w:rPr>
          <w:rFonts w:ascii="Lucida Console" w:hAnsi="Lucida Console"/>
          <w:sz w:val="18"/>
          <w:szCs w:val="18"/>
          <w:lang w:val="en-US" w:eastAsia="de-DE"/>
        </w:rPr>
        <w:t xml:space="preserve"> -l</w:t>
      </w:r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eastAsia="de-DE"/>
        </w:rPr>
      </w:pPr>
      <w:r>
        <w:rPr>
          <w:rFonts w:ascii="Lucida Console" w:hAnsi="Lucida Console"/>
          <w:sz w:val="18"/>
          <w:szCs w:val="18"/>
          <w:lang w:eastAsia="de-DE"/>
        </w:rPr>
        <w:t>278824</w:t>
      </w:r>
    </w:p>
    <w:p w:rsidR="004710F2" w:rsidRPr="004710F2" w:rsidRDefault="004710F2" w:rsidP="004710F2">
      <w:pPr>
        <w:rPr>
          <w:lang w:val="en-US"/>
        </w:rPr>
      </w:pPr>
      <w:proofErr w:type="spellStart"/>
      <w:r w:rsidRPr="004710F2">
        <w:rPr>
          <w:lang w:val="en-US"/>
        </w:rPr>
        <w:t>Alternativ</w:t>
      </w:r>
      <w:proofErr w:type="spellEnd"/>
      <w:r w:rsidRPr="004710F2">
        <w:rPr>
          <w:lang w:val="en-US"/>
        </w:rPr>
        <w:t xml:space="preserve">: Tool </w:t>
      </w:r>
      <w:proofErr w:type="spellStart"/>
      <w:r w:rsidRPr="004710F2">
        <w:rPr>
          <w:lang w:val="en-US"/>
        </w:rPr>
        <w:t>cloc</w:t>
      </w:r>
      <w:proofErr w:type="spellEnd"/>
      <w:r w:rsidRPr="004710F2">
        <w:rPr>
          <w:lang w:val="en-US"/>
        </w:rPr>
        <w:t xml:space="preserve"> (count lines of code)</w:t>
      </w:r>
    </w:p>
    <w:p w:rsidR="00A86CB6" w:rsidRPr="00A86CB6" w:rsidRDefault="00A86CB6" w:rsidP="00A86CB6">
      <w:pPr>
        <w:rPr>
          <w:lang w:val="en-US"/>
        </w:rPr>
      </w:pPr>
    </w:p>
    <w:sectPr w:rsidR="00A86CB6" w:rsidRPr="00A86CB6" w:rsidSect="0061469B">
      <w:headerReference w:type="default" r:id="rId17"/>
      <w:footerReference w:type="default" r:id="rId18"/>
      <w:headerReference w:type="first" r:id="rId19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4D4" w:rsidRDefault="00F074D4">
      <w:r>
        <w:separator/>
      </w:r>
    </w:p>
  </w:endnote>
  <w:endnote w:type="continuationSeparator" w:id="0">
    <w:p w:rsidR="00F074D4" w:rsidRDefault="00F07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2752F7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2752F7" w:rsidRPr="00D8084D" w:rsidRDefault="002752F7" w:rsidP="00272212">
          <w:pPr>
            <w:pStyle w:val="Fuzeile"/>
            <w:rPr>
              <w:rFonts w:cs="Arial"/>
              <w:szCs w:val="18"/>
            </w:rPr>
          </w:pPr>
          <w:r w:rsidRPr="00D8084D">
            <w:rPr>
              <w:rFonts w:cs="Arial"/>
              <w:szCs w:val="18"/>
            </w:rPr>
            <w:t xml:space="preserve">Version: </w:t>
          </w:r>
          <w:fldSimple w:instr=" DOCPROPERTY  Version  \* MERGEFORMAT ">
            <w:r>
              <w:rPr>
                <w:rFonts w:cs="Arial"/>
                <w:szCs w:val="18"/>
              </w:rPr>
              <w:t>0.0.1</w:t>
            </w:r>
          </w:fldSimple>
        </w:p>
        <w:p w:rsidR="002752F7" w:rsidRDefault="002752F7" w:rsidP="00272212">
          <w:pPr>
            <w:pStyle w:val="Fuzeile"/>
            <w:rPr>
              <w:rFonts w:cs="Arial"/>
              <w:szCs w:val="18"/>
            </w:rPr>
          </w:pPr>
          <w:r w:rsidRPr="00D8084D">
            <w:rPr>
              <w:rFonts w:cs="Arial"/>
              <w:szCs w:val="18"/>
            </w:rPr>
            <w:t xml:space="preserve">Stand: </w:t>
          </w:r>
          <w:fldSimple w:instr=" DOCPROPERTY  StandDat  \* MERGEFORMAT ">
            <w:r>
              <w:rPr>
                <w:rFonts w:cs="Arial"/>
                <w:szCs w:val="18"/>
              </w:rPr>
              <w:t>11.08.2014</w:t>
            </w:r>
          </w:fldSimple>
        </w:p>
        <w:p w:rsidR="002752F7" w:rsidRDefault="002752F7" w:rsidP="00272212">
          <w:pPr>
            <w:pStyle w:val="Fuzeile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Status: </w:t>
          </w:r>
          <w:r w:rsidR="00724335" w:rsidRPr="00F56E73">
            <w:fldChar w:fldCharType="begin"/>
          </w:r>
          <w:r w:rsidRPr="00F56E73">
            <w:instrText xml:space="preserve"> </w:instrText>
          </w:r>
          <w:r>
            <w:instrText>DOCPROPERTY</w:instrText>
          </w:r>
          <w:r w:rsidRPr="00F56E73">
            <w:instrText xml:space="preserve">  Status  \* MERGEFORMAT </w:instrText>
          </w:r>
          <w:r w:rsidR="00724335" w:rsidRPr="00F56E73">
            <w:fldChar w:fldCharType="separate"/>
          </w:r>
          <w:r>
            <w:t>In Entwicklung (d)</w:t>
          </w:r>
          <w:proofErr w:type="spellStart"/>
          <w:r>
            <w:t>raft</w:t>
          </w:r>
          <w:proofErr w:type="spellEnd"/>
          <w:r w:rsidR="00724335" w:rsidRPr="00F56E73">
            <w:fldChar w:fldCharType="end"/>
          </w:r>
        </w:p>
      </w:tc>
      <w:tc>
        <w:tcPr>
          <w:tcW w:w="4140" w:type="dxa"/>
          <w:shd w:val="clear" w:color="auto" w:fill="auto"/>
        </w:tcPr>
        <w:p w:rsidR="002752F7" w:rsidRPr="00D8084D" w:rsidRDefault="002752F7" w:rsidP="00272212">
          <w:pPr>
            <w:pStyle w:val="Fuzeile"/>
            <w:jc w:val="center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© </w:t>
          </w:r>
          <w:r w:rsidR="00724335" w:rsidRPr="00E01570">
            <w:fldChar w:fldCharType="begin"/>
          </w:r>
          <w:r w:rsidRPr="00E01570">
            <w:instrText xml:space="preserve"> </w:instrText>
          </w:r>
          <w:r>
            <w:instrText>DOCPROPERTY</w:instrText>
          </w:r>
          <w:r w:rsidRPr="00E01570">
            <w:instrText xml:space="preserve">  Firma  \* MERGEFORMAT </w:instrText>
          </w:r>
          <w:r w:rsidR="00724335" w:rsidRPr="00E01570">
            <w:fldChar w:fldCharType="separate"/>
          </w:r>
          <w:proofErr w:type="spellStart"/>
          <w:r>
            <w:t>ecotel</w:t>
          </w:r>
          <w:proofErr w:type="spellEnd"/>
          <w:r>
            <w:t xml:space="preserve"> </w:t>
          </w:r>
          <w:proofErr w:type="spellStart"/>
          <w:r>
            <w:t>communication</w:t>
          </w:r>
          <w:proofErr w:type="spellEnd"/>
          <w:r>
            <w:t xml:space="preserve"> </w:t>
          </w:r>
          <w:proofErr w:type="spellStart"/>
          <w:r>
            <w:t>ag</w:t>
          </w:r>
          <w:proofErr w:type="spellEnd"/>
          <w:r w:rsidR="00724335" w:rsidRPr="00E01570">
            <w:fldChar w:fldCharType="end"/>
          </w:r>
        </w:p>
      </w:tc>
      <w:tc>
        <w:tcPr>
          <w:tcW w:w="2574" w:type="dxa"/>
          <w:shd w:val="clear" w:color="auto" w:fill="auto"/>
        </w:tcPr>
        <w:p w:rsidR="002752F7" w:rsidRPr="00D8084D" w:rsidRDefault="002752F7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724335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724335" w:rsidRPr="00D8084D">
            <w:rPr>
              <w:rStyle w:val="Seitenzahl"/>
              <w:rFonts w:cs="Arial"/>
              <w:szCs w:val="18"/>
            </w:rPr>
            <w:fldChar w:fldCharType="separate"/>
          </w:r>
          <w:r w:rsidR="00D23195">
            <w:rPr>
              <w:rStyle w:val="Seitenzahl"/>
              <w:rFonts w:cs="Arial"/>
              <w:noProof/>
              <w:szCs w:val="18"/>
            </w:rPr>
            <w:t>8</w:t>
          </w:r>
          <w:r w:rsidR="00724335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724335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724335" w:rsidRPr="00D8084D">
            <w:rPr>
              <w:rStyle w:val="Seitenzahl"/>
              <w:rFonts w:cs="Arial"/>
              <w:szCs w:val="18"/>
            </w:rPr>
            <w:fldChar w:fldCharType="separate"/>
          </w:r>
          <w:r w:rsidR="00D23195">
            <w:rPr>
              <w:rStyle w:val="Seitenzahl"/>
              <w:rFonts w:cs="Arial"/>
              <w:noProof/>
              <w:szCs w:val="18"/>
            </w:rPr>
            <w:t>14</w:t>
          </w:r>
          <w:r w:rsidR="00724335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2752F7" w:rsidRPr="00F56E73" w:rsidRDefault="002752F7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4D4" w:rsidRDefault="00F074D4">
      <w:r>
        <w:separator/>
      </w:r>
    </w:p>
  </w:footnote>
  <w:footnote w:type="continuationSeparator" w:id="0">
    <w:p w:rsidR="00F074D4" w:rsidRDefault="00F07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66"/>
      <w:gridCol w:w="4579"/>
    </w:tblGrid>
    <w:tr w:rsidR="002752F7" w:rsidRPr="00F56E73" w:rsidTr="002A2E7B">
      <w:tc>
        <w:tcPr>
          <w:tcW w:w="4605" w:type="dxa"/>
          <w:shd w:val="clear" w:color="auto" w:fill="auto"/>
          <w:vAlign w:val="bottom"/>
        </w:tcPr>
        <w:p w:rsidR="002752F7" w:rsidRPr="002A2E7B" w:rsidRDefault="00724335" w:rsidP="002A2E7B">
          <w:pPr>
            <w:pStyle w:val="Kopfzeile"/>
            <w:rPr>
              <w:b/>
            </w:rPr>
          </w:pPr>
          <w:r w:rsidRPr="002A2E7B">
            <w:rPr>
              <w:b/>
            </w:rPr>
            <w:fldChar w:fldCharType="begin"/>
          </w:r>
          <w:r w:rsidR="002752F7" w:rsidRPr="002A2E7B">
            <w:rPr>
              <w:b/>
            </w:rPr>
            <w:instrText xml:space="preserve"> </w:instrText>
          </w:r>
          <w:r w:rsidR="002752F7">
            <w:rPr>
              <w:b/>
            </w:rPr>
            <w:instrText>DOCPROPERTY</w:instrText>
          </w:r>
          <w:r w:rsidR="002752F7" w:rsidRPr="002A2E7B">
            <w:rPr>
              <w:b/>
            </w:rPr>
            <w:instrText xml:space="preserve">  DocTyp  \* MERGEFORMAT </w:instrText>
          </w:r>
          <w:r w:rsidRPr="002A2E7B">
            <w:rPr>
              <w:b/>
            </w:rPr>
            <w:fldChar w:fldCharType="separate"/>
          </w:r>
          <w:r w:rsidR="002752F7">
            <w:rPr>
              <w:b/>
            </w:rPr>
            <w:t>Wiki</w:t>
          </w:r>
          <w:r w:rsidRPr="002A2E7B">
            <w:rPr>
              <w:b/>
            </w:rPr>
            <w:fldChar w:fldCharType="end"/>
          </w:r>
        </w:p>
        <w:p w:rsidR="002752F7" w:rsidRPr="00F56E73" w:rsidRDefault="00724335" w:rsidP="009C717C">
          <w:pPr>
            <w:pStyle w:val="Kopfzeile"/>
          </w:pPr>
          <w:fldSimple w:instr=" TITLE   \* MERGEFORMAT ">
            <w:r w:rsidR="002752F7">
              <w:t>AGN-Wiki</w:t>
            </w:r>
          </w:fldSimple>
        </w:p>
      </w:tc>
      <w:tc>
        <w:tcPr>
          <w:tcW w:w="4605" w:type="dxa"/>
          <w:shd w:val="clear" w:color="auto" w:fill="auto"/>
        </w:tcPr>
        <w:p w:rsidR="002752F7" w:rsidRPr="00F56E73" w:rsidRDefault="002752F7" w:rsidP="00D8084D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>
                <wp:extent cx="1143000" cy="371475"/>
                <wp:effectExtent l="0" t="0" r="0" b="9525"/>
                <wp:docPr id="6" name="Bild 9" descr="Beschreibung: data:ecotel:02_Abteilungen:08_Marketing:1_ecotel:Corporate Identity:Logo1:ecotel_LOGO_NEU:ecotel_logo_RGB_jpg:ecotel_logo_claim_bündig_mit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9" descr="Beschreibung: data:ecotel:02_Abteilungen:08_Marketing:1_ecotel:Corporate Identity:Logo1:ecotel_LOGO_NEU:ecotel_logo_RGB_jpg:ecotel_logo_claim_bündig_mit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752F7" w:rsidRDefault="002752F7" w:rsidP="00E46705">
    <w:pPr>
      <w:pStyle w:val="Kopfzeile"/>
      <w:rPr>
        <w:rFonts w:cs="Arial"/>
      </w:rPr>
    </w:pPr>
  </w:p>
  <w:p w:rsidR="002752F7" w:rsidRPr="00F56E73" w:rsidRDefault="002752F7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F7" w:rsidRDefault="002752F7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072"/>
    <w:multiLevelType w:val="hybridMultilevel"/>
    <w:tmpl w:val="4B043D72"/>
    <w:lvl w:ilvl="0" w:tplc="F3CEB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1381"/>
    <w:multiLevelType w:val="hybridMultilevel"/>
    <w:tmpl w:val="F426F42E"/>
    <w:lvl w:ilvl="0" w:tplc="ED5202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D4278"/>
    <w:multiLevelType w:val="hybridMultilevel"/>
    <w:tmpl w:val="36385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32B1"/>
    <w:multiLevelType w:val="hybridMultilevel"/>
    <w:tmpl w:val="E4E00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B1ADC"/>
    <w:multiLevelType w:val="hybridMultilevel"/>
    <w:tmpl w:val="D78A6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040DA"/>
    <w:multiLevelType w:val="hybridMultilevel"/>
    <w:tmpl w:val="3B0C9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F3C40"/>
    <w:multiLevelType w:val="hybridMultilevel"/>
    <w:tmpl w:val="07965DAA"/>
    <w:lvl w:ilvl="0" w:tplc="968E4726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02828CB"/>
    <w:multiLevelType w:val="hybridMultilevel"/>
    <w:tmpl w:val="DE808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3248E"/>
    <w:multiLevelType w:val="hybridMultilevel"/>
    <w:tmpl w:val="36385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41B53"/>
    <w:multiLevelType w:val="hybridMultilevel"/>
    <w:tmpl w:val="FCC264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17795"/>
    <w:multiLevelType w:val="hybridMultilevel"/>
    <w:tmpl w:val="3FAC17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BCC339C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D7C56"/>
    <w:multiLevelType w:val="hybridMultilevel"/>
    <w:tmpl w:val="99D6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02CEC"/>
    <w:multiLevelType w:val="hybridMultilevel"/>
    <w:tmpl w:val="5DD092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A225A"/>
    <w:multiLevelType w:val="hybridMultilevel"/>
    <w:tmpl w:val="B7B2DC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07286"/>
    <w:multiLevelType w:val="hybridMultilevel"/>
    <w:tmpl w:val="41E6A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773A7"/>
    <w:multiLevelType w:val="hybridMultilevel"/>
    <w:tmpl w:val="37FC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16E65"/>
    <w:multiLevelType w:val="hybridMultilevel"/>
    <w:tmpl w:val="5064851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65D5A54"/>
    <w:multiLevelType w:val="hybridMultilevel"/>
    <w:tmpl w:val="64C8C63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7EA5A96"/>
    <w:multiLevelType w:val="hybridMultilevel"/>
    <w:tmpl w:val="B9965B52"/>
    <w:lvl w:ilvl="0" w:tplc="BE4CD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21">
    <w:nsid w:val="68F70D3C"/>
    <w:multiLevelType w:val="hybridMultilevel"/>
    <w:tmpl w:val="10A04CEA"/>
    <w:lvl w:ilvl="0" w:tplc="B308D4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23D857F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78F81B02"/>
    <w:multiLevelType w:val="multilevel"/>
    <w:tmpl w:val="83D61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1"/>
  </w:num>
  <w:num w:numId="5">
    <w:abstractNumId w:val="0"/>
  </w:num>
  <w:num w:numId="6">
    <w:abstractNumId w:val="15"/>
  </w:num>
  <w:num w:numId="7">
    <w:abstractNumId w:val="11"/>
  </w:num>
  <w:num w:numId="8">
    <w:abstractNumId w:val="7"/>
  </w:num>
  <w:num w:numId="9">
    <w:abstractNumId w:val="21"/>
  </w:num>
  <w:num w:numId="10">
    <w:abstractNumId w:val="5"/>
  </w:num>
  <w:num w:numId="11">
    <w:abstractNumId w:val="17"/>
  </w:num>
  <w:num w:numId="12">
    <w:abstractNumId w:val="18"/>
  </w:num>
  <w:num w:numId="13">
    <w:abstractNumId w:val="10"/>
  </w:num>
  <w:num w:numId="14">
    <w:abstractNumId w:val="12"/>
  </w:num>
  <w:num w:numId="15">
    <w:abstractNumId w:val="6"/>
  </w:num>
  <w:num w:numId="16">
    <w:abstractNumId w:val="23"/>
  </w:num>
  <w:num w:numId="17">
    <w:abstractNumId w:val="8"/>
  </w:num>
  <w:num w:numId="18">
    <w:abstractNumId w:val="9"/>
  </w:num>
  <w:num w:numId="19">
    <w:abstractNumId w:val="3"/>
  </w:num>
  <w:num w:numId="20">
    <w:abstractNumId w:val="4"/>
  </w:num>
  <w:num w:numId="21">
    <w:abstractNumId w:val="13"/>
  </w:num>
  <w:num w:numId="22">
    <w:abstractNumId w:val="2"/>
  </w:num>
  <w:num w:numId="23">
    <w:abstractNumId w:val="19"/>
  </w:num>
  <w:num w:numId="24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25CDB"/>
    <w:rsid w:val="000002D3"/>
    <w:rsid w:val="00002694"/>
    <w:rsid w:val="000056B2"/>
    <w:rsid w:val="00006875"/>
    <w:rsid w:val="00010EBC"/>
    <w:rsid w:val="000129FC"/>
    <w:rsid w:val="00012B7B"/>
    <w:rsid w:val="00012BF4"/>
    <w:rsid w:val="000168F0"/>
    <w:rsid w:val="00017C56"/>
    <w:rsid w:val="00021E37"/>
    <w:rsid w:val="00026315"/>
    <w:rsid w:val="0002645B"/>
    <w:rsid w:val="00031EDB"/>
    <w:rsid w:val="000326E4"/>
    <w:rsid w:val="00032A39"/>
    <w:rsid w:val="000332FF"/>
    <w:rsid w:val="000373EF"/>
    <w:rsid w:val="00037D44"/>
    <w:rsid w:val="00041784"/>
    <w:rsid w:val="00046AD5"/>
    <w:rsid w:val="00047C81"/>
    <w:rsid w:val="000515AA"/>
    <w:rsid w:val="000562C0"/>
    <w:rsid w:val="00056C62"/>
    <w:rsid w:val="00056D47"/>
    <w:rsid w:val="00060674"/>
    <w:rsid w:val="0006131E"/>
    <w:rsid w:val="00061C4C"/>
    <w:rsid w:val="000637D7"/>
    <w:rsid w:val="00064C8A"/>
    <w:rsid w:val="00065410"/>
    <w:rsid w:val="0006710C"/>
    <w:rsid w:val="00067161"/>
    <w:rsid w:val="000714E8"/>
    <w:rsid w:val="00071F39"/>
    <w:rsid w:val="000740EB"/>
    <w:rsid w:val="000745D4"/>
    <w:rsid w:val="00074F1C"/>
    <w:rsid w:val="00075C07"/>
    <w:rsid w:val="00075FB3"/>
    <w:rsid w:val="00080E8C"/>
    <w:rsid w:val="00082FA3"/>
    <w:rsid w:val="00085DE5"/>
    <w:rsid w:val="00086202"/>
    <w:rsid w:val="00087225"/>
    <w:rsid w:val="00096160"/>
    <w:rsid w:val="000963EE"/>
    <w:rsid w:val="000971D6"/>
    <w:rsid w:val="000A1944"/>
    <w:rsid w:val="000A1DBB"/>
    <w:rsid w:val="000A3ADB"/>
    <w:rsid w:val="000A5D74"/>
    <w:rsid w:val="000A6FF1"/>
    <w:rsid w:val="000B153E"/>
    <w:rsid w:val="000B161F"/>
    <w:rsid w:val="000B276C"/>
    <w:rsid w:val="000B2A12"/>
    <w:rsid w:val="000B4C05"/>
    <w:rsid w:val="000B4C40"/>
    <w:rsid w:val="000B52A1"/>
    <w:rsid w:val="000C0A17"/>
    <w:rsid w:val="000C19E7"/>
    <w:rsid w:val="000C3764"/>
    <w:rsid w:val="000C45B1"/>
    <w:rsid w:val="000C471D"/>
    <w:rsid w:val="000C4825"/>
    <w:rsid w:val="000C7236"/>
    <w:rsid w:val="000D09F0"/>
    <w:rsid w:val="000D7D0E"/>
    <w:rsid w:val="000E31A9"/>
    <w:rsid w:val="000E4F0F"/>
    <w:rsid w:val="000F29D4"/>
    <w:rsid w:val="000F343C"/>
    <w:rsid w:val="000F3A17"/>
    <w:rsid w:val="000F5F9F"/>
    <w:rsid w:val="000F7F85"/>
    <w:rsid w:val="001005C4"/>
    <w:rsid w:val="001027D2"/>
    <w:rsid w:val="001029CE"/>
    <w:rsid w:val="00104495"/>
    <w:rsid w:val="001051F4"/>
    <w:rsid w:val="00106DCB"/>
    <w:rsid w:val="00120BAA"/>
    <w:rsid w:val="00121003"/>
    <w:rsid w:val="0012211F"/>
    <w:rsid w:val="00123522"/>
    <w:rsid w:val="001237B8"/>
    <w:rsid w:val="00124968"/>
    <w:rsid w:val="00125DD8"/>
    <w:rsid w:val="00126FD3"/>
    <w:rsid w:val="0013066F"/>
    <w:rsid w:val="00131407"/>
    <w:rsid w:val="00131A0A"/>
    <w:rsid w:val="00133235"/>
    <w:rsid w:val="00133A00"/>
    <w:rsid w:val="001346E7"/>
    <w:rsid w:val="00134A2C"/>
    <w:rsid w:val="00136682"/>
    <w:rsid w:val="001371FF"/>
    <w:rsid w:val="001373D6"/>
    <w:rsid w:val="001435EB"/>
    <w:rsid w:val="00145039"/>
    <w:rsid w:val="0014729B"/>
    <w:rsid w:val="00150D0C"/>
    <w:rsid w:val="00153E18"/>
    <w:rsid w:val="00154087"/>
    <w:rsid w:val="00156F92"/>
    <w:rsid w:val="00162834"/>
    <w:rsid w:val="001638DD"/>
    <w:rsid w:val="001642B8"/>
    <w:rsid w:val="00166102"/>
    <w:rsid w:val="0016684F"/>
    <w:rsid w:val="0017264F"/>
    <w:rsid w:val="001741DF"/>
    <w:rsid w:val="001744FE"/>
    <w:rsid w:val="0017545C"/>
    <w:rsid w:val="00177FD3"/>
    <w:rsid w:val="001808EE"/>
    <w:rsid w:val="00181663"/>
    <w:rsid w:val="00181B77"/>
    <w:rsid w:val="001822B8"/>
    <w:rsid w:val="001866E0"/>
    <w:rsid w:val="00187C86"/>
    <w:rsid w:val="00191E1B"/>
    <w:rsid w:val="00192F43"/>
    <w:rsid w:val="00193124"/>
    <w:rsid w:val="00193753"/>
    <w:rsid w:val="00194A38"/>
    <w:rsid w:val="0019542D"/>
    <w:rsid w:val="0019674C"/>
    <w:rsid w:val="00196C7C"/>
    <w:rsid w:val="001975F0"/>
    <w:rsid w:val="001A0C55"/>
    <w:rsid w:val="001A0E6F"/>
    <w:rsid w:val="001A3F4B"/>
    <w:rsid w:val="001A4436"/>
    <w:rsid w:val="001A4468"/>
    <w:rsid w:val="001B04EA"/>
    <w:rsid w:val="001B4E1D"/>
    <w:rsid w:val="001B5724"/>
    <w:rsid w:val="001B6B71"/>
    <w:rsid w:val="001B78E5"/>
    <w:rsid w:val="001C0E29"/>
    <w:rsid w:val="001C3522"/>
    <w:rsid w:val="001C7601"/>
    <w:rsid w:val="001D0229"/>
    <w:rsid w:val="001D0D62"/>
    <w:rsid w:val="001D21E5"/>
    <w:rsid w:val="001D3FFB"/>
    <w:rsid w:val="001D562C"/>
    <w:rsid w:val="001D61F3"/>
    <w:rsid w:val="001D6BA4"/>
    <w:rsid w:val="001D74E6"/>
    <w:rsid w:val="001E031C"/>
    <w:rsid w:val="001E0908"/>
    <w:rsid w:val="001E2F37"/>
    <w:rsid w:val="001E4262"/>
    <w:rsid w:val="001E45D7"/>
    <w:rsid w:val="001F34D3"/>
    <w:rsid w:val="001F4803"/>
    <w:rsid w:val="001F6671"/>
    <w:rsid w:val="0020282D"/>
    <w:rsid w:val="00202EF8"/>
    <w:rsid w:val="00206549"/>
    <w:rsid w:val="00206982"/>
    <w:rsid w:val="00206A4A"/>
    <w:rsid w:val="00207357"/>
    <w:rsid w:val="00207C9A"/>
    <w:rsid w:val="0021090C"/>
    <w:rsid w:val="0021128E"/>
    <w:rsid w:val="00214399"/>
    <w:rsid w:val="00214742"/>
    <w:rsid w:val="00215F1D"/>
    <w:rsid w:val="00217324"/>
    <w:rsid w:val="00217577"/>
    <w:rsid w:val="002176F9"/>
    <w:rsid w:val="00220C22"/>
    <w:rsid w:val="00223211"/>
    <w:rsid w:val="00223256"/>
    <w:rsid w:val="00224489"/>
    <w:rsid w:val="00225145"/>
    <w:rsid w:val="00225CDB"/>
    <w:rsid w:val="00225D7C"/>
    <w:rsid w:val="00226790"/>
    <w:rsid w:val="002345C3"/>
    <w:rsid w:val="0023505F"/>
    <w:rsid w:val="0023511E"/>
    <w:rsid w:val="0023546E"/>
    <w:rsid w:val="002403A5"/>
    <w:rsid w:val="0024041A"/>
    <w:rsid w:val="00240646"/>
    <w:rsid w:val="0024169B"/>
    <w:rsid w:val="00242060"/>
    <w:rsid w:val="00243828"/>
    <w:rsid w:val="00244EC8"/>
    <w:rsid w:val="00245D80"/>
    <w:rsid w:val="00246223"/>
    <w:rsid w:val="00246D8B"/>
    <w:rsid w:val="00246E8B"/>
    <w:rsid w:val="002516AA"/>
    <w:rsid w:val="00252D68"/>
    <w:rsid w:val="0025324C"/>
    <w:rsid w:val="00255425"/>
    <w:rsid w:val="0025745C"/>
    <w:rsid w:val="00257B6F"/>
    <w:rsid w:val="00257E1B"/>
    <w:rsid w:val="00261822"/>
    <w:rsid w:val="00262048"/>
    <w:rsid w:val="002628FC"/>
    <w:rsid w:val="002632D4"/>
    <w:rsid w:val="0026330F"/>
    <w:rsid w:val="0026602E"/>
    <w:rsid w:val="00266463"/>
    <w:rsid w:val="00266EDF"/>
    <w:rsid w:val="00267ECA"/>
    <w:rsid w:val="00267F58"/>
    <w:rsid w:val="00272212"/>
    <w:rsid w:val="00272F6E"/>
    <w:rsid w:val="0027438E"/>
    <w:rsid w:val="00274E86"/>
    <w:rsid w:val="002752F7"/>
    <w:rsid w:val="00276A4C"/>
    <w:rsid w:val="0027778E"/>
    <w:rsid w:val="00281ACC"/>
    <w:rsid w:val="00282A60"/>
    <w:rsid w:val="0028366D"/>
    <w:rsid w:val="0028521B"/>
    <w:rsid w:val="002867D9"/>
    <w:rsid w:val="00286A16"/>
    <w:rsid w:val="00290E18"/>
    <w:rsid w:val="002920FE"/>
    <w:rsid w:val="002956C3"/>
    <w:rsid w:val="00297196"/>
    <w:rsid w:val="00297B11"/>
    <w:rsid w:val="002A07F4"/>
    <w:rsid w:val="002A12D0"/>
    <w:rsid w:val="002A1E8A"/>
    <w:rsid w:val="002A2E7B"/>
    <w:rsid w:val="002A4F39"/>
    <w:rsid w:val="002A55B3"/>
    <w:rsid w:val="002A5F4C"/>
    <w:rsid w:val="002B019B"/>
    <w:rsid w:val="002B06FE"/>
    <w:rsid w:val="002B202A"/>
    <w:rsid w:val="002B2C78"/>
    <w:rsid w:val="002B5588"/>
    <w:rsid w:val="002B5EE8"/>
    <w:rsid w:val="002B6200"/>
    <w:rsid w:val="002B7630"/>
    <w:rsid w:val="002C1009"/>
    <w:rsid w:val="002C1E55"/>
    <w:rsid w:val="002C2037"/>
    <w:rsid w:val="002C61CD"/>
    <w:rsid w:val="002C7BAB"/>
    <w:rsid w:val="002D0154"/>
    <w:rsid w:val="002D3328"/>
    <w:rsid w:val="002D52E9"/>
    <w:rsid w:val="002D54AF"/>
    <w:rsid w:val="002E1783"/>
    <w:rsid w:val="002E297D"/>
    <w:rsid w:val="002E2A67"/>
    <w:rsid w:val="002E3EC6"/>
    <w:rsid w:val="002E79EB"/>
    <w:rsid w:val="002F5977"/>
    <w:rsid w:val="002F5C5D"/>
    <w:rsid w:val="002F628E"/>
    <w:rsid w:val="002F6CAC"/>
    <w:rsid w:val="002F7EBB"/>
    <w:rsid w:val="0030025F"/>
    <w:rsid w:val="00300B50"/>
    <w:rsid w:val="00300D2D"/>
    <w:rsid w:val="00301B57"/>
    <w:rsid w:val="00306150"/>
    <w:rsid w:val="00307438"/>
    <w:rsid w:val="00307894"/>
    <w:rsid w:val="003109DE"/>
    <w:rsid w:val="0031177B"/>
    <w:rsid w:val="003118EB"/>
    <w:rsid w:val="00311F79"/>
    <w:rsid w:val="003128D5"/>
    <w:rsid w:val="00316704"/>
    <w:rsid w:val="00316E8D"/>
    <w:rsid w:val="003171C1"/>
    <w:rsid w:val="00322D46"/>
    <w:rsid w:val="00323603"/>
    <w:rsid w:val="003238AB"/>
    <w:rsid w:val="0032400C"/>
    <w:rsid w:val="003275B7"/>
    <w:rsid w:val="0033135D"/>
    <w:rsid w:val="00331511"/>
    <w:rsid w:val="0033327B"/>
    <w:rsid w:val="00333B61"/>
    <w:rsid w:val="00333CAF"/>
    <w:rsid w:val="00334CD7"/>
    <w:rsid w:val="003356B9"/>
    <w:rsid w:val="00335917"/>
    <w:rsid w:val="00337F75"/>
    <w:rsid w:val="00341A74"/>
    <w:rsid w:val="00341BC8"/>
    <w:rsid w:val="003436BF"/>
    <w:rsid w:val="00344FE0"/>
    <w:rsid w:val="00346C8C"/>
    <w:rsid w:val="0034719A"/>
    <w:rsid w:val="00347BFF"/>
    <w:rsid w:val="00350C37"/>
    <w:rsid w:val="003518E1"/>
    <w:rsid w:val="00352389"/>
    <w:rsid w:val="00354161"/>
    <w:rsid w:val="00354A16"/>
    <w:rsid w:val="00355908"/>
    <w:rsid w:val="0035684F"/>
    <w:rsid w:val="00356D4D"/>
    <w:rsid w:val="00361A32"/>
    <w:rsid w:val="00362311"/>
    <w:rsid w:val="0036320C"/>
    <w:rsid w:val="003649C8"/>
    <w:rsid w:val="00364A15"/>
    <w:rsid w:val="00371DFB"/>
    <w:rsid w:val="00373E12"/>
    <w:rsid w:val="00376877"/>
    <w:rsid w:val="00377B98"/>
    <w:rsid w:val="00382158"/>
    <w:rsid w:val="003829EE"/>
    <w:rsid w:val="0038387A"/>
    <w:rsid w:val="003841C2"/>
    <w:rsid w:val="0038486D"/>
    <w:rsid w:val="00384DE2"/>
    <w:rsid w:val="00385B80"/>
    <w:rsid w:val="00391A14"/>
    <w:rsid w:val="00391A81"/>
    <w:rsid w:val="003940DF"/>
    <w:rsid w:val="003955D1"/>
    <w:rsid w:val="003A249B"/>
    <w:rsid w:val="003A2504"/>
    <w:rsid w:val="003A3808"/>
    <w:rsid w:val="003A3A29"/>
    <w:rsid w:val="003A6ADD"/>
    <w:rsid w:val="003B27C6"/>
    <w:rsid w:val="003B2ADB"/>
    <w:rsid w:val="003B4025"/>
    <w:rsid w:val="003B660E"/>
    <w:rsid w:val="003C0E30"/>
    <w:rsid w:val="003C2AD7"/>
    <w:rsid w:val="003C3256"/>
    <w:rsid w:val="003D0AA7"/>
    <w:rsid w:val="003D120C"/>
    <w:rsid w:val="003D3B04"/>
    <w:rsid w:val="003D598A"/>
    <w:rsid w:val="003D7A66"/>
    <w:rsid w:val="003E0857"/>
    <w:rsid w:val="003E113B"/>
    <w:rsid w:val="003E2066"/>
    <w:rsid w:val="003E37E2"/>
    <w:rsid w:val="003E7C7C"/>
    <w:rsid w:val="003F009E"/>
    <w:rsid w:val="003F01C7"/>
    <w:rsid w:val="003F19C6"/>
    <w:rsid w:val="003F23C8"/>
    <w:rsid w:val="003F312B"/>
    <w:rsid w:val="003F70E6"/>
    <w:rsid w:val="004043FD"/>
    <w:rsid w:val="00407D45"/>
    <w:rsid w:val="00407E9C"/>
    <w:rsid w:val="00414164"/>
    <w:rsid w:val="004162D7"/>
    <w:rsid w:val="004218FF"/>
    <w:rsid w:val="00423489"/>
    <w:rsid w:val="00423C16"/>
    <w:rsid w:val="00423DCB"/>
    <w:rsid w:val="00425456"/>
    <w:rsid w:val="0042732A"/>
    <w:rsid w:val="00430D08"/>
    <w:rsid w:val="0043201E"/>
    <w:rsid w:val="00432CD0"/>
    <w:rsid w:val="004335C0"/>
    <w:rsid w:val="004359FA"/>
    <w:rsid w:val="00436BF4"/>
    <w:rsid w:val="004410E7"/>
    <w:rsid w:val="00444425"/>
    <w:rsid w:val="0044532E"/>
    <w:rsid w:val="0044716A"/>
    <w:rsid w:val="004473F6"/>
    <w:rsid w:val="0045061E"/>
    <w:rsid w:val="0045210C"/>
    <w:rsid w:val="00453E60"/>
    <w:rsid w:val="00454754"/>
    <w:rsid w:val="00456674"/>
    <w:rsid w:val="004576C9"/>
    <w:rsid w:val="00457C7E"/>
    <w:rsid w:val="00460A74"/>
    <w:rsid w:val="00460CE9"/>
    <w:rsid w:val="00460E8C"/>
    <w:rsid w:val="0046206A"/>
    <w:rsid w:val="00462472"/>
    <w:rsid w:val="00462909"/>
    <w:rsid w:val="00464D97"/>
    <w:rsid w:val="00464D99"/>
    <w:rsid w:val="004655D1"/>
    <w:rsid w:val="0046623C"/>
    <w:rsid w:val="004663AD"/>
    <w:rsid w:val="004710F2"/>
    <w:rsid w:val="004710FF"/>
    <w:rsid w:val="00474C16"/>
    <w:rsid w:val="00475AF6"/>
    <w:rsid w:val="0047660F"/>
    <w:rsid w:val="00480287"/>
    <w:rsid w:val="0048211C"/>
    <w:rsid w:val="00484593"/>
    <w:rsid w:val="004900FF"/>
    <w:rsid w:val="0049466F"/>
    <w:rsid w:val="00495FC9"/>
    <w:rsid w:val="004A04FA"/>
    <w:rsid w:val="004A4199"/>
    <w:rsid w:val="004A4AA7"/>
    <w:rsid w:val="004A5D22"/>
    <w:rsid w:val="004A6F69"/>
    <w:rsid w:val="004B07FE"/>
    <w:rsid w:val="004B1D53"/>
    <w:rsid w:val="004B2DFF"/>
    <w:rsid w:val="004B69E3"/>
    <w:rsid w:val="004B771D"/>
    <w:rsid w:val="004C2E69"/>
    <w:rsid w:val="004C3C4B"/>
    <w:rsid w:val="004C6FBE"/>
    <w:rsid w:val="004C79D9"/>
    <w:rsid w:val="004D05AF"/>
    <w:rsid w:val="004D4505"/>
    <w:rsid w:val="004D551A"/>
    <w:rsid w:val="004E13A2"/>
    <w:rsid w:val="004E2A71"/>
    <w:rsid w:val="004E54EE"/>
    <w:rsid w:val="004E5EE3"/>
    <w:rsid w:val="004E5FA5"/>
    <w:rsid w:val="004F059D"/>
    <w:rsid w:val="004F1A0B"/>
    <w:rsid w:val="004F4027"/>
    <w:rsid w:val="004F48BD"/>
    <w:rsid w:val="004F67A6"/>
    <w:rsid w:val="004F7C6E"/>
    <w:rsid w:val="00501163"/>
    <w:rsid w:val="00501499"/>
    <w:rsid w:val="005018CB"/>
    <w:rsid w:val="00502B18"/>
    <w:rsid w:val="00503199"/>
    <w:rsid w:val="0050572D"/>
    <w:rsid w:val="00506830"/>
    <w:rsid w:val="00506CE7"/>
    <w:rsid w:val="00506ED1"/>
    <w:rsid w:val="0051078B"/>
    <w:rsid w:val="005113D9"/>
    <w:rsid w:val="005128FB"/>
    <w:rsid w:val="00512EBC"/>
    <w:rsid w:val="0051519C"/>
    <w:rsid w:val="00516821"/>
    <w:rsid w:val="00516F9B"/>
    <w:rsid w:val="00520738"/>
    <w:rsid w:val="00522A01"/>
    <w:rsid w:val="00522BD4"/>
    <w:rsid w:val="00522E0F"/>
    <w:rsid w:val="005240D1"/>
    <w:rsid w:val="005246D7"/>
    <w:rsid w:val="005268BE"/>
    <w:rsid w:val="005272E7"/>
    <w:rsid w:val="00531FB8"/>
    <w:rsid w:val="00532977"/>
    <w:rsid w:val="00533074"/>
    <w:rsid w:val="0053641A"/>
    <w:rsid w:val="005372AA"/>
    <w:rsid w:val="00537C76"/>
    <w:rsid w:val="00537EB4"/>
    <w:rsid w:val="005405A8"/>
    <w:rsid w:val="00541F10"/>
    <w:rsid w:val="005433EE"/>
    <w:rsid w:val="005438FD"/>
    <w:rsid w:val="00546322"/>
    <w:rsid w:val="005470BA"/>
    <w:rsid w:val="00551510"/>
    <w:rsid w:val="005531FC"/>
    <w:rsid w:val="005534E5"/>
    <w:rsid w:val="00553CE9"/>
    <w:rsid w:val="00553D1C"/>
    <w:rsid w:val="0055421C"/>
    <w:rsid w:val="0055573A"/>
    <w:rsid w:val="00555817"/>
    <w:rsid w:val="00560602"/>
    <w:rsid w:val="005642B9"/>
    <w:rsid w:val="00564953"/>
    <w:rsid w:val="00570008"/>
    <w:rsid w:val="005720AB"/>
    <w:rsid w:val="0057423A"/>
    <w:rsid w:val="0057433F"/>
    <w:rsid w:val="00581E37"/>
    <w:rsid w:val="00582014"/>
    <w:rsid w:val="00582694"/>
    <w:rsid w:val="00584AFB"/>
    <w:rsid w:val="00584C11"/>
    <w:rsid w:val="00584FB8"/>
    <w:rsid w:val="005877E4"/>
    <w:rsid w:val="005908CF"/>
    <w:rsid w:val="005918A6"/>
    <w:rsid w:val="005945BD"/>
    <w:rsid w:val="005979FA"/>
    <w:rsid w:val="005A010F"/>
    <w:rsid w:val="005A0968"/>
    <w:rsid w:val="005A1355"/>
    <w:rsid w:val="005A7B9D"/>
    <w:rsid w:val="005B3E48"/>
    <w:rsid w:val="005B409D"/>
    <w:rsid w:val="005B41FE"/>
    <w:rsid w:val="005B5AB4"/>
    <w:rsid w:val="005C3D22"/>
    <w:rsid w:val="005C4110"/>
    <w:rsid w:val="005C5462"/>
    <w:rsid w:val="005C7D64"/>
    <w:rsid w:val="005D0B3A"/>
    <w:rsid w:val="005D2A07"/>
    <w:rsid w:val="005D2C3B"/>
    <w:rsid w:val="005D32D3"/>
    <w:rsid w:val="005D3444"/>
    <w:rsid w:val="005D4D67"/>
    <w:rsid w:val="005D7C26"/>
    <w:rsid w:val="005E183F"/>
    <w:rsid w:val="005E2A93"/>
    <w:rsid w:val="005E538D"/>
    <w:rsid w:val="005E7139"/>
    <w:rsid w:val="005E7337"/>
    <w:rsid w:val="005F18A7"/>
    <w:rsid w:val="005F212E"/>
    <w:rsid w:val="005F2861"/>
    <w:rsid w:val="005F3A22"/>
    <w:rsid w:val="005F3D41"/>
    <w:rsid w:val="005F3EF4"/>
    <w:rsid w:val="005F56D6"/>
    <w:rsid w:val="005F641C"/>
    <w:rsid w:val="005F6CEF"/>
    <w:rsid w:val="005F6EC2"/>
    <w:rsid w:val="0060340A"/>
    <w:rsid w:val="00604DCD"/>
    <w:rsid w:val="006055AF"/>
    <w:rsid w:val="006058EE"/>
    <w:rsid w:val="0061033D"/>
    <w:rsid w:val="006115C6"/>
    <w:rsid w:val="0061183F"/>
    <w:rsid w:val="00612001"/>
    <w:rsid w:val="00612016"/>
    <w:rsid w:val="00613245"/>
    <w:rsid w:val="0061469B"/>
    <w:rsid w:val="0061485D"/>
    <w:rsid w:val="00622AB7"/>
    <w:rsid w:val="00622C83"/>
    <w:rsid w:val="00623366"/>
    <w:rsid w:val="00630717"/>
    <w:rsid w:val="00630FA7"/>
    <w:rsid w:val="006332D4"/>
    <w:rsid w:val="006413D9"/>
    <w:rsid w:val="006417AA"/>
    <w:rsid w:val="00642D80"/>
    <w:rsid w:val="006464D9"/>
    <w:rsid w:val="00646964"/>
    <w:rsid w:val="00646A3F"/>
    <w:rsid w:val="0065239B"/>
    <w:rsid w:val="00654728"/>
    <w:rsid w:val="00655060"/>
    <w:rsid w:val="0065552F"/>
    <w:rsid w:val="00655654"/>
    <w:rsid w:val="00656437"/>
    <w:rsid w:val="006566AE"/>
    <w:rsid w:val="00656E69"/>
    <w:rsid w:val="00660487"/>
    <w:rsid w:val="0066115C"/>
    <w:rsid w:val="00662AC7"/>
    <w:rsid w:val="00664944"/>
    <w:rsid w:val="00664F93"/>
    <w:rsid w:val="006658B6"/>
    <w:rsid w:val="00666C23"/>
    <w:rsid w:val="006759C1"/>
    <w:rsid w:val="00677AA9"/>
    <w:rsid w:val="00677FA4"/>
    <w:rsid w:val="006800C2"/>
    <w:rsid w:val="00681617"/>
    <w:rsid w:val="00682C5E"/>
    <w:rsid w:val="00682E87"/>
    <w:rsid w:val="006846AA"/>
    <w:rsid w:val="006920F0"/>
    <w:rsid w:val="0069478F"/>
    <w:rsid w:val="00694E99"/>
    <w:rsid w:val="00696482"/>
    <w:rsid w:val="006A2A4C"/>
    <w:rsid w:val="006A3558"/>
    <w:rsid w:val="006A5C32"/>
    <w:rsid w:val="006A5E0B"/>
    <w:rsid w:val="006A726D"/>
    <w:rsid w:val="006B22C0"/>
    <w:rsid w:val="006B2BF1"/>
    <w:rsid w:val="006B330B"/>
    <w:rsid w:val="006B35D7"/>
    <w:rsid w:val="006B3D0C"/>
    <w:rsid w:val="006B793F"/>
    <w:rsid w:val="006B7A89"/>
    <w:rsid w:val="006C0D2B"/>
    <w:rsid w:val="006C27F3"/>
    <w:rsid w:val="006C2AF6"/>
    <w:rsid w:val="006C4070"/>
    <w:rsid w:val="006C5F7B"/>
    <w:rsid w:val="006C7273"/>
    <w:rsid w:val="006D04A1"/>
    <w:rsid w:val="006D104B"/>
    <w:rsid w:val="006D1FB4"/>
    <w:rsid w:val="006D2DA6"/>
    <w:rsid w:val="006D4A51"/>
    <w:rsid w:val="006D7949"/>
    <w:rsid w:val="006D7DD2"/>
    <w:rsid w:val="006E75AB"/>
    <w:rsid w:val="006E7F8D"/>
    <w:rsid w:val="006F02B2"/>
    <w:rsid w:val="006F353C"/>
    <w:rsid w:val="006F672B"/>
    <w:rsid w:val="006F7C9D"/>
    <w:rsid w:val="00700376"/>
    <w:rsid w:val="00700E82"/>
    <w:rsid w:val="007014A9"/>
    <w:rsid w:val="00703C50"/>
    <w:rsid w:val="007040E0"/>
    <w:rsid w:val="00704340"/>
    <w:rsid w:val="00704486"/>
    <w:rsid w:val="007054BA"/>
    <w:rsid w:val="007078FB"/>
    <w:rsid w:val="007108A1"/>
    <w:rsid w:val="00710FF6"/>
    <w:rsid w:val="00712603"/>
    <w:rsid w:val="00713EA9"/>
    <w:rsid w:val="00714375"/>
    <w:rsid w:val="00714749"/>
    <w:rsid w:val="007157FB"/>
    <w:rsid w:val="007160E8"/>
    <w:rsid w:val="00724335"/>
    <w:rsid w:val="00724D2B"/>
    <w:rsid w:val="007252EC"/>
    <w:rsid w:val="00725B78"/>
    <w:rsid w:val="00726AEA"/>
    <w:rsid w:val="00727114"/>
    <w:rsid w:val="007277BA"/>
    <w:rsid w:val="00727BD3"/>
    <w:rsid w:val="0073111A"/>
    <w:rsid w:val="007326AF"/>
    <w:rsid w:val="007340CB"/>
    <w:rsid w:val="00735FE8"/>
    <w:rsid w:val="00743929"/>
    <w:rsid w:val="00745006"/>
    <w:rsid w:val="00750530"/>
    <w:rsid w:val="00753DAD"/>
    <w:rsid w:val="00760A7A"/>
    <w:rsid w:val="00762A70"/>
    <w:rsid w:val="00766333"/>
    <w:rsid w:val="0076724B"/>
    <w:rsid w:val="007700B5"/>
    <w:rsid w:val="00771A94"/>
    <w:rsid w:val="007725B4"/>
    <w:rsid w:val="00772D05"/>
    <w:rsid w:val="0077487B"/>
    <w:rsid w:val="0077566B"/>
    <w:rsid w:val="00776A64"/>
    <w:rsid w:val="007777A3"/>
    <w:rsid w:val="00780BC4"/>
    <w:rsid w:val="00782FD5"/>
    <w:rsid w:val="007836BC"/>
    <w:rsid w:val="00785A00"/>
    <w:rsid w:val="007861A8"/>
    <w:rsid w:val="007908B6"/>
    <w:rsid w:val="007936A0"/>
    <w:rsid w:val="00793A66"/>
    <w:rsid w:val="007944AE"/>
    <w:rsid w:val="0079697C"/>
    <w:rsid w:val="00796CF1"/>
    <w:rsid w:val="00796D6A"/>
    <w:rsid w:val="0079719E"/>
    <w:rsid w:val="00797970"/>
    <w:rsid w:val="00797AF4"/>
    <w:rsid w:val="007A0CAF"/>
    <w:rsid w:val="007A4ECE"/>
    <w:rsid w:val="007A6C97"/>
    <w:rsid w:val="007B0067"/>
    <w:rsid w:val="007B0216"/>
    <w:rsid w:val="007B0D45"/>
    <w:rsid w:val="007B4DE4"/>
    <w:rsid w:val="007C0917"/>
    <w:rsid w:val="007C0F92"/>
    <w:rsid w:val="007C205A"/>
    <w:rsid w:val="007C547E"/>
    <w:rsid w:val="007C6654"/>
    <w:rsid w:val="007C71AC"/>
    <w:rsid w:val="007C7602"/>
    <w:rsid w:val="007D0221"/>
    <w:rsid w:val="007D0F30"/>
    <w:rsid w:val="007D242A"/>
    <w:rsid w:val="007D34F9"/>
    <w:rsid w:val="007D4866"/>
    <w:rsid w:val="007E51FD"/>
    <w:rsid w:val="007F3E9F"/>
    <w:rsid w:val="007F5910"/>
    <w:rsid w:val="00802CFE"/>
    <w:rsid w:val="00804238"/>
    <w:rsid w:val="00805CD4"/>
    <w:rsid w:val="0080614D"/>
    <w:rsid w:val="008069C0"/>
    <w:rsid w:val="00806C04"/>
    <w:rsid w:val="008102D0"/>
    <w:rsid w:val="0081157F"/>
    <w:rsid w:val="00813C83"/>
    <w:rsid w:val="00814489"/>
    <w:rsid w:val="00816E50"/>
    <w:rsid w:val="0081787E"/>
    <w:rsid w:val="00817B7A"/>
    <w:rsid w:val="008214D4"/>
    <w:rsid w:val="008219F0"/>
    <w:rsid w:val="008229BB"/>
    <w:rsid w:val="00826D6E"/>
    <w:rsid w:val="00831C6D"/>
    <w:rsid w:val="0083285E"/>
    <w:rsid w:val="00833DBB"/>
    <w:rsid w:val="00834131"/>
    <w:rsid w:val="00837D51"/>
    <w:rsid w:val="00841457"/>
    <w:rsid w:val="00842E05"/>
    <w:rsid w:val="00844626"/>
    <w:rsid w:val="00844E79"/>
    <w:rsid w:val="008450E0"/>
    <w:rsid w:val="00846B03"/>
    <w:rsid w:val="00847115"/>
    <w:rsid w:val="008505E9"/>
    <w:rsid w:val="0085068E"/>
    <w:rsid w:val="00852346"/>
    <w:rsid w:val="0085445C"/>
    <w:rsid w:val="00855398"/>
    <w:rsid w:val="00856381"/>
    <w:rsid w:val="00857C4F"/>
    <w:rsid w:val="00857FCE"/>
    <w:rsid w:val="0086070A"/>
    <w:rsid w:val="00860ABB"/>
    <w:rsid w:val="00862070"/>
    <w:rsid w:val="0087014F"/>
    <w:rsid w:val="008724B0"/>
    <w:rsid w:val="008732C2"/>
    <w:rsid w:val="00876C56"/>
    <w:rsid w:val="0087740C"/>
    <w:rsid w:val="00882642"/>
    <w:rsid w:val="008832E0"/>
    <w:rsid w:val="00883FD6"/>
    <w:rsid w:val="0088606B"/>
    <w:rsid w:val="00886F6D"/>
    <w:rsid w:val="00887AEE"/>
    <w:rsid w:val="00887BB4"/>
    <w:rsid w:val="008937AB"/>
    <w:rsid w:val="008946CA"/>
    <w:rsid w:val="00895CC3"/>
    <w:rsid w:val="008961ED"/>
    <w:rsid w:val="008A0C8B"/>
    <w:rsid w:val="008A140E"/>
    <w:rsid w:val="008A1F6C"/>
    <w:rsid w:val="008A26A5"/>
    <w:rsid w:val="008A4A3A"/>
    <w:rsid w:val="008A5217"/>
    <w:rsid w:val="008A58CA"/>
    <w:rsid w:val="008A6187"/>
    <w:rsid w:val="008A644A"/>
    <w:rsid w:val="008A75B1"/>
    <w:rsid w:val="008B1E43"/>
    <w:rsid w:val="008B4DD0"/>
    <w:rsid w:val="008B5D99"/>
    <w:rsid w:val="008B652F"/>
    <w:rsid w:val="008B67B2"/>
    <w:rsid w:val="008B6F0D"/>
    <w:rsid w:val="008B7258"/>
    <w:rsid w:val="008C4D4C"/>
    <w:rsid w:val="008D650F"/>
    <w:rsid w:val="008D7768"/>
    <w:rsid w:val="008D7A30"/>
    <w:rsid w:val="008E214B"/>
    <w:rsid w:val="008E2B00"/>
    <w:rsid w:val="008E3A5F"/>
    <w:rsid w:val="008E4F2C"/>
    <w:rsid w:val="008E7456"/>
    <w:rsid w:val="008F3D38"/>
    <w:rsid w:val="008F6095"/>
    <w:rsid w:val="008F7513"/>
    <w:rsid w:val="009030C2"/>
    <w:rsid w:val="009035AE"/>
    <w:rsid w:val="009042BF"/>
    <w:rsid w:val="00910D6D"/>
    <w:rsid w:val="00910D7A"/>
    <w:rsid w:val="00911F31"/>
    <w:rsid w:val="00912AC0"/>
    <w:rsid w:val="00913F40"/>
    <w:rsid w:val="00914CBD"/>
    <w:rsid w:val="0091651C"/>
    <w:rsid w:val="00920383"/>
    <w:rsid w:val="00921F7C"/>
    <w:rsid w:val="009237A7"/>
    <w:rsid w:val="009240E3"/>
    <w:rsid w:val="00925B1C"/>
    <w:rsid w:val="00927136"/>
    <w:rsid w:val="00930923"/>
    <w:rsid w:val="0093305A"/>
    <w:rsid w:val="00936BF6"/>
    <w:rsid w:val="00940535"/>
    <w:rsid w:val="00942AD5"/>
    <w:rsid w:val="00942F3C"/>
    <w:rsid w:val="00943847"/>
    <w:rsid w:val="00943EF0"/>
    <w:rsid w:val="00944B7E"/>
    <w:rsid w:val="00944CD5"/>
    <w:rsid w:val="0094561E"/>
    <w:rsid w:val="009503D8"/>
    <w:rsid w:val="00951402"/>
    <w:rsid w:val="0095148C"/>
    <w:rsid w:val="00952DC4"/>
    <w:rsid w:val="00957701"/>
    <w:rsid w:val="009619E1"/>
    <w:rsid w:val="00964A9A"/>
    <w:rsid w:val="009664A3"/>
    <w:rsid w:val="009700F0"/>
    <w:rsid w:val="00970C3F"/>
    <w:rsid w:val="00971B43"/>
    <w:rsid w:val="009722EE"/>
    <w:rsid w:val="00973850"/>
    <w:rsid w:val="00973D93"/>
    <w:rsid w:val="00975165"/>
    <w:rsid w:val="00976866"/>
    <w:rsid w:val="0098179B"/>
    <w:rsid w:val="00982CB7"/>
    <w:rsid w:val="00982FE0"/>
    <w:rsid w:val="00984041"/>
    <w:rsid w:val="00984509"/>
    <w:rsid w:val="00984EE3"/>
    <w:rsid w:val="009858F9"/>
    <w:rsid w:val="00990FC0"/>
    <w:rsid w:val="00992F9B"/>
    <w:rsid w:val="009939C0"/>
    <w:rsid w:val="00995D88"/>
    <w:rsid w:val="00996BD0"/>
    <w:rsid w:val="00997262"/>
    <w:rsid w:val="009A01D4"/>
    <w:rsid w:val="009A0DC0"/>
    <w:rsid w:val="009A14C5"/>
    <w:rsid w:val="009A33B2"/>
    <w:rsid w:val="009A3941"/>
    <w:rsid w:val="009A3E43"/>
    <w:rsid w:val="009A419C"/>
    <w:rsid w:val="009A48C6"/>
    <w:rsid w:val="009A5542"/>
    <w:rsid w:val="009B11C0"/>
    <w:rsid w:val="009B11C2"/>
    <w:rsid w:val="009B1663"/>
    <w:rsid w:val="009B205C"/>
    <w:rsid w:val="009B2702"/>
    <w:rsid w:val="009B30C1"/>
    <w:rsid w:val="009B53AB"/>
    <w:rsid w:val="009B6DA3"/>
    <w:rsid w:val="009C1EBF"/>
    <w:rsid w:val="009C247B"/>
    <w:rsid w:val="009C293A"/>
    <w:rsid w:val="009C68CB"/>
    <w:rsid w:val="009C717C"/>
    <w:rsid w:val="009D0647"/>
    <w:rsid w:val="009D06A0"/>
    <w:rsid w:val="009D0AD8"/>
    <w:rsid w:val="009D5E81"/>
    <w:rsid w:val="009D6516"/>
    <w:rsid w:val="009E1D25"/>
    <w:rsid w:val="009E432A"/>
    <w:rsid w:val="009E4ECA"/>
    <w:rsid w:val="009E5596"/>
    <w:rsid w:val="009E609B"/>
    <w:rsid w:val="009E6551"/>
    <w:rsid w:val="009F1D6C"/>
    <w:rsid w:val="009F2A6B"/>
    <w:rsid w:val="009F4788"/>
    <w:rsid w:val="009F4F62"/>
    <w:rsid w:val="009F6609"/>
    <w:rsid w:val="00A01580"/>
    <w:rsid w:val="00A01B85"/>
    <w:rsid w:val="00A0200F"/>
    <w:rsid w:val="00A02ABF"/>
    <w:rsid w:val="00A031DB"/>
    <w:rsid w:val="00A05FA8"/>
    <w:rsid w:val="00A0748A"/>
    <w:rsid w:val="00A07EF6"/>
    <w:rsid w:val="00A105B1"/>
    <w:rsid w:val="00A11EA9"/>
    <w:rsid w:val="00A12E81"/>
    <w:rsid w:val="00A16081"/>
    <w:rsid w:val="00A170F5"/>
    <w:rsid w:val="00A22412"/>
    <w:rsid w:val="00A2283C"/>
    <w:rsid w:val="00A22C16"/>
    <w:rsid w:val="00A23BB0"/>
    <w:rsid w:val="00A243E7"/>
    <w:rsid w:val="00A27587"/>
    <w:rsid w:val="00A31993"/>
    <w:rsid w:val="00A32A0D"/>
    <w:rsid w:val="00A33E16"/>
    <w:rsid w:val="00A35417"/>
    <w:rsid w:val="00A36675"/>
    <w:rsid w:val="00A40242"/>
    <w:rsid w:val="00A40E38"/>
    <w:rsid w:val="00A428DE"/>
    <w:rsid w:val="00A42C8A"/>
    <w:rsid w:val="00A46401"/>
    <w:rsid w:val="00A47F28"/>
    <w:rsid w:val="00A53F8C"/>
    <w:rsid w:val="00A56738"/>
    <w:rsid w:val="00A56C1E"/>
    <w:rsid w:val="00A61338"/>
    <w:rsid w:val="00A6181F"/>
    <w:rsid w:val="00A66E4D"/>
    <w:rsid w:val="00A71FE3"/>
    <w:rsid w:val="00A771C4"/>
    <w:rsid w:val="00A8335F"/>
    <w:rsid w:val="00A8570A"/>
    <w:rsid w:val="00A86369"/>
    <w:rsid w:val="00A864A6"/>
    <w:rsid w:val="00A86CB6"/>
    <w:rsid w:val="00A90252"/>
    <w:rsid w:val="00A904D5"/>
    <w:rsid w:val="00A94EB9"/>
    <w:rsid w:val="00A95694"/>
    <w:rsid w:val="00A96727"/>
    <w:rsid w:val="00AA18E3"/>
    <w:rsid w:val="00AA18E7"/>
    <w:rsid w:val="00AA245C"/>
    <w:rsid w:val="00AA30B6"/>
    <w:rsid w:val="00AA5707"/>
    <w:rsid w:val="00AA5741"/>
    <w:rsid w:val="00AA7D4C"/>
    <w:rsid w:val="00AA7F8A"/>
    <w:rsid w:val="00AB1D06"/>
    <w:rsid w:val="00AB2772"/>
    <w:rsid w:val="00AB35A9"/>
    <w:rsid w:val="00AB39C5"/>
    <w:rsid w:val="00AB3B72"/>
    <w:rsid w:val="00AB4C1D"/>
    <w:rsid w:val="00AB4C1F"/>
    <w:rsid w:val="00AB5627"/>
    <w:rsid w:val="00AB59CC"/>
    <w:rsid w:val="00AB5C74"/>
    <w:rsid w:val="00AB611B"/>
    <w:rsid w:val="00AB7986"/>
    <w:rsid w:val="00AB7A0A"/>
    <w:rsid w:val="00AB7B92"/>
    <w:rsid w:val="00AC136E"/>
    <w:rsid w:val="00AC28F7"/>
    <w:rsid w:val="00AC2F4B"/>
    <w:rsid w:val="00AC447D"/>
    <w:rsid w:val="00AC4538"/>
    <w:rsid w:val="00AC7469"/>
    <w:rsid w:val="00AC7A89"/>
    <w:rsid w:val="00AC7FBA"/>
    <w:rsid w:val="00AD251A"/>
    <w:rsid w:val="00AD39F2"/>
    <w:rsid w:val="00AD529A"/>
    <w:rsid w:val="00AD57DB"/>
    <w:rsid w:val="00AD655D"/>
    <w:rsid w:val="00AD72A1"/>
    <w:rsid w:val="00AD739B"/>
    <w:rsid w:val="00AE2B26"/>
    <w:rsid w:val="00AE6511"/>
    <w:rsid w:val="00AE6C4D"/>
    <w:rsid w:val="00AF1E28"/>
    <w:rsid w:val="00AF4317"/>
    <w:rsid w:val="00AF4F2F"/>
    <w:rsid w:val="00AF5F64"/>
    <w:rsid w:val="00AF60B1"/>
    <w:rsid w:val="00AF7210"/>
    <w:rsid w:val="00B00E96"/>
    <w:rsid w:val="00B047E4"/>
    <w:rsid w:val="00B04E52"/>
    <w:rsid w:val="00B06D60"/>
    <w:rsid w:val="00B07678"/>
    <w:rsid w:val="00B07CB2"/>
    <w:rsid w:val="00B127E8"/>
    <w:rsid w:val="00B13F0A"/>
    <w:rsid w:val="00B15F01"/>
    <w:rsid w:val="00B22969"/>
    <w:rsid w:val="00B23834"/>
    <w:rsid w:val="00B26630"/>
    <w:rsid w:val="00B31E50"/>
    <w:rsid w:val="00B31EE9"/>
    <w:rsid w:val="00B322DD"/>
    <w:rsid w:val="00B329AC"/>
    <w:rsid w:val="00B336DE"/>
    <w:rsid w:val="00B3407E"/>
    <w:rsid w:val="00B3409F"/>
    <w:rsid w:val="00B4000C"/>
    <w:rsid w:val="00B415D1"/>
    <w:rsid w:val="00B42D5C"/>
    <w:rsid w:val="00B444CF"/>
    <w:rsid w:val="00B4464F"/>
    <w:rsid w:val="00B51196"/>
    <w:rsid w:val="00B53E47"/>
    <w:rsid w:val="00B6098C"/>
    <w:rsid w:val="00B65415"/>
    <w:rsid w:val="00B657B6"/>
    <w:rsid w:val="00B66B85"/>
    <w:rsid w:val="00B70B65"/>
    <w:rsid w:val="00B74EBD"/>
    <w:rsid w:val="00B77904"/>
    <w:rsid w:val="00B77EF8"/>
    <w:rsid w:val="00B809F0"/>
    <w:rsid w:val="00B826D7"/>
    <w:rsid w:val="00B83D56"/>
    <w:rsid w:val="00B8434F"/>
    <w:rsid w:val="00B870C1"/>
    <w:rsid w:val="00B870C7"/>
    <w:rsid w:val="00B91E38"/>
    <w:rsid w:val="00B9648F"/>
    <w:rsid w:val="00B96539"/>
    <w:rsid w:val="00B97DE5"/>
    <w:rsid w:val="00BA05E7"/>
    <w:rsid w:val="00BA5E2D"/>
    <w:rsid w:val="00BB3A0A"/>
    <w:rsid w:val="00BB54AF"/>
    <w:rsid w:val="00BC1395"/>
    <w:rsid w:val="00BC2555"/>
    <w:rsid w:val="00BC377E"/>
    <w:rsid w:val="00BC39CD"/>
    <w:rsid w:val="00BC4588"/>
    <w:rsid w:val="00BC68D6"/>
    <w:rsid w:val="00BD17F4"/>
    <w:rsid w:val="00BD1CAE"/>
    <w:rsid w:val="00BD2115"/>
    <w:rsid w:val="00BD2392"/>
    <w:rsid w:val="00BD352D"/>
    <w:rsid w:val="00BD6912"/>
    <w:rsid w:val="00BE2E1F"/>
    <w:rsid w:val="00BE4227"/>
    <w:rsid w:val="00BF0004"/>
    <w:rsid w:val="00BF0DFA"/>
    <w:rsid w:val="00BF4397"/>
    <w:rsid w:val="00BF6BAF"/>
    <w:rsid w:val="00C0097F"/>
    <w:rsid w:val="00C04AD9"/>
    <w:rsid w:val="00C04FAA"/>
    <w:rsid w:val="00C07DDD"/>
    <w:rsid w:val="00C1677A"/>
    <w:rsid w:val="00C1686B"/>
    <w:rsid w:val="00C16D67"/>
    <w:rsid w:val="00C22568"/>
    <w:rsid w:val="00C26F8B"/>
    <w:rsid w:val="00C30A1E"/>
    <w:rsid w:val="00C30F9E"/>
    <w:rsid w:val="00C36CAB"/>
    <w:rsid w:val="00C36E7C"/>
    <w:rsid w:val="00C4698A"/>
    <w:rsid w:val="00C50CC3"/>
    <w:rsid w:val="00C52879"/>
    <w:rsid w:val="00C549BD"/>
    <w:rsid w:val="00C55590"/>
    <w:rsid w:val="00C56AF8"/>
    <w:rsid w:val="00C60498"/>
    <w:rsid w:val="00C63B30"/>
    <w:rsid w:val="00C6524B"/>
    <w:rsid w:val="00C70313"/>
    <w:rsid w:val="00C70DE8"/>
    <w:rsid w:val="00C820DD"/>
    <w:rsid w:val="00C83C25"/>
    <w:rsid w:val="00C86549"/>
    <w:rsid w:val="00C9194D"/>
    <w:rsid w:val="00C93346"/>
    <w:rsid w:val="00C95DF5"/>
    <w:rsid w:val="00C96A55"/>
    <w:rsid w:val="00CA639E"/>
    <w:rsid w:val="00CA6D0B"/>
    <w:rsid w:val="00CA7DF6"/>
    <w:rsid w:val="00CA7FD6"/>
    <w:rsid w:val="00CB05C0"/>
    <w:rsid w:val="00CB1640"/>
    <w:rsid w:val="00CB3552"/>
    <w:rsid w:val="00CB444C"/>
    <w:rsid w:val="00CC00ED"/>
    <w:rsid w:val="00CC0343"/>
    <w:rsid w:val="00CC18CC"/>
    <w:rsid w:val="00CC2F88"/>
    <w:rsid w:val="00CC2FE7"/>
    <w:rsid w:val="00CC611B"/>
    <w:rsid w:val="00CC6609"/>
    <w:rsid w:val="00CD27BD"/>
    <w:rsid w:val="00CD3151"/>
    <w:rsid w:val="00CD6D90"/>
    <w:rsid w:val="00CD77BB"/>
    <w:rsid w:val="00CE1BB1"/>
    <w:rsid w:val="00CE1E89"/>
    <w:rsid w:val="00CE2E8D"/>
    <w:rsid w:val="00CE48F5"/>
    <w:rsid w:val="00CE49D6"/>
    <w:rsid w:val="00CE674C"/>
    <w:rsid w:val="00CE71E9"/>
    <w:rsid w:val="00CF130E"/>
    <w:rsid w:val="00CF2712"/>
    <w:rsid w:val="00CF679A"/>
    <w:rsid w:val="00CF6C84"/>
    <w:rsid w:val="00CF70E2"/>
    <w:rsid w:val="00CF75DC"/>
    <w:rsid w:val="00D00F77"/>
    <w:rsid w:val="00D01076"/>
    <w:rsid w:val="00D01B55"/>
    <w:rsid w:val="00D025D5"/>
    <w:rsid w:val="00D06236"/>
    <w:rsid w:val="00D06EB3"/>
    <w:rsid w:val="00D070EE"/>
    <w:rsid w:val="00D07FA7"/>
    <w:rsid w:val="00D13973"/>
    <w:rsid w:val="00D13F30"/>
    <w:rsid w:val="00D14C62"/>
    <w:rsid w:val="00D15A97"/>
    <w:rsid w:val="00D160BF"/>
    <w:rsid w:val="00D16CFB"/>
    <w:rsid w:val="00D20542"/>
    <w:rsid w:val="00D213B9"/>
    <w:rsid w:val="00D22CCC"/>
    <w:rsid w:val="00D23195"/>
    <w:rsid w:val="00D25DEF"/>
    <w:rsid w:val="00D27618"/>
    <w:rsid w:val="00D30959"/>
    <w:rsid w:val="00D33CF8"/>
    <w:rsid w:val="00D33FDC"/>
    <w:rsid w:val="00D3459C"/>
    <w:rsid w:val="00D367CD"/>
    <w:rsid w:val="00D36D58"/>
    <w:rsid w:val="00D37828"/>
    <w:rsid w:val="00D4071E"/>
    <w:rsid w:val="00D40DB3"/>
    <w:rsid w:val="00D42AAF"/>
    <w:rsid w:val="00D44A70"/>
    <w:rsid w:val="00D44B4E"/>
    <w:rsid w:val="00D4729F"/>
    <w:rsid w:val="00D50DDD"/>
    <w:rsid w:val="00D51021"/>
    <w:rsid w:val="00D520F2"/>
    <w:rsid w:val="00D54B57"/>
    <w:rsid w:val="00D54DA2"/>
    <w:rsid w:val="00D55039"/>
    <w:rsid w:val="00D56A78"/>
    <w:rsid w:val="00D605B9"/>
    <w:rsid w:val="00D617E2"/>
    <w:rsid w:val="00D620BF"/>
    <w:rsid w:val="00D62311"/>
    <w:rsid w:val="00D62807"/>
    <w:rsid w:val="00D63528"/>
    <w:rsid w:val="00D63567"/>
    <w:rsid w:val="00D7002B"/>
    <w:rsid w:val="00D74448"/>
    <w:rsid w:val="00D8084D"/>
    <w:rsid w:val="00D83AD5"/>
    <w:rsid w:val="00D85E93"/>
    <w:rsid w:val="00D8603E"/>
    <w:rsid w:val="00D86B83"/>
    <w:rsid w:val="00D86CDC"/>
    <w:rsid w:val="00D872C9"/>
    <w:rsid w:val="00D877DB"/>
    <w:rsid w:val="00D87AFB"/>
    <w:rsid w:val="00D87D42"/>
    <w:rsid w:val="00D904CA"/>
    <w:rsid w:val="00D936AC"/>
    <w:rsid w:val="00D940C1"/>
    <w:rsid w:val="00D966F5"/>
    <w:rsid w:val="00D96703"/>
    <w:rsid w:val="00D970A3"/>
    <w:rsid w:val="00D97626"/>
    <w:rsid w:val="00D97EC8"/>
    <w:rsid w:val="00DA2572"/>
    <w:rsid w:val="00DA47A4"/>
    <w:rsid w:val="00DA72EE"/>
    <w:rsid w:val="00DB03E8"/>
    <w:rsid w:val="00DB07ED"/>
    <w:rsid w:val="00DB1848"/>
    <w:rsid w:val="00DB2C00"/>
    <w:rsid w:val="00DB6D46"/>
    <w:rsid w:val="00DC0BDD"/>
    <w:rsid w:val="00DC2DA0"/>
    <w:rsid w:val="00DC381D"/>
    <w:rsid w:val="00DC50A4"/>
    <w:rsid w:val="00DC66FF"/>
    <w:rsid w:val="00DC6E35"/>
    <w:rsid w:val="00DC7F84"/>
    <w:rsid w:val="00DD00C7"/>
    <w:rsid w:val="00DD09DE"/>
    <w:rsid w:val="00DD1B20"/>
    <w:rsid w:val="00DD364C"/>
    <w:rsid w:val="00DD3821"/>
    <w:rsid w:val="00DD415E"/>
    <w:rsid w:val="00DD58A7"/>
    <w:rsid w:val="00DD641D"/>
    <w:rsid w:val="00DD74CA"/>
    <w:rsid w:val="00DE2523"/>
    <w:rsid w:val="00DE37DB"/>
    <w:rsid w:val="00DE3A66"/>
    <w:rsid w:val="00DE3D1D"/>
    <w:rsid w:val="00DE4159"/>
    <w:rsid w:val="00DE53AD"/>
    <w:rsid w:val="00DE5D35"/>
    <w:rsid w:val="00DE77A1"/>
    <w:rsid w:val="00DF0F23"/>
    <w:rsid w:val="00DF4F76"/>
    <w:rsid w:val="00DF6227"/>
    <w:rsid w:val="00DF6D35"/>
    <w:rsid w:val="00E01570"/>
    <w:rsid w:val="00E0237C"/>
    <w:rsid w:val="00E03644"/>
    <w:rsid w:val="00E04205"/>
    <w:rsid w:val="00E05B75"/>
    <w:rsid w:val="00E05D41"/>
    <w:rsid w:val="00E06713"/>
    <w:rsid w:val="00E07B61"/>
    <w:rsid w:val="00E16AE9"/>
    <w:rsid w:val="00E1735C"/>
    <w:rsid w:val="00E20213"/>
    <w:rsid w:val="00E22184"/>
    <w:rsid w:val="00E257AE"/>
    <w:rsid w:val="00E2667D"/>
    <w:rsid w:val="00E2773B"/>
    <w:rsid w:val="00E34F48"/>
    <w:rsid w:val="00E36C87"/>
    <w:rsid w:val="00E376AE"/>
    <w:rsid w:val="00E440EC"/>
    <w:rsid w:val="00E45045"/>
    <w:rsid w:val="00E45EDC"/>
    <w:rsid w:val="00E46705"/>
    <w:rsid w:val="00E47140"/>
    <w:rsid w:val="00E51D1F"/>
    <w:rsid w:val="00E538B6"/>
    <w:rsid w:val="00E55C86"/>
    <w:rsid w:val="00E5647D"/>
    <w:rsid w:val="00E56A78"/>
    <w:rsid w:val="00E60460"/>
    <w:rsid w:val="00E604ED"/>
    <w:rsid w:val="00E62450"/>
    <w:rsid w:val="00E626AF"/>
    <w:rsid w:val="00E64F0C"/>
    <w:rsid w:val="00E66067"/>
    <w:rsid w:val="00E676AC"/>
    <w:rsid w:val="00E722EE"/>
    <w:rsid w:val="00E73180"/>
    <w:rsid w:val="00E75CAD"/>
    <w:rsid w:val="00E76C95"/>
    <w:rsid w:val="00E7731C"/>
    <w:rsid w:val="00E7779A"/>
    <w:rsid w:val="00E77B9F"/>
    <w:rsid w:val="00E807B4"/>
    <w:rsid w:val="00E81AC2"/>
    <w:rsid w:val="00E83F97"/>
    <w:rsid w:val="00E87191"/>
    <w:rsid w:val="00E90FAE"/>
    <w:rsid w:val="00E916D6"/>
    <w:rsid w:val="00E93F33"/>
    <w:rsid w:val="00E94091"/>
    <w:rsid w:val="00E94599"/>
    <w:rsid w:val="00E951CB"/>
    <w:rsid w:val="00E979DE"/>
    <w:rsid w:val="00EA045D"/>
    <w:rsid w:val="00EA0922"/>
    <w:rsid w:val="00EA0D46"/>
    <w:rsid w:val="00EA1CB7"/>
    <w:rsid w:val="00EA1E33"/>
    <w:rsid w:val="00EA2EF5"/>
    <w:rsid w:val="00EA415A"/>
    <w:rsid w:val="00EA582A"/>
    <w:rsid w:val="00EB04B7"/>
    <w:rsid w:val="00EB1E19"/>
    <w:rsid w:val="00EB25E6"/>
    <w:rsid w:val="00EB3DD6"/>
    <w:rsid w:val="00EB723D"/>
    <w:rsid w:val="00EB7D61"/>
    <w:rsid w:val="00EC19F1"/>
    <w:rsid w:val="00EC4BAD"/>
    <w:rsid w:val="00EC70A2"/>
    <w:rsid w:val="00EC718D"/>
    <w:rsid w:val="00EC72A2"/>
    <w:rsid w:val="00EC7AF5"/>
    <w:rsid w:val="00EC7F3B"/>
    <w:rsid w:val="00ED2D23"/>
    <w:rsid w:val="00ED776F"/>
    <w:rsid w:val="00ED785F"/>
    <w:rsid w:val="00EE034B"/>
    <w:rsid w:val="00EE0673"/>
    <w:rsid w:val="00EF12EB"/>
    <w:rsid w:val="00EF350D"/>
    <w:rsid w:val="00EF3CD1"/>
    <w:rsid w:val="00EF5FC7"/>
    <w:rsid w:val="00EF68C1"/>
    <w:rsid w:val="00F015A0"/>
    <w:rsid w:val="00F01B25"/>
    <w:rsid w:val="00F02C25"/>
    <w:rsid w:val="00F06FEE"/>
    <w:rsid w:val="00F0716A"/>
    <w:rsid w:val="00F071F5"/>
    <w:rsid w:val="00F074D4"/>
    <w:rsid w:val="00F07E05"/>
    <w:rsid w:val="00F108BD"/>
    <w:rsid w:val="00F109C8"/>
    <w:rsid w:val="00F13E72"/>
    <w:rsid w:val="00F13E9F"/>
    <w:rsid w:val="00F143C2"/>
    <w:rsid w:val="00F14624"/>
    <w:rsid w:val="00F1551E"/>
    <w:rsid w:val="00F15686"/>
    <w:rsid w:val="00F16D4D"/>
    <w:rsid w:val="00F17E72"/>
    <w:rsid w:val="00F217DF"/>
    <w:rsid w:val="00F21E12"/>
    <w:rsid w:val="00F22B51"/>
    <w:rsid w:val="00F26FEA"/>
    <w:rsid w:val="00F27A24"/>
    <w:rsid w:val="00F30D7A"/>
    <w:rsid w:val="00F3157F"/>
    <w:rsid w:val="00F32146"/>
    <w:rsid w:val="00F33AAB"/>
    <w:rsid w:val="00F37FF4"/>
    <w:rsid w:val="00F418AD"/>
    <w:rsid w:val="00F4190E"/>
    <w:rsid w:val="00F432C7"/>
    <w:rsid w:val="00F46140"/>
    <w:rsid w:val="00F4744B"/>
    <w:rsid w:val="00F47A44"/>
    <w:rsid w:val="00F50C42"/>
    <w:rsid w:val="00F51D4F"/>
    <w:rsid w:val="00F53458"/>
    <w:rsid w:val="00F56E73"/>
    <w:rsid w:val="00F579E3"/>
    <w:rsid w:val="00F63691"/>
    <w:rsid w:val="00F644F3"/>
    <w:rsid w:val="00F64F66"/>
    <w:rsid w:val="00F70179"/>
    <w:rsid w:val="00F71B0C"/>
    <w:rsid w:val="00F72561"/>
    <w:rsid w:val="00F73B48"/>
    <w:rsid w:val="00F744E9"/>
    <w:rsid w:val="00F751B3"/>
    <w:rsid w:val="00F75A0D"/>
    <w:rsid w:val="00F75C4C"/>
    <w:rsid w:val="00F7654C"/>
    <w:rsid w:val="00F81730"/>
    <w:rsid w:val="00F81C00"/>
    <w:rsid w:val="00F828DF"/>
    <w:rsid w:val="00F831CF"/>
    <w:rsid w:val="00F840FC"/>
    <w:rsid w:val="00F847CE"/>
    <w:rsid w:val="00F85648"/>
    <w:rsid w:val="00F86557"/>
    <w:rsid w:val="00F90969"/>
    <w:rsid w:val="00F91028"/>
    <w:rsid w:val="00F92AC1"/>
    <w:rsid w:val="00F94426"/>
    <w:rsid w:val="00F96BFE"/>
    <w:rsid w:val="00FA0664"/>
    <w:rsid w:val="00FA10FF"/>
    <w:rsid w:val="00FA3BD8"/>
    <w:rsid w:val="00FA5760"/>
    <w:rsid w:val="00FA62E6"/>
    <w:rsid w:val="00FA6648"/>
    <w:rsid w:val="00FA7327"/>
    <w:rsid w:val="00FA7C79"/>
    <w:rsid w:val="00FA7ECB"/>
    <w:rsid w:val="00FB199C"/>
    <w:rsid w:val="00FB2AB5"/>
    <w:rsid w:val="00FB2B6B"/>
    <w:rsid w:val="00FB2D5A"/>
    <w:rsid w:val="00FB38A6"/>
    <w:rsid w:val="00FB59F3"/>
    <w:rsid w:val="00FB7117"/>
    <w:rsid w:val="00FC206C"/>
    <w:rsid w:val="00FC2549"/>
    <w:rsid w:val="00FC3791"/>
    <w:rsid w:val="00FC3907"/>
    <w:rsid w:val="00FC529F"/>
    <w:rsid w:val="00FC5629"/>
    <w:rsid w:val="00FC7714"/>
    <w:rsid w:val="00FD1197"/>
    <w:rsid w:val="00FD2CB4"/>
    <w:rsid w:val="00FD3042"/>
    <w:rsid w:val="00FD3A90"/>
    <w:rsid w:val="00FD3E7D"/>
    <w:rsid w:val="00FD668B"/>
    <w:rsid w:val="00FD6AF6"/>
    <w:rsid w:val="00FD785A"/>
    <w:rsid w:val="00FE03D0"/>
    <w:rsid w:val="00FE0989"/>
    <w:rsid w:val="00FE0A98"/>
    <w:rsid w:val="00FE1075"/>
    <w:rsid w:val="00FE18AF"/>
    <w:rsid w:val="00FE1F2A"/>
    <w:rsid w:val="00FE2848"/>
    <w:rsid w:val="00FE3E86"/>
    <w:rsid w:val="00FE4DB5"/>
    <w:rsid w:val="00FE5B41"/>
    <w:rsid w:val="00FE6608"/>
    <w:rsid w:val="00FE6BA6"/>
    <w:rsid w:val="00FF0B18"/>
    <w:rsid w:val="00FF3502"/>
    <w:rsid w:val="00FF4766"/>
    <w:rsid w:val="00FF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1B57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gitternetz">
    <w:name w:val="Table Grid"/>
    <w:basedOn w:val="NormaleTabelle"/>
    <w:rsid w:val="002B2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09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098C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1B57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raster">
    <w:name w:val="Table Grid"/>
    <w:basedOn w:val="NormaleTabelle"/>
    <w:rsid w:val="002B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n-dev@ecotel.d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s\Vorlagen\Systemspezifikation_Vorlage_v1.0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F32D35-D1C2-41A3-86C9-2DB5C83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Systemspezifikation_Vorlage_v1.0r.dot</Template>
  <TotalTime>0</TotalTime>
  <Pages>14</Pages>
  <Words>1814</Words>
  <Characters>11431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AGN-Wiki</vt:lpstr>
      <vt:lpstr>Inhaltsverzeichnis</vt:lpstr>
      <vt:lpstr>Was ist neu?</vt:lpstr>
      <vt:lpstr>Einführung</vt:lpstr>
      <vt:lpstr>    Zweck und Ziel des Dokuments</vt:lpstr>
      <vt:lpstr>    Verantwortlichkeiten und Adressaten</vt:lpstr>
      <vt:lpstr>Überschrift Ebene 1</vt:lpstr>
      <vt:lpstr>    Überschrift Ebene 2</vt:lpstr>
      <vt:lpstr>        Überschrift Ebene 3</vt:lpstr>
      <vt:lpstr>Anlagen</vt:lpstr>
      <vt:lpstr>    Glossar und Abkürzungsverzeichnis</vt:lpstr>
      <vt:lpstr>    Verweise auf andere Dokumente</vt:lpstr>
      <vt:lpstr>    Abbildungsverzeichnis</vt:lpstr>
      <vt:lpstr>    Tabellenverzeichnis</vt:lpstr>
      <vt:lpstr>Dokumenteninformation</vt:lpstr>
      <vt:lpstr>    Historie</vt:lpstr>
      <vt:lpstr>    Verteiler</vt:lpstr>
      <vt:lpstr>        Autoren</vt:lpstr>
      <vt:lpstr>        Freigabekreis und Freigabedatum</vt:lpstr>
      <vt:lpstr>        Informationsverteiler</vt:lpstr>
    </vt:vector>
  </TitlesOfParts>
  <Manager>Dokumentenverantwortlicher</Manager>
  <Company>ecotel communication ag</Company>
  <LinksUpToDate>false</LinksUpToDate>
  <CharactersWithSpaces>13219</CharactersWithSpaces>
  <SharedDoc>false</SharedDoc>
  <HyperlinkBase/>
  <HLinks>
    <vt:vector size="354" baseType="variant">
      <vt:variant>
        <vt:i4>1900599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_Toc323040380</vt:lpwstr>
      </vt:variant>
      <vt:variant>
        <vt:i4>1179703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_Toc323040379</vt:lpwstr>
      </vt:variant>
      <vt:variant>
        <vt:i4>1179703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_Toc323040378</vt:lpwstr>
      </vt:variant>
      <vt:variant>
        <vt:i4>1179703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_Toc323040377</vt:lpwstr>
      </vt:variant>
      <vt:variant>
        <vt:i4>1179703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_Toc323040376</vt:lpwstr>
      </vt:variant>
      <vt:variant>
        <vt:i4>1179703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_Toc323040375</vt:lpwstr>
      </vt:variant>
      <vt:variant>
        <vt:i4>1179703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_Toc323040374</vt:lpwstr>
      </vt:variant>
      <vt:variant>
        <vt:i4>1179703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_Toc323040373</vt:lpwstr>
      </vt:variant>
      <vt:variant>
        <vt:i4>1179703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_Toc323040372</vt:lpwstr>
      </vt:variant>
      <vt:variant>
        <vt:i4>1179703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_Toc323040371</vt:lpwstr>
      </vt:variant>
      <vt:variant>
        <vt:i4>1179703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_Toc323040370</vt:lpwstr>
      </vt:variant>
      <vt:variant>
        <vt:i4>1245239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_Toc323040369</vt:lpwstr>
      </vt:variant>
      <vt:variant>
        <vt:i4>1245239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_Toc323040368</vt:lpwstr>
      </vt:variant>
      <vt:variant>
        <vt:i4>1245239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_Toc323040367</vt:lpwstr>
      </vt:variant>
      <vt:variant>
        <vt:i4>1245239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_Toc323040366</vt:lpwstr>
      </vt:variant>
      <vt:variant>
        <vt:i4>1245239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_Toc323040365</vt:lpwstr>
      </vt:variant>
      <vt:variant>
        <vt:i4>1245239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_Toc323040364</vt:lpwstr>
      </vt:variant>
      <vt:variant>
        <vt:i4>1245239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_Toc323040363</vt:lpwstr>
      </vt:variant>
      <vt:variant>
        <vt:i4>1245239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_Toc323040362</vt:lpwstr>
      </vt:variant>
      <vt:variant>
        <vt:i4>1245239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_Toc323040361</vt:lpwstr>
      </vt:variant>
      <vt:variant>
        <vt:i4>1245239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_Toc323040360</vt:lpwstr>
      </vt:variant>
      <vt:variant>
        <vt:i4>1048631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_Toc323040359</vt:lpwstr>
      </vt:variant>
      <vt:variant>
        <vt:i4>1048631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_Toc323040358</vt:lpwstr>
      </vt:variant>
      <vt:variant>
        <vt:i4>1048631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_Toc323040357</vt:lpwstr>
      </vt:variant>
      <vt:variant>
        <vt:i4>1048631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_Toc323040356</vt:lpwstr>
      </vt:variant>
      <vt:variant>
        <vt:i4>1048631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_Toc323040355</vt:lpwstr>
      </vt:variant>
      <vt:variant>
        <vt:i4>1048631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_Toc323040354</vt:lpwstr>
      </vt:variant>
      <vt:variant>
        <vt:i4>1048631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_Toc323040353</vt:lpwstr>
      </vt:variant>
      <vt:variant>
        <vt:i4>1048631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_Toc323040352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_Toc323040351</vt:lpwstr>
      </vt:variant>
      <vt:variant>
        <vt:i4>1048631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_Toc323040350</vt:lpwstr>
      </vt:variant>
      <vt:variant>
        <vt:i4>1114167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_Toc323040349</vt:lpwstr>
      </vt:variant>
      <vt:variant>
        <vt:i4>1114167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_Toc323040348</vt:lpwstr>
      </vt:variant>
      <vt:variant>
        <vt:i4>1114167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_Toc323040347</vt:lpwstr>
      </vt:variant>
      <vt:variant>
        <vt:i4>1114167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_Toc323040346</vt:lpwstr>
      </vt:variant>
      <vt:variant>
        <vt:i4>1114167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_Toc323040345</vt:lpwstr>
      </vt:variant>
      <vt:variant>
        <vt:i4>1114167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_Toc323040344</vt:lpwstr>
      </vt:variant>
      <vt:variant>
        <vt:i4>1114167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_Toc323040343</vt:lpwstr>
      </vt:variant>
      <vt:variant>
        <vt:i4>1114167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_Toc323040342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_Toc323040341</vt:lpwstr>
      </vt:variant>
      <vt:variant>
        <vt:i4>1114167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_Toc323040340</vt:lpwstr>
      </vt:variant>
      <vt:variant>
        <vt:i4>1441847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_Toc323040339</vt:lpwstr>
      </vt:variant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_Toc323040338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_Toc323040337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_Toc323040336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_Toc323040335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_Toc323040334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_Toc323040333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_Toc323040332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_Toc323040331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_Toc323040330</vt:lpwstr>
      </vt:variant>
      <vt:variant>
        <vt:i4>1507383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_Toc323040329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_Toc323040328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_Toc323040327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_Toc323040326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_Toc323040325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_Toc323040324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_Toc323040323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_Toc323040322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AGN-Wiki</dc:title>
  <dc:creator>Markus Meier</dc:creator>
  <cp:lastModifiedBy>Markus Meier</cp:lastModifiedBy>
  <cp:revision>632</cp:revision>
  <cp:lastPrinted>2012-02-27T16:22:00Z</cp:lastPrinted>
  <dcterms:created xsi:type="dcterms:W3CDTF">2014-04-10T12:14:00Z</dcterms:created>
  <dcterms:modified xsi:type="dcterms:W3CDTF">2015-09-18T17:41:00Z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">
    <vt:lpwstr>Wiki</vt:lpwstr>
  </property>
  <property fmtid="{D5CDD505-2E9C-101B-9397-08002B2CF9AE}" pid="3" name="Status">
    <vt:lpwstr>In Entwicklung (d)raft</vt:lpwstr>
  </property>
  <property fmtid="{D5CDD505-2E9C-101B-9397-08002B2CF9AE}" pid="4" name="Version">
    <vt:lpwstr>0.0.1</vt:lpwstr>
  </property>
  <property fmtid="{D5CDD505-2E9C-101B-9397-08002B2CF9AE}" pid="5" name="StandDat">
    <vt:filetime>2014-08-10T22:00:00Z</vt:filetime>
  </property>
  <property fmtid="{D5CDD505-2E9C-101B-9397-08002B2CF9AE}" pid="6" name="StandZeit">
    <vt:lpwstr>11:45</vt:lpwstr>
  </property>
  <property fmtid="{D5CDD505-2E9C-101B-9397-08002B2CF9AE}" pid="7" name="Firma">
    <vt:lpwstr>ecotel communication ag</vt:lpwstr>
  </property>
  <property fmtid="{D5CDD505-2E9C-101B-9397-08002B2CF9AE}" pid="8" name="Strasse">
    <vt:lpwstr>Prinzenallee</vt:lpwstr>
  </property>
  <property fmtid="{D5CDD505-2E9C-101B-9397-08002B2CF9AE}" pid="9" name="Hausnr">
    <vt:lpwstr>11</vt:lpwstr>
  </property>
  <property fmtid="{D5CDD505-2E9C-101B-9397-08002B2CF9AE}" pid="10" name="PLZ">
    <vt:lpwstr>40549</vt:lpwstr>
  </property>
  <property fmtid="{D5CDD505-2E9C-101B-9397-08002B2CF9AE}" pid="11" name="Ort">
    <vt:lpwstr>Düsseldorf</vt:lpwstr>
  </property>
  <property fmtid="{D5CDD505-2E9C-101B-9397-08002B2CF9AE}" pid="12" name="Staat">
    <vt:lpwstr>D</vt:lpwstr>
  </property>
  <property fmtid="{D5CDD505-2E9C-101B-9397-08002B2CF9AE}" pid="13" name="Klassifizierung">
    <vt:lpwstr>intern</vt:lpwstr>
  </property>
  <property fmtid="{D5CDD505-2E9C-101B-9397-08002B2CF9AE}" pid="14" name="Geltungsbereich">
    <vt:lpwstr>ecotel IT</vt:lpwstr>
  </property>
  <property fmtid="{D5CDD505-2E9C-101B-9397-08002B2CF9AE}" pid="15" name="Projekt">
    <vt:lpwstr>Projektnr. und -titel</vt:lpwstr>
  </property>
  <property fmtid="{D5CDD505-2E9C-101B-9397-08002B2CF9AE}" pid="16" name="ChangeRequest">
    <vt:lpwstr>CR-Nr</vt:lpwstr>
  </property>
</Properties>
</file>