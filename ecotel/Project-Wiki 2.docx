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E43" w:rsidRPr="00E62450" w:rsidRDefault="00A36675" w:rsidP="00E62450">
      <w:pPr>
        <w:pStyle w:val="berschrift1"/>
      </w:pPr>
      <w:bookmarkStart w:id="0" w:name="_Toc425186592"/>
      <w:r w:rsidRPr="00E62450">
        <w:t>Inhaltsverzeichnis</w:t>
      </w:r>
      <w:bookmarkEnd w:id="0"/>
    </w:p>
    <w:p w:rsidR="002969EA" w:rsidRDefault="002D20ED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r w:rsidRPr="002D20ED">
        <w:rPr>
          <w:rFonts w:cs="Arial"/>
        </w:rPr>
        <w:fldChar w:fldCharType="begin"/>
      </w:r>
      <w:r w:rsidR="00385B80">
        <w:rPr>
          <w:rFonts w:cs="Arial"/>
        </w:rPr>
        <w:instrText xml:space="preserve"> </w:instrText>
      </w:r>
      <w:r w:rsidR="00D44A70">
        <w:rPr>
          <w:rFonts w:cs="Arial"/>
        </w:rPr>
        <w:instrText>TOC</w:instrText>
      </w:r>
      <w:r w:rsidR="00385B80">
        <w:rPr>
          <w:rFonts w:cs="Arial"/>
        </w:rPr>
        <w:instrText xml:space="preserve"> \o "1-3" \h \z \u</w:instrText>
      </w:r>
      <w:r w:rsidR="00F71B0C">
        <w:rPr>
          <w:rFonts w:cs="Arial"/>
        </w:rPr>
        <w:instrText xml:space="preserve"> \W</w:instrText>
      </w:r>
      <w:r w:rsidR="00385B80">
        <w:rPr>
          <w:rFonts w:cs="Arial"/>
        </w:rPr>
        <w:instrText xml:space="preserve"> </w:instrText>
      </w:r>
      <w:r w:rsidRPr="002D20ED">
        <w:rPr>
          <w:rFonts w:cs="Arial"/>
        </w:rPr>
        <w:fldChar w:fldCharType="separate"/>
      </w:r>
      <w:hyperlink w:anchor="_Toc425186592" w:history="1">
        <w:r w:rsidR="002969EA" w:rsidRPr="004F7AC4">
          <w:rPr>
            <w:rStyle w:val="Hyperlink"/>
          </w:rPr>
          <w:t>1.</w:t>
        </w:r>
        <w:r w:rsidR="002969EA" w:rsidRPr="004F7AC4">
          <w:rPr>
            <w:rStyle w:val="Hyperlink"/>
          </w:rPr>
          <w:tab/>
          <w:t>Inhaltsverzeichnis</w:t>
        </w:r>
        <w:r w:rsidR="002969EA">
          <w:rPr>
            <w:webHidden/>
          </w:rPr>
          <w:tab/>
        </w:r>
        <w:r w:rsidR="002969EA">
          <w:rPr>
            <w:webHidden/>
          </w:rPr>
          <w:fldChar w:fldCharType="begin"/>
        </w:r>
        <w:r w:rsidR="002969EA">
          <w:rPr>
            <w:webHidden/>
          </w:rPr>
          <w:instrText xml:space="preserve"> PAGEREF _Toc425186592 \h </w:instrText>
        </w:r>
        <w:r w:rsidR="002969EA">
          <w:rPr>
            <w:webHidden/>
          </w:rPr>
        </w:r>
        <w:r w:rsidR="002969EA">
          <w:rPr>
            <w:webHidden/>
          </w:rPr>
          <w:fldChar w:fldCharType="separate"/>
        </w:r>
        <w:r w:rsidR="002969EA">
          <w:rPr>
            <w:webHidden/>
          </w:rPr>
          <w:t>1</w:t>
        </w:r>
        <w:r w:rsidR="002969EA">
          <w:rPr>
            <w:webHidden/>
          </w:rPr>
          <w:fldChar w:fldCharType="end"/>
        </w:r>
      </w:hyperlink>
    </w:p>
    <w:p w:rsidR="002969EA" w:rsidRDefault="002969E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593" w:history="1">
        <w:r w:rsidRPr="004F7AC4">
          <w:rPr>
            <w:rStyle w:val="Hyperlink"/>
          </w:rPr>
          <w:t>2.</w:t>
        </w:r>
        <w:r w:rsidRPr="004F7AC4">
          <w:rPr>
            <w:rStyle w:val="Hyperlink"/>
          </w:rPr>
          <w:tab/>
          <w:t>Projekte in Eclipse einbinden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594" w:history="1">
        <w:r w:rsidRPr="004F7AC4">
          <w:rPr>
            <w:rStyle w:val="Hyperlink"/>
          </w:rPr>
          <w:t>3.</w:t>
        </w:r>
        <w:r w:rsidRPr="004F7AC4">
          <w:rPr>
            <w:rStyle w:val="Hyperlink"/>
          </w:rPr>
          <w:tab/>
          <w:t>Lokale Testumgebung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595" w:history="1">
        <w:r w:rsidRPr="004F7AC4">
          <w:rPr>
            <w:rStyle w:val="Hyperlink"/>
          </w:rPr>
          <w:t>3.1.</w:t>
        </w:r>
        <w:r w:rsidRPr="004F7AC4">
          <w:rPr>
            <w:rStyle w:val="Hyperlink"/>
          </w:rPr>
          <w:tab/>
          <w:t>VM installieren &amp; konfigurieren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596" w:history="1">
        <w:r w:rsidRPr="004F7AC4">
          <w:rPr>
            <w:rStyle w:val="Hyperlink"/>
          </w:rPr>
          <w:t>3.2.</w:t>
        </w:r>
        <w:r w:rsidRPr="004F7AC4">
          <w:rPr>
            <w:rStyle w:val="Hyperlink"/>
          </w:rPr>
          <w:tab/>
          <w:t>Karaf installieren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597" w:history="1">
        <w:r w:rsidRPr="004F7AC4">
          <w:rPr>
            <w:rStyle w:val="Hyperlink"/>
            <w:lang w:val="en-US"/>
          </w:rPr>
          <w:t>3.2.1.</w:t>
        </w:r>
        <w:r w:rsidRPr="004F7AC4">
          <w:rPr>
            <w:rStyle w:val="Hyperlink"/>
            <w:lang w:val="en-US"/>
          </w:rPr>
          <w:tab/>
          <w:t>Pakete nachinstallieren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598" w:history="1">
        <w:r w:rsidRPr="004F7AC4">
          <w:rPr>
            <w:rStyle w:val="Hyperlink"/>
            <w:lang w:val="en-US"/>
          </w:rPr>
          <w:t>3.3.</w:t>
        </w:r>
        <w:r w:rsidRPr="004F7AC4">
          <w:rPr>
            <w:rStyle w:val="Hyperlink"/>
            <w:lang w:val="en-US"/>
          </w:rPr>
          <w:tab/>
          <w:t>Karaf ausführen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599" w:history="1">
        <w:r w:rsidRPr="004F7AC4">
          <w:rPr>
            <w:rStyle w:val="Hyperlink"/>
          </w:rPr>
          <w:t>3.3.1.</w:t>
        </w:r>
        <w:r w:rsidRPr="004F7AC4">
          <w:rPr>
            <w:rStyle w:val="Hyperlink"/>
          </w:rPr>
          <w:tab/>
          <w:t>ActiveMQ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0" w:history="1">
        <w:r w:rsidRPr="004F7AC4">
          <w:rPr>
            <w:rStyle w:val="Hyperlink"/>
          </w:rPr>
          <w:t>3.3.2.</w:t>
        </w:r>
        <w:r w:rsidRPr="004F7AC4">
          <w:rPr>
            <w:rStyle w:val="Hyperlink"/>
          </w:rPr>
          <w:tab/>
          <w:t>Karaf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1" w:history="1">
        <w:r w:rsidRPr="004F7AC4">
          <w:rPr>
            <w:rStyle w:val="Hyperlink"/>
          </w:rPr>
          <w:t>3.3.3.</w:t>
        </w:r>
        <w:r w:rsidRPr="004F7AC4">
          <w:rPr>
            <w:rStyle w:val="Hyperlink"/>
          </w:rPr>
          <w:tab/>
          <w:t>Karaf module deployen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2" w:history="1">
        <w:r w:rsidRPr="004F7AC4">
          <w:rPr>
            <w:rStyle w:val="Hyperlink"/>
          </w:rPr>
          <w:t>3.3.4.</w:t>
        </w:r>
        <w:r w:rsidRPr="004F7AC4">
          <w:rPr>
            <w:rStyle w:val="Hyperlink"/>
          </w:rPr>
          <w:tab/>
          <w:t>In Karaf einloggen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3" w:history="1">
        <w:r w:rsidRPr="004F7AC4">
          <w:rPr>
            <w:rStyle w:val="Hyperlink"/>
          </w:rPr>
          <w:t>3.3.5.</w:t>
        </w:r>
        <w:r w:rsidRPr="004F7AC4">
          <w:rPr>
            <w:rStyle w:val="Hyperlink"/>
          </w:rPr>
          <w:tab/>
          <w:t>Karaf Befehle allgemein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4" w:history="1">
        <w:r w:rsidRPr="004F7AC4">
          <w:rPr>
            <w:rStyle w:val="Hyperlink"/>
          </w:rPr>
          <w:t>3.3.6.</w:t>
        </w:r>
        <w:r w:rsidRPr="004F7AC4">
          <w:rPr>
            <w:rStyle w:val="Hyperlink"/>
          </w:rPr>
          <w:tab/>
          <w:t>Karaf Befehle für Camel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5" w:history="1">
        <w:r w:rsidRPr="004F7AC4">
          <w:rPr>
            <w:rStyle w:val="Hyperlink"/>
          </w:rPr>
          <w:t>3.3.7.</w:t>
        </w:r>
        <w:r w:rsidRPr="004F7AC4">
          <w:rPr>
            <w:rStyle w:val="Hyperlink"/>
          </w:rPr>
          <w:tab/>
          <w:t>Logs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06" w:history="1">
        <w:r w:rsidRPr="004F7AC4">
          <w:rPr>
            <w:rStyle w:val="Hyperlink"/>
          </w:rPr>
          <w:t>3.4.</w:t>
        </w:r>
        <w:r w:rsidRPr="004F7AC4">
          <w:rPr>
            <w:rStyle w:val="Hyperlink"/>
          </w:rPr>
          <w:tab/>
          <w:t>HeidiSQL reintunneln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07" w:history="1">
        <w:r w:rsidRPr="004F7AC4">
          <w:rPr>
            <w:rStyle w:val="Hyperlink"/>
            <w:lang w:val="en-US"/>
          </w:rPr>
          <w:t>3.5.</w:t>
        </w:r>
        <w:r w:rsidRPr="004F7AC4">
          <w:rPr>
            <w:rStyle w:val="Hyperlink"/>
            <w:lang w:val="en-US"/>
          </w:rPr>
          <w:tab/>
          <w:t>tcp Connection auslesen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8" w:history="1">
        <w:r w:rsidRPr="004F7AC4">
          <w:rPr>
            <w:rStyle w:val="Hyperlink"/>
            <w:lang w:val="en-US"/>
          </w:rPr>
          <w:t>3.5.1.</w:t>
        </w:r>
        <w:r w:rsidRPr="004F7AC4">
          <w:rPr>
            <w:rStyle w:val="Hyperlink"/>
            <w:lang w:val="en-US"/>
          </w:rPr>
          <w:tab/>
          <w:t>tcpflow installieren &amp; konfigurieren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09" w:history="1">
        <w:r w:rsidRPr="004F7AC4">
          <w:rPr>
            <w:rStyle w:val="Hyperlink"/>
          </w:rPr>
          <w:t>3.5.2.</w:t>
        </w:r>
        <w:r w:rsidRPr="004F7AC4">
          <w:rPr>
            <w:rStyle w:val="Hyperlink"/>
          </w:rPr>
          <w:tab/>
          <w:t>tcpflow starten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10" w:history="1">
        <w:r w:rsidRPr="004F7AC4">
          <w:rPr>
            <w:rStyle w:val="Hyperlink"/>
          </w:rPr>
          <w:t>3.5.3.</w:t>
        </w:r>
        <w:r w:rsidRPr="004F7AC4">
          <w:rPr>
            <w:rStyle w:val="Hyperlink"/>
          </w:rPr>
          <w:tab/>
          <w:t>tcpflow analysieren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eastAsia="de-DE"/>
        </w:rPr>
      </w:pPr>
      <w:hyperlink w:anchor="_Toc425186611" w:history="1">
        <w:r w:rsidRPr="004F7AC4">
          <w:rPr>
            <w:rStyle w:val="Hyperlink"/>
            <w:lang w:val="en-US"/>
          </w:rPr>
          <w:t>4.</w:t>
        </w:r>
        <w:r w:rsidRPr="004F7AC4">
          <w:rPr>
            <w:rStyle w:val="Hyperlink"/>
            <w:lang w:val="en-US"/>
          </w:rPr>
          <w:tab/>
          <w:t>Betrieb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eastAsia="de-DE"/>
        </w:rPr>
      </w:pPr>
      <w:hyperlink w:anchor="_Toc425186612" w:history="1">
        <w:r w:rsidRPr="004F7AC4">
          <w:rPr>
            <w:rStyle w:val="Hyperlink"/>
            <w:lang w:val="en-US"/>
          </w:rPr>
          <w:t>4.1.</w:t>
        </w:r>
        <w:r w:rsidRPr="004F7AC4">
          <w:rPr>
            <w:rStyle w:val="Hyperlink"/>
            <w:lang w:val="en-US"/>
          </w:rPr>
          <w:tab/>
          <w:t>ActiveMQ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969EA" w:rsidRDefault="002969EA">
      <w:pPr>
        <w:pStyle w:val="Verzeichnis3"/>
        <w:rPr>
          <w:rFonts w:asciiTheme="minorHAnsi" w:eastAsiaTheme="minorEastAsia" w:hAnsiTheme="minorHAnsi" w:cstheme="minorBidi"/>
          <w:sz w:val="22"/>
          <w:lang w:eastAsia="de-DE"/>
        </w:rPr>
      </w:pPr>
      <w:hyperlink w:anchor="_Toc425186613" w:history="1">
        <w:r w:rsidRPr="004F7AC4">
          <w:rPr>
            <w:rStyle w:val="Hyperlink"/>
            <w:lang w:val="en-US"/>
          </w:rPr>
          <w:t>4.1.1.</w:t>
        </w:r>
        <w:r w:rsidRPr="004F7AC4">
          <w:rPr>
            <w:rStyle w:val="Hyperlink"/>
            <w:lang w:val="en-US"/>
          </w:rPr>
          <w:tab/>
          <w:t>Queue ActiveMQ.DLQ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_Toc425186613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25CDB" w:rsidRDefault="002D20ED" w:rsidP="00225CDB">
      <w:r>
        <w:fldChar w:fldCharType="end"/>
      </w:r>
    </w:p>
    <w:p w:rsidR="000637D7" w:rsidRDefault="006829C4" w:rsidP="00225CDB">
      <w:pPr>
        <w:pStyle w:val="berschrift1"/>
      </w:pPr>
      <w:bookmarkStart w:id="1" w:name="_Toc425186593"/>
      <w:r>
        <w:lastRenderedPageBreak/>
        <w:t>Projekte in Eclipse einbinden</w:t>
      </w:r>
      <w:bookmarkEnd w:id="1"/>
    </w:p>
    <w:p w:rsidR="000B74CC" w:rsidRDefault="0051575F" w:rsidP="0051575F">
      <w:pPr>
        <w:pStyle w:val="Listenabsatz"/>
        <w:numPr>
          <w:ilvl w:val="0"/>
          <w:numId w:val="21"/>
        </w:numPr>
      </w:pPr>
      <w:r>
        <w:t>Neues Projekt &gt; Other &gt; SVN</w:t>
      </w:r>
    </w:p>
    <w:p w:rsidR="0051575F" w:rsidRDefault="007F152B" w:rsidP="00DA62E5">
      <w:pPr>
        <w:pStyle w:val="Listenabsatz"/>
        <w:numPr>
          <w:ilvl w:val="1"/>
          <w:numId w:val="21"/>
        </w:numPr>
      </w:pPr>
      <w:r>
        <w:t>Auswahl svn-Pfad: …/trunk</w:t>
      </w:r>
    </w:p>
    <w:p w:rsidR="007F152B" w:rsidRDefault="007F152B" w:rsidP="00DA62E5">
      <w:pPr>
        <w:pStyle w:val="Listenabsatz"/>
        <w:numPr>
          <w:ilvl w:val="1"/>
          <w:numId w:val="21"/>
        </w:numPr>
      </w:pPr>
      <w:r>
        <w:t>Dort alle Unterverzeichnisse</w:t>
      </w:r>
    </w:p>
    <w:p w:rsidR="00D53741" w:rsidRDefault="00E12C50" w:rsidP="00D53741">
      <w:pPr>
        <w:pStyle w:val="Listenabsatz"/>
        <w:numPr>
          <w:ilvl w:val="0"/>
          <w:numId w:val="21"/>
        </w:numPr>
      </w:pPr>
      <w:r>
        <w:t xml:space="preserve">Für jedes Projekt: </w:t>
      </w:r>
      <w:r w:rsidR="00594DCE">
        <w:t>als Maven konfigurieren</w:t>
      </w:r>
    </w:p>
    <w:p w:rsidR="00594DCE" w:rsidRDefault="00E921E3" w:rsidP="00594DCE">
      <w:pPr>
        <w:pStyle w:val="Listenabsatz"/>
        <w:numPr>
          <w:ilvl w:val="1"/>
          <w:numId w:val="21"/>
        </w:numPr>
        <w:rPr>
          <w:lang w:val="en-US"/>
        </w:rPr>
      </w:pPr>
      <w:r w:rsidRPr="006F2CD1">
        <w:rPr>
          <w:lang w:val="en-US"/>
        </w:rPr>
        <w:t xml:space="preserve">Rechtsklick </w:t>
      </w:r>
      <w:r w:rsidR="008D1F8E">
        <w:rPr>
          <w:lang w:val="en-US"/>
        </w:rPr>
        <w:t xml:space="preserve">auf Projekt </w:t>
      </w:r>
      <w:r w:rsidRPr="006F2CD1">
        <w:rPr>
          <w:lang w:val="en-US"/>
        </w:rPr>
        <w:t xml:space="preserve">&gt; </w:t>
      </w:r>
      <w:r w:rsidR="006F2CD1">
        <w:rPr>
          <w:lang w:val="en-US"/>
        </w:rPr>
        <w:t>Configure &gt; Convert to Maven P</w:t>
      </w:r>
      <w:r w:rsidRPr="006F2CD1">
        <w:rPr>
          <w:lang w:val="en-US"/>
        </w:rPr>
        <w:t>roject</w:t>
      </w:r>
    </w:p>
    <w:p w:rsidR="00C23333" w:rsidRDefault="00F60F7D" w:rsidP="00C2333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Für jedes Projekt: JDK 1.6 wählen</w:t>
      </w:r>
    </w:p>
    <w:p w:rsidR="00854378" w:rsidRDefault="00870CB1" w:rsidP="00854378">
      <w:pPr>
        <w:pStyle w:val="Listenabsatz"/>
        <w:numPr>
          <w:ilvl w:val="1"/>
          <w:numId w:val="21"/>
        </w:numPr>
      </w:pPr>
      <w:r w:rsidRPr="0017215E">
        <w:t xml:space="preserve">Rechtsklick auf JRE System Library &gt; </w:t>
      </w:r>
      <w:r w:rsidR="0017215E">
        <w:t>Alternate JRE &gt; Installed JREs &gt; Add</w:t>
      </w:r>
      <w:r w:rsidR="007857DC">
        <w:t xml:space="preserve"> &gt; </w:t>
      </w:r>
      <w:r w:rsidR="00392F8E">
        <w:t xml:space="preserve">Standard VM &gt; </w:t>
      </w:r>
      <w:r w:rsidR="00264C8E">
        <w:t>Directory</w:t>
      </w:r>
      <w:r w:rsidR="00975F83">
        <w:t xml:space="preserve"> &gt; Pfad zum JDK (z.B. </w:t>
      </w:r>
      <w:r w:rsidR="009A0459">
        <w:t>jdk1.6.0_37)</w:t>
      </w:r>
    </w:p>
    <w:p w:rsidR="003E5F56" w:rsidRDefault="0055757F" w:rsidP="00854378">
      <w:pPr>
        <w:pStyle w:val="Listenabsatz"/>
        <w:numPr>
          <w:ilvl w:val="1"/>
          <w:numId w:val="21"/>
        </w:numPr>
      </w:pPr>
      <w:r>
        <w:t>Auf JDK 1.6 wechseln</w:t>
      </w:r>
    </w:p>
    <w:p w:rsidR="002840D2" w:rsidRDefault="002840D2" w:rsidP="00854378">
      <w:pPr>
        <w:pStyle w:val="Listenabsatz"/>
        <w:numPr>
          <w:ilvl w:val="1"/>
          <w:numId w:val="21"/>
        </w:numPr>
      </w:pPr>
      <w:r>
        <w:t>Als Workspace default wählen</w:t>
      </w:r>
    </w:p>
    <w:p w:rsidR="00EC6EF5" w:rsidRDefault="00EC6EF5" w:rsidP="00854378">
      <w:pPr>
        <w:pStyle w:val="Listenabsatz"/>
        <w:numPr>
          <w:ilvl w:val="1"/>
          <w:numId w:val="21"/>
        </w:numPr>
      </w:pPr>
      <w:r>
        <w:t>Ab dem zweiten Projekt kann direkt der Workspace default gewählt werden</w:t>
      </w:r>
    </w:p>
    <w:p w:rsidR="00B709B2" w:rsidRDefault="00B709B2" w:rsidP="00B709B2">
      <w:pPr>
        <w:pStyle w:val="Listenabsatz"/>
        <w:numPr>
          <w:ilvl w:val="0"/>
          <w:numId w:val="21"/>
        </w:numPr>
      </w:pPr>
      <w:r>
        <w:t>Für jedes Projekt: Build</w:t>
      </w:r>
    </w:p>
    <w:p w:rsidR="00027EFD" w:rsidRDefault="003B5D96" w:rsidP="00027EFD">
      <w:pPr>
        <w:pStyle w:val="Listenabsatz"/>
        <w:numPr>
          <w:ilvl w:val="1"/>
          <w:numId w:val="21"/>
        </w:numPr>
      </w:pPr>
      <w:r>
        <w:t>Rechtsklick auf Projekt &gt; Run As &gt; Maven build</w:t>
      </w:r>
    </w:p>
    <w:p w:rsidR="00A41F1E" w:rsidRDefault="00A41F1E" w:rsidP="00027EFD">
      <w:pPr>
        <w:pStyle w:val="Listenabsatz"/>
        <w:numPr>
          <w:ilvl w:val="1"/>
          <w:numId w:val="21"/>
        </w:numPr>
      </w:pPr>
      <w:r>
        <w:t>Goals: „clean install“</w:t>
      </w:r>
    </w:p>
    <w:p w:rsidR="001D1A2A" w:rsidRDefault="001D1A2A" w:rsidP="00027EFD">
      <w:pPr>
        <w:pStyle w:val="Listenabsatz"/>
        <w:numPr>
          <w:ilvl w:val="1"/>
          <w:numId w:val="21"/>
        </w:numPr>
      </w:pPr>
      <w:r>
        <w:t>Auf „BUILD SUCCESS“ warten</w:t>
      </w:r>
    </w:p>
    <w:p w:rsidR="0045403D" w:rsidRDefault="00E27B33" w:rsidP="0045403D">
      <w:pPr>
        <w:pStyle w:val="Listenabsatz"/>
        <w:numPr>
          <w:ilvl w:val="0"/>
          <w:numId w:val="21"/>
        </w:numPr>
      </w:pPr>
      <w:r>
        <w:t>Für Schema-Projekte</w:t>
      </w:r>
      <w:r w:rsidR="00731727">
        <w:t xml:space="preserve"> (bei denen CXF auf Basis von XSDs Sourcen baut):</w:t>
      </w:r>
    </w:p>
    <w:p w:rsidR="005F3ABE" w:rsidRDefault="005F3ABE" w:rsidP="005F3ABE">
      <w:pPr>
        <w:pStyle w:val="Listenabsatz"/>
        <w:numPr>
          <w:ilvl w:val="1"/>
          <w:numId w:val="21"/>
        </w:numPr>
      </w:pPr>
      <w:r>
        <w:t>Ggf. zuerst F5 (Projekt aktualisieren)</w:t>
      </w:r>
    </w:p>
    <w:p w:rsidR="0071506D" w:rsidRDefault="0071506D" w:rsidP="005F3ABE">
      <w:pPr>
        <w:pStyle w:val="Listenabsatz"/>
        <w:numPr>
          <w:ilvl w:val="1"/>
          <w:numId w:val="21"/>
        </w:numPr>
      </w:pPr>
      <w:r>
        <w:t>Rechtsklick auf Projekt &gt; New &gt; Source Folder</w:t>
      </w:r>
    </w:p>
    <w:p w:rsidR="00AA1D82" w:rsidRDefault="00AA1D82" w:rsidP="005F3ABE">
      <w:pPr>
        <w:pStyle w:val="Listenabsatz"/>
        <w:numPr>
          <w:ilvl w:val="1"/>
          <w:numId w:val="21"/>
        </w:numPr>
        <w:rPr>
          <w:lang w:val="en-US"/>
        </w:rPr>
      </w:pPr>
      <w:r w:rsidRPr="00C6294D">
        <w:rPr>
          <w:lang w:val="en-US"/>
        </w:rPr>
        <w:t xml:space="preserve">Folder name: </w:t>
      </w:r>
      <w:r w:rsidR="00FC79F2">
        <w:rPr>
          <w:lang w:val="en-US"/>
        </w:rPr>
        <w:t>Browse</w:t>
      </w:r>
      <w:r w:rsidR="00634E1C" w:rsidRPr="00C6294D">
        <w:rPr>
          <w:lang w:val="en-US"/>
        </w:rPr>
        <w:t xml:space="preserve"> &gt; target &gt; generated-sources &gt; xjc</w:t>
      </w:r>
    </w:p>
    <w:p w:rsidR="00C6294D" w:rsidRPr="00235169" w:rsidRDefault="00C6294D" w:rsidP="005F3ABE">
      <w:pPr>
        <w:pStyle w:val="Listenabsatz"/>
        <w:numPr>
          <w:ilvl w:val="1"/>
          <w:numId w:val="21"/>
        </w:numPr>
      </w:pPr>
      <w:r w:rsidRPr="00235169">
        <w:t>Im Projekt sollten diese nun eingebunden sein</w:t>
      </w:r>
    </w:p>
    <w:p w:rsidR="006829C4" w:rsidRDefault="006829C4" w:rsidP="006829C4">
      <w:pPr>
        <w:pStyle w:val="berschrift1"/>
      </w:pPr>
      <w:bookmarkStart w:id="2" w:name="_Toc425186594"/>
      <w:r>
        <w:lastRenderedPageBreak/>
        <w:t>Lokale Testumgebung</w:t>
      </w:r>
      <w:bookmarkEnd w:id="2"/>
    </w:p>
    <w:p w:rsidR="00572779" w:rsidRDefault="00BA7816" w:rsidP="00572779">
      <w:pPr>
        <w:pStyle w:val="berschrift2"/>
      </w:pPr>
      <w:bookmarkStart w:id="3" w:name="_Toc425186595"/>
      <w:r>
        <w:t>VM</w:t>
      </w:r>
      <w:r w:rsidR="00655ADA">
        <w:t xml:space="preserve"> </w:t>
      </w:r>
      <w:r w:rsidR="008C0440">
        <w:t>installieren</w:t>
      </w:r>
      <w:r>
        <w:t xml:space="preserve"> &amp; konfigurieren</w:t>
      </w:r>
      <w:bookmarkEnd w:id="3"/>
    </w:p>
    <w:p w:rsidR="00572779" w:rsidRDefault="00572779" w:rsidP="00572779">
      <w:pPr>
        <w:pStyle w:val="Listenabsatz"/>
        <w:numPr>
          <w:ilvl w:val="0"/>
          <w:numId w:val="24"/>
        </w:numPr>
      </w:pPr>
      <w:r>
        <w:t>VirtualBox installieren</w:t>
      </w:r>
    </w:p>
    <w:p w:rsidR="00572779" w:rsidRDefault="00572779" w:rsidP="00A660AD">
      <w:pPr>
        <w:pStyle w:val="Listenabsatz"/>
        <w:ind w:left="720"/>
      </w:pPr>
      <w:r>
        <w:t xml:space="preserve">Image </w:t>
      </w:r>
      <w:r w:rsidR="00932BE8">
        <w:t>der Karaf VM einbinden</w:t>
      </w:r>
    </w:p>
    <w:p w:rsidR="00425123" w:rsidRDefault="00425123" w:rsidP="00572779">
      <w:pPr>
        <w:pStyle w:val="Listenabsatz"/>
        <w:numPr>
          <w:ilvl w:val="0"/>
          <w:numId w:val="24"/>
        </w:numPr>
      </w:pPr>
      <w:r>
        <w:t>root und MySQL Zugangsdaten siehe Keepass</w:t>
      </w:r>
    </w:p>
    <w:p w:rsidR="003B3BCA" w:rsidRDefault="001E6659" w:rsidP="00572779">
      <w:pPr>
        <w:pStyle w:val="Listenabsatz"/>
        <w:numPr>
          <w:ilvl w:val="0"/>
          <w:numId w:val="24"/>
        </w:numPr>
      </w:pPr>
      <w:r>
        <w:t>In der Konsole eth konfigurieren (</w:t>
      </w:r>
      <w:r w:rsidR="009A6F96">
        <w:t>als root</w:t>
      </w:r>
      <w:r>
        <w:t>)</w:t>
      </w:r>
    </w:p>
    <w:p w:rsidR="00611569" w:rsidRDefault="005472C8" w:rsidP="00611569">
      <w:pPr>
        <w:pStyle w:val="Listenabsatz"/>
        <w:numPr>
          <w:ilvl w:val="1"/>
          <w:numId w:val="24"/>
        </w:numPr>
      </w:pPr>
      <w:r>
        <w:t xml:space="preserve">nano </w:t>
      </w:r>
      <w:r w:rsidR="00611569">
        <w:t>/etc/</w:t>
      </w:r>
      <w:r w:rsidR="00611569" w:rsidRPr="00AD6C56">
        <w:t>network</w:t>
      </w:r>
      <w:r w:rsidR="00611569">
        <w:t>/interfaces: alle Vorkommen von eth5 auf eth6 ändern</w:t>
      </w:r>
    </w:p>
    <w:p w:rsidR="00611569" w:rsidRDefault="00611569" w:rsidP="00611569">
      <w:pPr>
        <w:pStyle w:val="Listenabsatz"/>
        <w:numPr>
          <w:ilvl w:val="1"/>
          <w:numId w:val="24"/>
        </w:numPr>
      </w:pPr>
      <w:r>
        <w:t>/etc/init.d/</w:t>
      </w:r>
      <w:r w:rsidRPr="005472C8">
        <w:rPr>
          <w:u w:val="single"/>
        </w:rPr>
        <w:t>networking</w:t>
      </w:r>
      <w:r>
        <w:t xml:space="preserve"> restart</w:t>
      </w:r>
    </w:p>
    <w:p w:rsidR="001E6659" w:rsidRDefault="00EB2594" w:rsidP="00572779">
      <w:pPr>
        <w:pStyle w:val="Listenabsatz"/>
        <w:numPr>
          <w:ilvl w:val="0"/>
          <w:numId w:val="24"/>
        </w:numPr>
      </w:pPr>
      <w:r>
        <w:t>Portweiterleitung</w:t>
      </w:r>
    </w:p>
    <w:p w:rsidR="00EB2594" w:rsidRDefault="00990405" w:rsidP="00EB2594">
      <w:pPr>
        <w:pStyle w:val="Listenabsatz"/>
        <w:numPr>
          <w:ilvl w:val="1"/>
          <w:numId w:val="24"/>
        </w:numPr>
      </w:pPr>
      <w:r>
        <w:t xml:space="preserve">Maschine ändern &gt; Netzwerk &gt; </w:t>
      </w:r>
      <w:r w:rsidR="00702B62">
        <w:t>Port-Weiterleitung</w:t>
      </w:r>
      <w:r w:rsidR="00CD6FD0">
        <w:t>:</w:t>
      </w:r>
    </w:p>
    <w:p w:rsidR="00702B62" w:rsidRDefault="00BB7D78" w:rsidP="00EB2594">
      <w:pPr>
        <w:pStyle w:val="Listenabsatz"/>
        <w:numPr>
          <w:ilvl w:val="1"/>
          <w:numId w:val="24"/>
        </w:numPr>
      </w:pPr>
      <w:r>
        <w:rPr>
          <w:noProof/>
          <w:lang w:eastAsia="de-DE"/>
        </w:rPr>
        <w:drawing>
          <wp:inline distT="0" distB="0" distL="0" distR="0">
            <wp:extent cx="4610100" cy="400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62" w:rsidRDefault="00702B62" w:rsidP="00EB2594">
      <w:pPr>
        <w:pStyle w:val="Listenabsatz"/>
        <w:numPr>
          <w:ilvl w:val="1"/>
          <w:numId w:val="24"/>
        </w:numPr>
      </w:pPr>
      <w:r>
        <w:t xml:space="preserve">Die Gast-IP erfährt man mit ifconfig </w:t>
      </w:r>
      <w:r w:rsidR="00B1694D">
        <w:t>-</w:t>
      </w:r>
      <w:r>
        <w:t>a</w:t>
      </w:r>
      <w:r w:rsidR="009F2BF2">
        <w:t xml:space="preserve"> im Gastsystem</w:t>
      </w:r>
    </w:p>
    <w:p w:rsidR="00C04CFA" w:rsidRDefault="0033308B" w:rsidP="00EB2594">
      <w:pPr>
        <w:pStyle w:val="Listenabsatz"/>
        <w:numPr>
          <w:ilvl w:val="1"/>
          <w:numId w:val="24"/>
        </w:numPr>
      </w:pPr>
      <w:r>
        <w:t xml:space="preserve">MobaXterm: </w:t>
      </w:r>
      <w:r w:rsidR="00612A0A">
        <w:t>auf 127.0.0.1 verbinden</w:t>
      </w:r>
    </w:p>
    <w:p w:rsidR="00650D10" w:rsidRDefault="00FD493A" w:rsidP="003B3A94">
      <w:pPr>
        <w:pStyle w:val="Listenabsatz"/>
        <w:numPr>
          <w:ilvl w:val="0"/>
          <w:numId w:val="24"/>
        </w:numPr>
      </w:pPr>
      <w:r>
        <w:t>User anlegen</w:t>
      </w:r>
      <w:r w:rsidR="006977D8">
        <w:t xml:space="preserve"> (als root)</w:t>
      </w:r>
    </w:p>
    <w:p w:rsidR="00894212" w:rsidRDefault="00964CC9" w:rsidP="00650D10">
      <w:pPr>
        <w:pStyle w:val="Listenabsatz"/>
        <w:numPr>
          <w:ilvl w:val="1"/>
          <w:numId w:val="24"/>
        </w:numPr>
      </w:pPr>
      <w:r>
        <w:t>useradd mmeier</w:t>
      </w:r>
    </w:p>
    <w:p w:rsidR="009C58F7" w:rsidRDefault="009C58F7" w:rsidP="00650D10">
      <w:pPr>
        <w:pStyle w:val="Listenabsatz"/>
        <w:numPr>
          <w:ilvl w:val="1"/>
          <w:numId w:val="24"/>
        </w:numPr>
      </w:pPr>
      <w:r>
        <w:t>passwd mmeier</w:t>
      </w:r>
    </w:p>
    <w:p w:rsidR="00B672A3" w:rsidRDefault="00B672A3" w:rsidP="00650D10">
      <w:pPr>
        <w:pStyle w:val="Listenabsatz"/>
        <w:numPr>
          <w:ilvl w:val="1"/>
          <w:numId w:val="24"/>
        </w:numPr>
      </w:pPr>
      <w:r>
        <w:t>mkdir /home/mmeier</w:t>
      </w:r>
    </w:p>
    <w:p w:rsidR="00D01822" w:rsidRDefault="00D01822" w:rsidP="00D01822">
      <w:pPr>
        <w:pStyle w:val="Listenabsatz"/>
        <w:ind w:left="1440"/>
      </w:pPr>
      <w:r>
        <w:t>chown mmeier</w:t>
      </w:r>
      <w:r w:rsidR="00BA37A0">
        <w:t>:mmeier</w:t>
      </w:r>
      <w:r>
        <w:t xml:space="preserve"> /home/mmeier</w:t>
      </w:r>
    </w:p>
    <w:p w:rsidR="009C346C" w:rsidRDefault="000B2B77" w:rsidP="00650D10">
      <w:pPr>
        <w:pStyle w:val="Listenabsatz"/>
        <w:numPr>
          <w:ilvl w:val="1"/>
          <w:numId w:val="24"/>
        </w:numPr>
      </w:pPr>
      <w:r>
        <w:t>Bash als Shell festlegen</w:t>
      </w:r>
    </w:p>
    <w:p w:rsidR="006A33ED" w:rsidRDefault="006A33ED" w:rsidP="009C346C">
      <w:pPr>
        <w:pStyle w:val="Listenabsatz"/>
        <w:ind w:left="1440"/>
      </w:pPr>
      <w:r>
        <w:t>nano /etc/passwd</w:t>
      </w:r>
    </w:p>
    <w:p w:rsidR="00FD493A" w:rsidRDefault="006977D8" w:rsidP="00650D10">
      <w:pPr>
        <w:pStyle w:val="Listenabsatz"/>
        <w:numPr>
          <w:ilvl w:val="1"/>
          <w:numId w:val="24"/>
        </w:numPr>
      </w:pPr>
      <w:r>
        <w:t>sudo-Rechte</w:t>
      </w:r>
      <w:r w:rsidR="00FD493A">
        <w:t xml:space="preserve"> anlegen</w:t>
      </w:r>
      <w:r w:rsidR="006A33ED">
        <w:t>:</w:t>
      </w:r>
    </w:p>
    <w:p w:rsidR="00650D10" w:rsidRDefault="00FD493A" w:rsidP="00FD493A">
      <w:pPr>
        <w:pStyle w:val="Listenabsatz"/>
        <w:ind w:left="1440"/>
      </w:pPr>
      <w:r>
        <w:t xml:space="preserve">nano </w:t>
      </w:r>
      <w:r w:rsidR="00650D10">
        <w:t>/etc/sudoers</w:t>
      </w:r>
    </w:p>
    <w:p w:rsidR="00650D10" w:rsidRDefault="00650D10" w:rsidP="00650D10">
      <w:pPr>
        <w:pStyle w:val="Listenabsatz"/>
        <w:ind w:left="1440"/>
      </w:pPr>
      <w:r w:rsidRPr="00650D10">
        <w:t>mmeier ALL=NOPASSWD: ALL</w:t>
      </w:r>
    </w:p>
    <w:p w:rsidR="003B3A94" w:rsidRDefault="00233D49" w:rsidP="003B3A94">
      <w:pPr>
        <w:pStyle w:val="Listenabsatz"/>
        <w:numPr>
          <w:ilvl w:val="0"/>
          <w:numId w:val="24"/>
        </w:numPr>
      </w:pPr>
      <w:r>
        <w:t xml:space="preserve">Lokale Verzeichnisse </w:t>
      </w:r>
      <w:r w:rsidR="002F595A">
        <w:t>ein</w:t>
      </w:r>
      <w:r>
        <w:t>binden</w:t>
      </w:r>
    </w:p>
    <w:p w:rsidR="003A5D91" w:rsidRDefault="003A5D91" w:rsidP="00A80E5F">
      <w:pPr>
        <w:pStyle w:val="Listenabsatz"/>
        <w:numPr>
          <w:ilvl w:val="1"/>
          <w:numId w:val="24"/>
        </w:numPr>
      </w:pPr>
      <w:r>
        <w:t>Gasterweiterungen installieren</w:t>
      </w:r>
      <w:r w:rsidR="00175A19">
        <w:t xml:space="preserve"> (</w:t>
      </w:r>
      <w:r w:rsidR="00475A2C">
        <w:t>als root</w:t>
      </w:r>
      <w:r w:rsidR="00175A19">
        <w:t>)</w:t>
      </w:r>
    </w:p>
    <w:p w:rsidR="007F379E" w:rsidRDefault="002D20ED" w:rsidP="007F379E">
      <w:pPr>
        <w:pStyle w:val="Listenabsatz"/>
        <w:ind w:left="1440"/>
      </w:pPr>
      <w:hyperlink r:id="rId9" w:history="1">
        <w:r w:rsidR="007F379E" w:rsidRPr="00C95F9B">
          <w:rPr>
            <w:rStyle w:val="Hyperlink"/>
          </w:rPr>
          <w:t>http://virtualboxes.org/doc/installing-guest-additions-on-debian/</w:t>
        </w:r>
      </w:hyperlink>
    </w:p>
    <w:p w:rsidR="00A80E5F" w:rsidRDefault="00945B69" w:rsidP="00A80E5F">
      <w:pPr>
        <w:pStyle w:val="Listenabsatz"/>
        <w:numPr>
          <w:ilvl w:val="1"/>
          <w:numId w:val="24"/>
        </w:numPr>
      </w:pPr>
      <w:r>
        <w:t>Machine ändern &gt; Gemeinsame Ordner &gt; Ordner hinzufügen</w:t>
      </w:r>
    </w:p>
    <w:p w:rsidR="00A47D72" w:rsidRDefault="0058674D" w:rsidP="00A47D72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1952625" cy="1133475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94" w:rsidRPr="00D83294">
        <w:rPr>
          <w:noProof/>
          <w:lang w:eastAsia="de-DE"/>
        </w:rPr>
        <w:t xml:space="preserve"> </w:t>
      </w:r>
      <w:r w:rsidR="00D83294">
        <w:rPr>
          <w:noProof/>
          <w:lang w:eastAsia="de-DE"/>
        </w:rPr>
        <w:drawing>
          <wp:inline distT="0" distB="0" distL="0" distR="0">
            <wp:extent cx="2238375" cy="1143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CA" w:rsidRDefault="007640CA" w:rsidP="00A80E5F">
      <w:pPr>
        <w:pStyle w:val="Listenabsatz"/>
        <w:numPr>
          <w:ilvl w:val="1"/>
          <w:numId w:val="24"/>
        </w:numPr>
      </w:pPr>
      <w:r>
        <w:lastRenderedPageBreak/>
        <w:t>Verzeichnisse anlegen (als root):</w:t>
      </w:r>
    </w:p>
    <w:p w:rsidR="0003530A" w:rsidRDefault="00CA4724" w:rsidP="007640CA">
      <w:pPr>
        <w:pStyle w:val="Listenabsatz"/>
        <w:ind w:left="1440"/>
      </w:pPr>
      <w:r>
        <w:t>mkdir /mnt/</w:t>
      </w:r>
      <w:r w:rsidR="001E58C1">
        <w:t>builds</w:t>
      </w:r>
    </w:p>
    <w:p w:rsidR="001B4EB4" w:rsidRDefault="001B4EB4" w:rsidP="007640CA">
      <w:pPr>
        <w:pStyle w:val="Listenabsatz"/>
        <w:ind w:left="1440"/>
      </w:pPr>
      <w:r>
        <w:t>mkdir /mnt/</w:t>
      </w:r>
      <w:r w:rsidR="00F861A4">
        <w:rPr>
          <w:lang w:val="en-US"/>
        </w:rPr>
        <w:t>share</w:t>
      </w:r>
    </w:p>
    <w:p w:rsidR="000326BC" w:rsidRPr="00AF2B0D" w:rsidRDefault="000326BC" w:rsidP="000946B0">
      <w:pPr>
        <w:pStyle w:val="Listenabsatz"/>
        <w:numPr>
          <w:ilvl w:val="1"/>
          <w:numId w:val="24"/>
        </w:numPr>
      </w:pPr>
      <w:r w:rsidRPr="00AF2B0D">
        <w:t>Mounten (als mmeier)</w:t>
      </w:r>
      <w:r w:rsidR="001209E1" w:rsidRPr="00AF2B0D">
        <w:t xml:space="preserve"> (dazu sind sudo-Rechte nötig – s.o.)</w:t>
      </w:r>
    </w:p>
    <w:p w:rsidR="000946B0" w:rsidRPr="002E2A92" w:rsidRDefault="000946B0" w:rsidP="000326BC">
      <w:pPr>
        <w:pStyle w:val="Listenabsatz"/>
        <w:ind w:left="1440"/>
        <w:rPr>
          <w:lang w:val="en-US"/>
        </w:rPr>
      </w:pPr>
      <w:r w:rsidRPr="002E2A92">
        <w:rPr>
          <w:lang w:val="en-US"/>
        </w:rPr>
        <w:t xml:space="preserve">sudo mount -t vboxsf </w:t>
      </w:r>
      <w:r w:rsidR="001E58C1">
        <w:rPr>
          <w:lang w:val="en-US"/>
        </w:rPr>
        <w:t>builds</w:t>
      </w:r>
      <w:r w:rsidRPr="002E2A92">
        <w:rPr>
          <w:lang w:val="en-US"/>
        </w:rPr>
        <w:t xml:space="preserve"> /mnt/</w:t>
      </w:r>
      <w:r w:rsidR="001E58C1">
        <w:rPr>
          <w:lang w:val="en-US"/>
        </w:rPr>
        <w:t>builds</w:t>
      </w:r>
    </w:p>
    <w:p w:rsidR="00B8445D" w:rsidRPr="00B8445D" w:rsidRDefault="002E2A92" w:rsidP="000326BC">
      <w:pPr>
        <w:pStyle w:val="Listenabsatz"/>
        <w:ind w:left="1440"/>
        <w:rPr>
          <w:lang w:val="en-US"/>
        </w:rPr>
      </w:pPr>
      <w:r>
        <w:rPr>
          <w:lang w:val="en-US"/>
        </w:rPr>
        <w:t xml:space="preserve">sudo </w:t>
      </w:r>
      <w:r w:rsidR="00B8445D" w:rsidRPr="00B8445D">
        <w:rPr>
          <w:lang w:val="en-US"/>
        </w:rPr>
        <w:t>mount -t vboxsf</w:t>
      </w:r>
      <w:r w:rsidR="001E58C1">
        <w:rPr>
          <w:lang w:val="en-US"/>
        </w:rPr>
        <w:t xml:space="preserve"> share</w:t>
      </w:r>
      <w:r w:rsidR="00B8445D" w:rsidRPr="00B8445D">
        <w:rPr>
          <w:lang w:val="en-US"/>
        </w:rPr>
        <w:t xml:space="preserve"> /mnt/</w:t>
      </w:r>
      <w:r w:rsidR="001E58C1">
        <w:rPr>
          <w:lang w:val="en-US"/>
        </w:rPr>
        <w:t>share</w:t>
      </w:r>
    </w:p>
    <w:p w:rsidR="001B7DD1" w:rsidRDefault="007270E4" w:rsidP="00B8445D">
      <w:pPr>
        <w:pStyle w:val="Listenabsatz"/>
        <w:numPr>
          <w:ilvl w:val="1"/>
          <w:numId w:val="24"/>
        </w:numPr>
      </w:pPr>
      <w:r>
        <w:t>Bash konfigurieren</w:t>
      </w:r>
    </w:p>
    <w:p w:rsidR="007270E4" w:rsidRPr="00572779" w:rsidRDefault="007270E4" w:rsidP="007270E4">
      <w:pPr>
        <w:ind w:left="720" w:firstLine="696"/>
      </w:pPr>
      <w:r>
        <w:t xml:space="preserve">.bashrc und .bash_profile </w:t>
      </w:r>
      <w:r w:rsidR="00240627">
        <w:t xml:space="preserve">vom share </w:t>
      </w:r>
      <w:r w:rsidR="00E31FA3">
        <w:t>nach ~</w:t>
      </w:r>
      <w:r>
        <w:t xml:space="preserve"> kopieren</w:t>
      </w:r>
    </w:p>
    <w:p w:rsidR="00572779" w:rsidRDefault="00572779" w:rsidP="00572779">
      <w:pPr>
        <w:pStyle w:val="berschrift2"/>
      </w:pPr>
      <w:bookmarkStart w:id="4" w:name="_Toc425186596"/>
      <w:r>
        <w:t xml:space="preserve">Karaf </w:t>
      </w:r>
      <w:r w:rsidR="007D4F3F">
        <w:t>installieren</w:t>
      </w:r>
      <w:bookmarkEnd w:id="4"/>
    </w:p>
    <w:p w:rsidR="00074A1A" w:rsidRDefault="00074A1A" w:rsidP="00074A1A">
      <w:pPr>
        <w:pStyle w:val="berschrift3"/>
        <w:rPr>
          <w:lang w:val="en-US"/>
        </w:rPr>
      </w:pPr>
      <w:bookmarkStart w:id="5" w:name="_Toc425186597"/>
      <w:r>
        <w:rPr>
          <w:lang w:val="en-US"/>
        </w:rPr>
        <w:t>Pakete nachinstallieren</w:t>
      </w:r>
      <w:bookmarkEnd w:id="5"/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In Karaf-Konsole einloggen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install wrap:mvn:&lt;groupId&gt;/&lt;artifactId&gt;/&lt;version&gt;</w:t>
      </w:r>
    </w:p>
    <w:p w:rsidR="00074A1A" w:rsidRDefault="00074A1A" w:rsidP="00074A1A">
      <w:pPr>
        <w:pStyle w:val="Listenabsatz"/>
        <w:numPr>
          <w:ilvl w:val="0"/>
          <w:numId w:val="22"/>
        </w:numPr>
      </w:pPr>
      <w:r w:rsidRPr="006B7469">
        <w:t xml:space="preserve">groupId, artifactId und version sieht man z.B. </w:t>
      </w:r>
      <w:r>
        <w:t>auf dem Archiva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B46D9B">
        <w:rPr>
          <w:lang w:val="en-US"/>
        </w:rPr>
        <w:t>Falls Meldung erscheint: „Execution Environment: Java SE-1.6 not supported“</w:t>
      </w:r>
    </w:p>
    <w:p w:rsidR="00074A1A" w:rsidRDefault="00074A1A" w:rsidP="00074A1A">
      <w:pPr>
        <w:pStyle w:val="Listenabsatz"/>
        <w:numPr>
          <w:ilvl w:val="2"/>
          <w:numId w:val="24"/>
        </w:numPr>
        <w:ind w:left="1134"/>
      </w:pPr>
      <w:r w:rsidRPr="00D93769">
        <w:t>In zugehöriges bundle.jar gehen</w:t>
      </w:r>
      <w:r>
        <w:t xml:space="preserve"> (id siehe karaf-Konsole)</w:t>
      </w:r>
      <w:r w:rsidRPr="00D93769">
        <w:t>:</w:t>
      </w:r>
    </w:p>
    <w:p w:rsidR="00074A1A" w:rsidRDefault="00074A1A" w:rsidP="00074A1A">
      <w:pPr>
        <w:pStyle w:val="Listenabsatz"/>
        <w:ind w:left="1134"/>
      </w:pPr>
      <w:r w:rsidRPr="00D93769">
        <w:t>apache-karaf-2.2.4-ecotel/</w:t>
      </w:r>
      <w:r>
        <w:t>data/cache/bundle&lt;id&gt;/version0.0/bundle.jar</w:t>
      </w:r>
    </w:p>
    <w:p w:rsidR="00074A1A" w:rsidRDefault="00074A1A" w:rsidP="00074A1A">
      <w:pPr>
        <w:pStyle w:val="Listenabsatz"/>
        <w:numPr>
          <w:ilvl w:val="2"/>
          <w:numId w:val="24"/>
        </w:numPr>
        <w:ind w:left="1134"/>
      </w:pPr>
      <w:r>
        <w:t>In META-INF/MANIFEST.MF die Zeile mit JavaSE-1.6 entfernen</w:t>
      </w:r>
    </w:p>
    <w:p w:rsidR="00074A1A" w:rsidRDefault="00074A1A" w:rsidP="00074A1A">
      <w:r>
        <w:t>Für Vodafone sind dies die Pakete: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wrap:mvn:commons-configuration/commons-configuration/1.6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wrap:mvn:commons-beanutils/commons-beanutils/1.6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wrap:mvn:commons-digester/commons-digester/1.6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wrap:mvn:commons-jxpath/commons-jxpath/1.2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wrap:mvn:commons-net/commons-net/3.2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wrap:mvn:bcpg/bcpg-jdk16-146/1.6-146</w:t>
      </w:r>
    </w:p>
    <w:p w:rsidR="00074A1A" w:rsidRDefault="00074A1A" w:rsidP="00074A1A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Java SE-1.6 entfernen</w:t>
      </w:r>
    </w:p>
    <w:p w:rsidR="00074A1A" w:rsidRDefault="00074A1A" w:rsidP="00074A1A">
      <w:pPr>
        <w:pStyle w:val="Listenabsatz"/>
        <w:numPr>
          <w:ilvl w:val="0"/>
          <w:numId w:val="22"/>
        </w:numPr>
        <w:rPr>
          <w:lang w:val="en-US"/>
        </w:rPr>
      </w:pPr>
      <w:r w:rsidRPr="00A606F9">
        <w:rPr>
          <w:lang w:val="en-US"/>
        </w:rPr>
        <w:t>install wrap:mvn:org.bouncycastle/bcprov-ext-jdk16/1.46</w:t>
      </w:r>
    </w:p>
    <w:p w:rsidR="00074A1A" w:rsidRDefault="00074A1A" w:rsidP="00074A1A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Java SE-1.6 entfernen</w:t>
      </w:r>
    </w:p>
    <w:p w:rsidR="00034338" w:rsidRPr="00034338" w:rsidRDefault="00B201AC" w:rsidP="00034338">
      <w:pPr>
        <w:pStyle w:val="berschrift2"/>
        <w:rPr>
          <w:lang w:val="en-US"/>
        </w:rPr>
      </w:pPr>
      <w:bookmarkStart w:id="6" w:name="_Toc425186598"/>
      <w:r>
        <w:rPr>
          <w:lang w:val="en-US"/>
        </w:rPr>
        <w:t>Kara</w:t>
      </w:r>
      <w:r w:rsidR="00034338">
        <w:rPr>
          <w:lang w:val="en-US"/>
        </w:rPr>
        <w:t>f ausführen</w:t>
      </w:r>
      <w:bookmarkEnd w:id="6"/>
    </w:p>
    <w:p w:rsidR="00FA0FCF" w:rsidRDefault="00FA0FCF" w:rsidP="00572779">
      <w:pPr>
        <w:pStyle w:val="berschrift3"/>
      </w:pPr>
      <w:bookmarkStart w:id="7" w:name="_Toc425186599"/>
      <w:r>
        <w:t>ActiveMQ starten</w:t>
      </w:r>
      <w:bookmarkEnd w:id="7"/>
    </w:p>
    <w:p w:rsidR="00FA0FCF" w:rsidRPr="0086511D" w:rsidRDefault="00FA0FCF" w:rsidP="00F04F6F">
      <w:pPr>
        <w:rPr>
          <w:lang w:val="en-US"/>
        </w:rPr>
      </w:pPr>
      <w:r w:rsidRPr="0086511D">
        <w:rPr>
          <w:lang w:val="en-US"/>
        </w:rPr>
        <w:t>~/apache-activemq-5.8.0/bin/activemq start</w:t>
      </w:r>
    </w:p>
    <w:p w:rsidR="00235169" w:rsidRDefault="00235169" w:rsidP="00572779">
      <w:pPr>
        <w:pStyle w:val="berschrift3"/>
      </w:pPr>
      <w:bookmarkStart w:id="8" w:name="_Toc425186600"/>
      <w:r>
        <w:t>Karaf starten</w:t>
      </w:r>
      <w:bookmarkEnd w:id="8"/>
    </w:p>
    <w:p w:rsidR="001036D6" w:rsidRDefault="001036D6" w:rsidP="001036D6">
      <w:pPr>
        <w:spacing w:before="0" w:after="200" w:line="276" w:lineRule="auto"/>
        <w:contextualSpacing/>
        <w:jc w:val="left"/>
      </w:pPr>
      <w:r w:rsidRPr="001036D6">
        <w:t>~/apache-karaf-2.2.4-ecotel/bin</w:t>
      </w:r>
      <w:r>
        <w:t>/start</w:t>
      </w:r>
    </w:p>
    <w:p w:rsidR="00235169" w:rsidRDefault="00235169" w:rsidP="00572779">
      <w:pPr>
        <w:pStyle w:val="berschrift3"/>
      </w:pPr>
      <w:bookmarkStart w:id="9" w:name="_Toc425186601"/>
      <w:r>
        <w:lastRenderedPageBreak/>
        <w:t>Karaf module deployen</w:t>
      </w:r>
      <w:bookmarkEnd w:id="9"/>
    </w:p>
    <w:p w:rsidR="00CD16F1" w:rsidRDefault="00CD16F1" w:rsidP="00235169">
      <w:pPr>
        <w:pStyle w:val="Listenabsatz"/>
        <w:numPr>
          <w:ilvl w:val="0"/>
          <w:numId w:val="23"/>
        </w:numPr>
        <w:spacing w:before="0" w:after="200" w:line="276" w:lineRule="auto"/>
        <w:contextualSpacing/>
        <w:jc w:val="left"/>
        <w:rPr>
          <w:lang w:val="en-US"/>
        </w:rPr>
      </w:pPr>
      <w:r>
        <w:rPr>
          <w:lang w:val="en-US"/>
        </w:rPr>
        <w:t>Ins Verzeichnis kopieren:</w:t>
      </w:r>
    </w:p>
    <w:p w:rsidR="00235169" w:rsidRPr="008243B8" w:rsidRDefault="0086511D" w:rsidP="00CD16F1">
      <w:pPr>
        <w:pStyle w:val="Listenabsatz"/>
        <w:spacing w:before="0" w:after="200" w:line="276" w:lineRule="auto"/>
        <w:ind w:left="720"/>
        <w:contextualSpacing/>
        <w:jc w:val="left"/>
        <w:rPr>
          <w:lang w:val="en-US"/>
        </w:rPr>
      </w:pPr>
      <w:r w:rsidRPr="001036D6">
        <w:t>~/apache-karaf-2.2.4/</w:t>
      </w:r>
      <w:r w:rsidR="00235169" w:rsidRPr="008243B8">
        <w:rPr>
          <w:lang w:val="en-US"/>
        </w:rPr>
        <w:t>deploy</w:t>
      </w:r>
    </w:p>
    <w:p w:rsidR="00235169" w:rsidRDefault="00235169" w:rsidP="00572779">
      <w:pPr>
        <w:pStyle w:val="berschrift3"/>
      </w:pPr>
      <w:bookmarkStart w:id="10" w:name="_Toc425186602"/>
      <w:r>
        <w:t>In Karaf einloggen</w:t>
      </w:r>
      <w:bookmarkEnd w:id="10"/>
    </w:p>
    <w:p w:rsidR="00235169" w:rsidRDefault="00235169" w:rsidP="00235169">
      <w:pPr>
        <w:pStyle w:val="Listenabsatz"/>
        <w:numPr>
          <w:ilvl w:val="0"/>
          <w:numId w:val="22"/>
        </w:numPr>
      </w:pPr>
      <w:r w:rsidRPr="008243B8">
        <w:t>ssh -l karaf -p 8101 localhost</w:t>
      </w:r>
    </w:p>
    <w:p w:rsidR="00235169" w:rsidRDefault="00235169" w:rsidP="00572779">
      <w:pPr>
        <w:pStyle w:val="berschrift3"/>
      </w:pPr>
      <w:bookmarkStart w:id="11" w:name="_Toc425186603"/>
      <w:r>
        <w:t>Karaf Befehle</w:t>
      </w:r>
      <w:r w:rsidR="00330901">
        <w:t xml:space="preserve"> allgemein</w:t>
      </w:r>
      <w:bookmarkEnd w:id="11"/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list</w:t>
      </w:r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start</w:t>
      </w:r>
      <w:r w:rsidR="004269D9">
        <w:t xml:space="preserve"> &lt;id&gt;</w:t>
      </w:r>
    </w:p>
    <w:p w:rsidR="00723384" w:rsidRDefault="00723384" w:rsidP="00723384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stop</w:t>
      </w:r>
      <w:r w:rsidR="004269D9">
        <w:t xml:space="preserve"> &lt;id&gt;</w:t>
      </w:r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restart</w:t>
      </w:r>
      <w:bookmarkStart w:id="12" w:name="OLE_LINK1"/>
      <w:bookmarkStart w:id="13" w:name="OLE_LINK2"/>
      <w:bookmarkStart w:id="14" w:name="OLE_LINK3"/>
      <w:bookmarkStart w:id="15" w:name="OLE_LINK4"/>
      <w:r w:rsidR="004269D9">
        <w:t xml:space="preserve"> &lt;id&gt;</w:t>
      </w:r>
      <w:bookmarkEnd w:id="12"/>
      <w:bookmarkEnd w:id="13"/>
      <w:bookmarkEnd w:id="14"/>
      <w:bookmarkEnd w:id="15"/>
    </w:p>
    <w:p w:rsidR="00235169" w:rsidRDefault="00235169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logout</w:t>
      </w:r>
      <w:r w:rsidR="00830105">
        <w:t xml:space="preserve"> (bzw. Ctrl+D)</w:t>
      </w:r>
    </w:p>
    <w:p w:rsidR="008F4960" w:rsidRDefault="008F4960" w:rsidP="00235169">
      <w:pPr>
        <w:pStyle w:val="Listenabsatz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refresh</w:t>
      </w:r>
    </w:p>
    <w:p w:rsidR="00330901" w:rsidRDefault="00330901" w:rsidP="00330901">
      <w:pPr>
        <w:pStyle w:val="berschrift3"/>
      </w:pPr>
      <w:bookmarkStart w:id="16" w:name="_Toc425186604"/>
      <w:r>
        <w:t>Karaf Befehle für Camel</w:t>
      </w:r>
      <w:bookmarkEnd w:id="16"/>
    </w:p>
    <w:p w:rsidR="004916D9" w:rsidRDefault="002D20ED" w:rsidP="004916D9">
      <w:hyperlink r:id="rId12" w:history="1">
        <w:r w:rsidR="004916D9" w:rsidRPr="0031731C">
          <w:rPr>
            <w:rStyle w:val="Hyperlink"/>
          </w:rPr>
          <w:t>http://camel.apache.org/karaf.html</w:t>
        </w:r>
      </w:hyperlink>
    </w:p>
    <w:tbl>
      <w:tblPr>
        <w:tblStyle w:val="Tabellengitternetz"/>
        <w:tblW w:w="0" w:type="auto"/>
        <w:tblLook w:val="04A0"/>
      </w:tblPr>
      <w:tblGrid>
        <w:gridCol w:w="2376"/>
        <w:gridCol w:w="6693"/>
      </w:tblGrid>
      <w:tr w:rsidR="007119CA" w:rsidRPr="007119CA" w:rsidTr="000B69AA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7119CA" w:rsidRPr="00033888" w:rsidRDefault="007119CA">
            <w:pPr>
              <w:pStyle w:val="StandardWeb"/>
              <w:rPr>
                <w:rStyle w:val="Fett"/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Command</w:t>
            </w:r>
          </w:p>
        </w:tc>
        <w:tc>
          <w:tcPr>
            <w:tcW w:w="6693" w:type="dxa"/>
            <w:shd w:val="clear" w:color="auto" w:fill="A6A6A6" w:themeFill="background1" w:themeFillShade="A6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Description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camel:list-contexts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Lists the camel contexts available in the current Karaf instance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camel:list-routes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Displays the list of Camel routes available in the current Karaf instance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camel:info-context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Displays detail information about a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camel:start-context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Starts the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camel:stop-context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Stops the given Camel context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camel:info-route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Provides detail information about a Camel route</w:t>
            </w:r>
          </w:p>
        </w:tc>
      </w:tr>
      <w:tr w:rsidR="007119CA" w:rsidRPr="00C0694B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camel:show-route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  <w:lang w:val="en-US"/>
              </w:rPr>
            </w:pPr>
            <w:r w:rsidRPr="00033888">
              <w:rPr>
                <w:rFonts w:ascii="Arial" w:hAnsi="Arial" w:cs="Arial"/>
                <w:sz w:val="22"/>
                <w:lang w:val="en-US"/>
              </w:rPr>
              <w:t>Renders the route in XML</w:t>
            </w:r>
          </w:p>
        </w:tc>
      </w:tr>
      <w:tr w:rsidR="007119CA" w:rsidRPr="007119CA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camel:start-route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Fonts w:ascii="Arial" w:hAnsi="Arial" w:cs="Arial"/>
                <w:sz w:val="22"/>
              </w:rPr>
              <w:t>Starts the given route.</w:t>
            </w:r>
          </w:p>
        </w:tc>
      </w:tr>
      <w:tr w:rsidR="007119CA" w:rsidRPr="007119CA" w:rsidTr="00290540">
        <w:tc>
          <w:tcPr>
            <w:tcW w:w="2376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Style w:val="Fett"/>
                <w:rFonts w:ascii="Arial" w:hAnsi="Arial" w:cs="Arial"/>
                <w:sz w:val="22"/>
              </w:rPr>
              <w:t>camel:stop-route</w:t>
            </w:r>
          </w:p>
        </w:tc>
        <w:tc>
          <w:tcPr>
            <w:tcW w:w="6693" w:type="dxa"/>
            <w:vAlign w:val="center"/>
          </w:tcPr>
          <w:p w:rsidR="007119CA" w:rsidRPr="00033888" w:rsidRDefault="007119CA">
            <w:pPr>
              <w:pStyle w:val="StandardWeb"/>
              <w:rPr>
                <w:rFonts w:ascii="Arial" w:hAnsi="Arial" w:cs="Arial"/>
                <w:sz w:val="22"/>
              </w:rPr>
            </w:pPr>
            <w:r w:rsidRPr="00033888">
              <w:rPr>
                <w:rFonts w:ascii="Arial" w:hAnsi="Arial" w:cs="Arial"/>
                <w:sz w:val="22"/>
              </w:rPr>
              <w:t>Stops the given route.</w:t>
            </w:r>
          </w:p>
        </w:tc>
      </w:tr>
    </w:tbl>
    <w:p w:rsidR="00235169" w:rsidRDefault="00FA2896" w:rsidP="00FA2896">
      <w:pPr>
        <w:pStyle w:val="berschrift3"/>
      </w:pPr>
      <w:bookmarkStart w:id="17" w:name="_Toc425186605"/>
      <w:r>
        <w:t>Log</w:t>
      </w:r>
      <w:r w:rsidR="00884E9C">
        <w:t>s</w:t>
      </w:r>
      <w:bookmarkEnd w:id="17"/>
    </w:p>
    <w:p w:rsidR="00FA2896" w:rsidRPr="00830105" w:rsidRDefault="00C0694B" w:rsidP="00FA2896">
      <w:r>
        <w:t>~/apache-karaf-2.2.4</w:t>
      </w:r>
      <w:r w:rsidR="00FA2896" w:rsidRPr="00830105">
        <w:t>/data/log</w:t>
      </w:r>
    </w:p>
    <w:p w:rsidR="00851EE3" w:rsidRPr="00830105" w:rsidRDefault="00597B19" w:rsidP="00FA2896">
      <w:r w:rsidRPr="00830105">
        <w:t>/data/log</w:t>
      </w:r>
    </w:p>
    <w:p w:rsidR="00394AC7" w:rsidRPr="00830105" w:rsidRDefault="00394AC7" w:rsidP="00394AC7">
      <w:pPr>
        <w:pStyle w:val="berschrift2"/>
      </w:pPr>
      <w:bookmarkStart w:id="18" w:name="_Toc425186606"/>
      <w:r w:rsidRPr="00830105">
        <w:t>Heidi</w:t>
      </w:r>
      <w:r w:rsidR="004C733D" w:rsidRPr="00830105">
        <w:t>SQL</w:t>
      </w:r>
      <w:r w:rsidRPr="00830105">
        <w:t xml:space="preserve"> reintunneln</w:t>
      </w:r>
      <w:bookmarkEnd w:id="18"/>
    </w:p>
    <w:p w:rsidR="00394AC7" w:rsidRPr="00830105" w:rsidRDefault="008C7AA6" w:rsidP="008C7AA6">
      <w:pPr>
        <w:pStyle w:val="Listenabsatz"/>
        <w:numPr>
          <w:ilvl w:val="0"/>
          <w:numId w:val="28"/>
        </w:numPr>
      </w:pPr>
      <w:r w:rsidRPr="00830105">
        <w:t>Portweiterleitung auf der VirtualBox</w:t>
      </w:r>
    </w:p>
    <w:p w:rsidR="009604EB" w:rsidRPr="00830105" w:rsidRDefault="00C64C87" w:rsidP="009604EB">
      <w:pPr>
        <w:pStyle w:val="Listenabsatz"/>
        <w:ind w:left="720"/>
      </w:pPr>
      <w:r>
        <w:rPr>
          <w:noProof/>
          <w:lang w:eastAsia="de-DE"/>
        </w:rPr>
        <w:drawing>
          <wp:inline distT="0" distB="0" distL="0" distR="0">
            <wp:extent cx="4648200" cy="4667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EB" w:rsidRDefault="000D7775" w:rsidP="009604EB">
      <w:pPr>
        <w:pStyle w:val="Listenabsatz"/>
        <w:numPr>
          <w:ilvl w:val="0"/>
          <w:numId w:val="28"/>
        </w:numPr>
        <w:rPr>
          <w:lang w:val="en-US"/>
        </w:rPr>
      </w:pPr>
      <w:r w:rsidRPr="00830105">
        <w:t>HeidiSQL-</w:t>
      </w:r>
      <w:r>
        <w:rPr>
          <w:lang w:val="en-US"/>
        </w:rPr>
        <w:t>Konfiguration</w:t>
      </w:r>
    </w:p>
    <w:p w:rsidR="000D7775" w:rsidRDefault="000D7775" w:rsidP="000D7775">
      <w:pPr>
        <w:pStyle w:val="Listenabsatz"/>
        <w:ind w:left="720"/>
        <w:rPr>
          <w:lang w:val="en-US"/>
        </w:rPr>
      </w:pPr>
      <w:r>
        <w:rPr>
          <w:lang w:val="en-US"/>
        </w:rPr>
        <w:t>Verbindungstyp: MySQL (TCP/IP)</w:t>
      </w:r>
    </w:p>
    <w:p w:rsidR="000D7775" w:rsidRDefault="000D7775" w:rsidP="000D7775">
      <w:pPr>
        <w:pStyle w:val="Listenabsatz"/>
        <w:ind w:left="720"/>
        <w:rPr>
          <w:lang w:val="en-US"/>
        </w:rPr>
      </w:pPr>
      <w:r>
        <w:rPr>
          <w:lang w:val="en-US"/>
        </w:rPr>
        <w:t>Hostname / IP: 127.0.0.1</w:t>
      </w:r>
    </w:p>
    <w:p w:rsidR="0026200C" w:rsidRDefault="0026200C" w:rsidP="000D7775">
      <w:pPr>
        <w:pStyle w:val="Listenabsatz"/>
        <w:ind w:left="720"/>
        <w:rPr>
          <w:lang w:val="en-US"/>
        </w:rPr>
      </w:pPr>
      <w:r>
        <w:rPr>
          <w:lang w:val="en-US"/>
        </w:rPr>
        <w:lastRenderedPageBreak/>
        <w:t xml:space="preserve">Username + PW: </w:t>
      </w:r>
      <w:r w:rsidR="0000444D">
        <w:rPr>
          <w:lang w:val="en-US"/>
        </w:rPr>
        <w:t>s. Keepass (Karaf MySQL)</w:t>
      </w:r>
    </w:p>
    <w:p w:rsidR="000D7775" w:rsidRPr="00E5617A" w:rsidRDefault="00C64C87" w:rsidP="000D7775">
      <w:pPr>
        <w:pStyle w:val="Listenabsatz"/>
        <w:ind w:left="720"/>
      </w:pPr>
      <w:r w:rsidRPr="00E5617A">
        <w:t>Port: 3307</w:t>
      </w:r>
    </w:p>
    <w:p w:rsidR="00DF31B3" w:rsidRPr="006268B3" w:rsidRDefault="00DF31B3" w:rsidP="00DF31B3">
      <w:pPr>
        <w:rPr>
          <w:i/>
        </w:rPr>
      </w:pPr>
      <w:r w:rsidRPr="006268B3">
        <w:rPr>
          <w:i/>
        </w:rPr>
        <w:t>Bemerkung: Port 3307 wird verwendet, da die lo</w:t>
      </w:r>
      <w:r w:rsidR="006268B3">
        <w:rPr>
          <w:i/>
        </w:rPr>
        <w:t>k</w:t>
      </w:r>
      <w:r w:rsidRPr="006268B3">
        <w:rPr>
          <w:i/>
        </w:rPr>
        <w:t xml:space="preserve">ale MySQL den Port 3306 bereits </w:t>
      </w:r>
      <w:r w:rsidR="00B13320">
        <w:rPr>
          <w:i/>
        </w:rPr>
        <w:t>benutzt!</w:t>
      </w:r>
    </w:p>
    <w:p w:rsidR="000735BD" w:rsidRDefault="000735BD" w:rsidP="000735BD">
      <w:pPr>
        <w:pStyle w:val="berschrift2"/>
        <w:rPr>
          <w:lang w:val="en-US"/>
        </w:rPr>
      </w:pPr>
      <w:bookmarkStart w:id="19" w:name="_Toc425186607"/>
      <w:r>
        <w:rPr>
          <w:lang w:val="en-US"/>
        </w:rPr>
        <w:t>tcp Connection auslesen</w:t>
      </w:r>
      <w:bookmarkEnd w:id="19"/>
    </w:p>
    <w:p w:rsidR="000735BD" w:rsidRDefault="00622F22" w:rsidP="00622F22">
      <w:pPr>
        <w:pStyle w:val="berschrift3"/>
        <w:rPr>
          <w:lang w:val="en-US"/>
        </w:rPr>
      </w:pPr>
      <w:bookmarkStart w:id="20" w:name="_Toc425186608"/>
      <w:r>
        <w:rPr>
          <w:lang w:val="en-US"/>
        </w:rPr>
        <w:t>tcpflow installieren</w:t>
      </w:r>
      <w:r w:rsidR="00AC360C">
        <w:rPr>
          <w:lang w:val="en-US"/>
        </w:rPr>
        <w:t xml:space="preserve"> &amp; konfigurieren</w:t>
      </w:r>
      <w:bookmarkEnd w:id="20"/>
    </w:p>
    <w:p w:rsidR="00622F22" w:rsidRDefault="00622F22" w:rsidP="00622F22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sudo apt-get install tcpflow</w:t>
      </w:r>
    </w:p>
    <w:p w:rsidR="008532E2" w:rsidRDefault="00535672" w:rsidP="00452CF5">
      <w:pPr>
        <w:pStyle w:val="berschrift3"/>
      </w:pPr>
      <w:bookmarkStart w:id="21" w:name="_Toc425186609"/>
      <w:r>
        <w:t>tcpflow starten</w:t>
      </w:r>
      <w:bookmarkEnd w:id="21"/>
    </w:p>
    <w:p w:rsidR="00535672" w:rsidRDefault="00535672" w:rsidP="00535672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sudo ifconfig</w:t>
      </w:r>
    </w:p>
    <w:p w:rsidR="00535672" w:rsidRDefault="00535672" w:rsidP="00535672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sudo tcpflow -i ethX</w:t>
      </w:r>
    </w:p>
    <w:p w:rsidR="00535672" w:rsidRDefault="00535672" w:rsidP="00535672">
      <w:pPr>
        <w:pStyle w:val="Listenabsatz"/>
        <w:numPr>
          <w:ilvl w:val="1"/>
          <w:numId w:val="34"/>
        </w:numPr>
      </w:pPr>
      <w:r w:rsidRPr="00767242">
        <w:t>ethX ergibt sich dabei aus ifconfig</w:t>
      </w:r>
    </w:p>
    <w:p w:rsidR="006C139D" w:rsidRDefault="00CA53B0" w:rsidP="006C139D">
      <w:pPr>
        <w:pStyle w:val="Listenabsatz"/>
        <w:numPr>
          <w:ilvl w:val="0"/>
          <w:numId w:val="34"/>
        </w:numPr>
      </w:pPr>
      <w:r>
        <w:t>Test durchführen</w:t>
      </w:r>
    </w:p>
    <w:p w:rsidR="00CA53B0" w:rsidRPr="00767242" w:rsidRDefault="00CA53B0" w:rsidP="006C139D">
      <w:pPr>
        <w:pStyle w:val="Listenabsatz"/>
        <w:numPr>
          <w:ilvl w:val="0"/>
          <w:numId w:val="34"/>
        </w:numPr>
      </w:pPr>
      <w:r>
        <w:t>tcpflow beenden</w:t>
      </w:r>
    </w:p>
    <w:p w:rsidR="00535672" w:rsidRDefault="00535672" w:rsidP="00535672">
      <w:pPr>
        <w:pStyle w:val="berschrift3"/>
      </w:pPr>
      <w:bookmarkStart w:id="22" w:name="_Toc425186610"/>
      <w:r>
        <w:t>tcpflow analysieren</w:t>
      </w:r>
      <w:bookmarkEnd w:id="22"/>
    </w:p>
    <w:p w:rsidR="00250F66" w:rsidRDefault="00250F66" w:rsidP="00160761">
      <w:pPr>
        <w:pStyle w:val="Listenabsatz"/>
        <w:numPr>
          <w:ilvl w:val="0"/>
          <w:numId w:val="37"/>
        </w:numPr>
      </w:pPr>
      <w:r>
        <w:t xml:space="preserve">Im aktuellen Verzeichnis legt tcpflow Dateien an: </w:t>
      </w:r>
    </w:p>
    <w:p w:rsidR="00250F66" w:rsidRDefault="00250F66" w:rsidP="00160761">
      <w:pPr>
        <w:pStyle w:val="Listenabsatz"/>
        <w:numPr>
          <w:ilvl w:val="1"/>
          <w:numId w:val="34"/>
        </w:numPr>
      </w:pPr>
      <w:r>
        <w:t>Quell-IP Quell-Port Ziel-IP Ziel-Port</w:t>
      </w:r>
    </w:p>
    <w:p w:rsidR="00160761" w:rsidRDefault="00160761" w:rsidP="00160761">
      <w:pPr>
        <w:pStyle w:val="Listenabsatz"/>
        <w:numPr>
          <w:ilvl w:val="0"/>
          <w:numId w:val="37"/>
        </w:numPr>
      </w:pPr>
      <w:r>
        <w:t>Aus der gewünschten Datei den XML-String extrahieren</w:t>
      </w:r>
    </w:p>
    <w:p w:rsidR="00160761" w:rsidRDefault="00405458" w:rsidP="00160761">
      <w:pPr>
        <w:pStyle w:val="Listenabsatz"/>
        <w:numPr>
          <w:ilvl w:val="0"/>
          <w:numId w:val="37"/>
        </w:numPr>
      </w:pPr>
      <w:r>
        <w:t>xmlstarlet fo</w:t>
      </w:r>
    </w:p>
    <w:p w:rsidR="00405458" w:rsidRDefault="00405458" w:rsidP="00160761">
      <w:pPr>
        <w:pStyle w:val="Listenabsatz"/>
        <w:numPr>
          <w:ilvl w:val="0"/>
          <w:numId w:val="37"/>
        </w:numPr>
      </w:pPr>
      <w:r>
        <w:t>String pasten</w:t>
      </w:r>
      <w:r w:rsidR="008A4790">
        <w:t>, Strg+D</w:t>
      </w:r>
    </w:p>
    <w:p w:rsidR="0014535D" w:rsidRDefault="0014535D" w:rsidP="001A5DE9">
      <w:pPr>
        <w:pStyle w:val="berschrift1"/>
        <w:rPr>
          <w:lang w:val="en-US"/>
        </w:rPr>
      </w:pPr>
      <w:bookmarkStart w:id="23" w:name="_Toc425186611"/>
      <w:r>
        <w:rPr>
          <w:lang w:val="en-US"/>
        </w:rPr>
        <w:lastRenderedPageBreak/>
        <w:t>Betrieb</w:t>
      </w:r>
      <w:bookmarkEnd w:id="23"/>
    </w:p>
    <w:p w:rsidR="0014535D" w:rsidRDefault="0014535D" w:rsidP="0014535D">
      <w:pPr>
        <w:pStyle w:val="berschrift2"/>
        <w:rPr>
          <w:lang w:val="en-US"/>
        </w:rPr>
      </w:pPr>
      <w:bookmarkStart w:id="24" w:name="_Toc425186612"/>
      <w:r>
        <w:rPr>
          <w:lang w:val="en-US"/>
        </w:rPr>
        <w:t>ActiveMQ</w:t>
      </w:r>
      <w:bookmarkEnd w:id="24"/>
    </w:p>
    <w:p w:rsidR="0014535D" w:rsidRDefault="002D20ED" w:rsidP="0014535D">
      <w:pPr>
        <w:rPr>
          <w:lang w:val="en-US"/>
        </w:rPr>
      </w:pPr>
      <w:hyperlink r:id="rId14" w:history="1">
        <w:r w:rsidR="007B6153" w:rsidRPr="00A16D99">
          <w:rPr>
            <w:rStyle w:val="Hyperlink"/>
            <w:lang w:val="en-US"/>
          </w:rPr>
          <w:t>http://192.168.1.77:8161/admin</w:t>
        </w:r>
      </w:hyperlink>
    </w:p>
    <w:p w:rsidR="007B6153" w:rsidRDefault="007B6153" w:rsidP="0014535D">
      <w:pPr>
        <w:rPr>
          <w:lang w:val="en-US"/>
        </w:rPr>
      </w:pPr>
      <w:r>
        <w:rPr>
          <w:lang w:val="en-US"/>
        </w:rPr>
        <w:t>User: admin</w:t>
      </w:r>
    </w:p>
    <w:p w:rsidR="007B6153" w:rsidRDefault="007B6153" w:rsidP="0014535D">
      <w:pPr>
        <w:rPr>
          <w:lang w:val="en-US"/>
        </w:rPr>
      </w:pPr>
      <w:r>
        <w:rPr>
          <w:lang w:val="en-US"/>
        </w:rPr>
        <w:t>Passwort: admin</w:t>
      </w:r>
    </w:p>
    <w:p w:rsidR="00DA34BA" w:rsidRDefault="00DA34BA" w:rsidP="00DA34BA">
      <w:pPr>
        <w:pStyle w:val="berschrift3"/>
        <w:rPr>
          <w:lang w:val="en-US"/>
        </w:rPr>
      </w:pPr>
      <w:bookmarkStart w:id="25" w:name="_Toc425186613"/>
      <w:r>
        <w:rPr>
          <w:lang w:val="en-US"/>
        </w:rPr>
        <w:t xml:space="preserve">Queue </w:t>
      </w:r>
      <w:r w:rsidRPr="00DA34BA">
        <w:rPr>
          <w:lang w:val="en-US"/>
        </w:rPr>
        <w:t>ActiveMQ.DLQ</w:t>
      </w:r>
      <w:bookmarkEnd w:id="25"/>
    </w:p>
    <w:p w:rsidR="00DA34BA" w:rsidRPr="00DA34BA" w:rsidRDefault="00DA34BA" w:rsidP="00DA34BA">
      <w:pPr>
        <w:pStyle w:val="Listenabsatz"/>
        <w:numPr>
          <w:ilvl w:val="0"/>
          <w:numId w:val="34"/>
        </w:numPr>
      </w:pPr>
      <w:r w:rsidRPr="00DA34BA">
        <w:t xml:space="preserve">Standard DeadLetterQueue von ActiveMQ. Dorthinein </w:t>
      </w:r>
      <w:r w:rsidRPr="008D3533">
        <w:t>werden</w:t>
      </w:r>
      <w:r w:rsidRPr="00DA34BA">
        <w:t xml:space="preserve"> </w:t>
      </w:r>
      <w:r>
        <w:t>Elemente geschrieben, für die es keinen Listener gibt.</w:t>
      </w:r>
    </w:p>
    <w:p w:rsidR="00710B12" w:rsidRPr="0002645C" w:rsidRDefault="00710B12" w:rsidP="0074007E"/>
    <w:sectPr w:rsidR="00710B12" w:rsidRPr="0002645C" w:rsidSect="0061469B">
      <w:headerReference w:type="default" r:id="rId15"/>
      <w:footerReference w:type="default" r:id="rId16"/>
      <w:headerReference w:type="first" r:id="rId17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0BB" w:rsidRDefault="00FC20BB">
      <w:r>
        <w:separator/>
      </w:r>
    </w:p>
  </w:endnote>
  <w:endnote w:type="continuationSeparator" w:id="0">
    <w:p w:rsidR="00FC20BB" w:rsidRDefault="00FC2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C0EAE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C0EAE" w:rsidRPr="00D8084D" w:rsidRDefault="009C0EAE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Version: </w:t>
          </w:r>
          <w:fldSimple w:instr=" DOCPROPERTY  Version  \* MERGEFORMAT ">
            <w:r>
              <w:rPr>
                <w:rFonts w:cs="Arial"/>
                <w:szCs w:val="18"/>
              </w:rPr>
              <w:t>0.0.1</w:t>
            </w:r>
          </w:fldSimple>
        </w:p>
        <w:p w:rsidR="009C0EAE" w:rsidRDefault="009C0EAE" w:rsidP="00272212">
          <w:pPr>
            <w:pStyle w:val="Fuzeile"/>
            <w:rPr>
              <w:rFonts w:cs="Arial"/>
              <w:szCs w:val="18"/>
            </w:rPr>
          </w:pPr>
          <w:r w:rsidRPr="00D8084D">
            <w:rPr>
              <w:rFonts w:cs="Arial"/>
              <w:szCs w:val="18"/>
            </w:rPr>
            <w:t xml:space="preserve">Stand: </w:t>
          </w:r>
          <w:fldSimple w:instr=" DOCPROPERTY  StandDat  \* MERGEFORMAT ">
            <w:r>
              <w:rPr>
                <w:rFonts w:cs="Arial"/>
                <w:szCs w:val="18"/>
              </w:rPr>
              <w:t>11.08.2014</w:t>
            </w:r>
          </w:fldSimple>
        </w:p>
        <w:p w:rsidR="009C0EAE" w:rsidRDefault="009C0EAE" w:rsidP="00272212">
          <w:pPr>
            <w:pStyle w:val="Fuzeile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Status: </w:t>
          </w:r>
          <w:fldSimple w:instr=" DOCPROPERTY  Status  \* MERGEFORMAT ">
            <w:r>
              <w:t>In Entwicklung (d)raft</w:t>
            </w:r>
          </w:fldSimple>
        </w:p>
      </w:tc>
      <w:tc>
        <w:tcPr>
          <w:tcW w:w="4140" w:type="dxa"/>
          <w:shd w:val="clear" w:color="auto" w:fill="auto"/>
        </w:tcPr>
        <w:p w:rsidR="009C0EAE" w:rsidRPr="00D8084D" w:rsidRDefault="009C0EAE" w:rsidP="00272212">
          <w:pPr>
            <w:pStyle w:val="Fuzeile"/>
            <w:jc w:val="center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© </w:t>
          </w:r>
          <w:fldSimple w:instr=" DOCPROPERTY  Firma  \* MERGEFORMAT ">
            <w:r>
              <w:t>ecotel communication ag</w:t>
            </w:r>
          </w:fldSimple>
        </w:p>
      </w:tc>
      <w:tc>
        <w:tcPr>
          <w:tcW w:w="2574" w:type="dxa"/>
          <w:shd w:val="clear" w:color="auto" w:fill="auto"/>
        </w:tcPr>
        <w:p w:rsidR="009C0EAE" w:rsidRPr="00D8084D" w:rsidRDefault="009C0EAE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2D20ED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2D20ED" w:rsidRPr="00D8084D">
            <w:rPr>
              <w:rStyle w:val="Seitenzahl"/>
              <w:rFonts w:cs="Arial"/>
              <w:szCs w:val="18"/>
            </w:rPr>
            <w:fldChar w:fldCharType="separate"/>
          </w:r>
          <w:r w:rsidR="002969EA">
            <w:rPr>
              <w:rStyle w:val="Seitenzahl"/>
              <w:rFonts w:cs="Arial"/>
              <w:noProof/>
              <w:szCs w:val="18"/>
            </w:rPr>
            <w:t>1</w:t>
          </w:r>
          <w:r w:rsidR="002D20ED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2D20ED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2D20ED" w:rsidRPr="00D8084D">
            <w:rPr>
              <w:rStyle w:val="Seitenzahl"/>
              <w:rFonts w:cs="Arial"/>
              <w:szCs w:val="18"/>
            </w:rPr>
            <w:fldChar w:fldCharType="separate"/>
          </w:r>
          <w:r w:rsidR="002969EA">
            <w:rPr>
              <w:rStyle w:val="Seitenzahl"/>
              <w:rFonts w:cs="Arial"/>
              <w:noProof/>
              <w:szCs w:val="18"/>
            </w:rPr>
            <w:t>7</w:t>
          </w:r>
          <w:r w:rsidR="002D20ED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C0EAE" w:rsidRPr="00F56E73" w:rsidRDefault="009C0EAE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0BB" w:rsidRDefault="00FC20BB">
      <w:r>
        <w:separator/>
      </w:r>
    </w:p>
  </w:footnote>
  <w:footnote w:type="continuationSeparator" w:id="0">
    <w:p w:rsidR="00FC20BB" w:rsidRDefault="00FC20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66"/>
      <w:gridCol w:w="4579"/>
    </w:tblGrid>
    <w:tr w:rsidR="009C0EAE" w:rsidRPr="00F56E73" w:rsidTr="002A2E7B">
      <w:tc>
        <w:tcPr>
          <w:tcW w:w="4605" w:type="dxa"/>
          <w:shd w:val="clear" w:color="auto" w:fill="auto"/>
          <w:vAlign w:val="bottom"/>
        </w:tcPr>
        <w:p w:rsidR="009C0EAE" w:rsidRPr="002A2E7B" w:rsidRDefault="002D20ED" w:rsidP="002A2E7B">
          <w:pPr>
            <w:pStyle w:val="Kopfzeile"/>
            <w:rPr>
              <w:b/>
            </w:rPr>
          </w:pPr>
          <w:fldSimple w:instr=" DOCPROPERTY  DocTyp  \* MERGEFORMAT ">
            <w:r w:rsidR="009C0EAE">
              <w:rPr>
                <w:b/>
              </w:rPr>
              <w:t>Wiki</w:t>
            </w:r>
          </w:fldSimple>
        </w:p>
        <w:p w:rsidR="009C0EAE" w:rsidRPr="00F56E73" w:rsidRDefault="002D20ED" w:rsidP="00FB061A">
          <w:pPr>
            <w:pStyle w:val="Kopfzeile"/>
          </w:pPr>
          <w:fldSimple w:instr=" TITLE   \* MERGEFORMAT ">
            <w:r w:rsidR="009C0EAE">
              <w:t>ESL-Wiki</w:t>
            </w:r>
          </w:fldSimple>
        </w:p>
      </w:tc>
      <w:tc>
        <w:tcPr>
          <w:tcW w:w="4605" w:type="dxa"/>
          <w:shd w:val="clear" w:color="auto" w:fill="auto"/>
        </w:tcPr>
        <w:p w:rsidR="009C0EAE" w:rsidRPr="00F56E73" w:rsidRDefault="009C0EAE" w:rsidP="00D8084D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>
                <wp:extent cx="1143000" cy="371475"/>
                <wp:effectExtent l="0" t="0" r="0" b="9525"/>
                <wp:docPr id="5" name="Bild 9" descr="Beschreibung: data:ecotel:02_Abteilungen:08_Marketing:1_ecotel:Corporate Identity:Logo1:ecotel_LOGO_NEU:ecotel_logo_RGB_jpg:ecotel_logo_claim_bündig_mit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9" descr="Beschreibung: data:ecotel:02_Abteilungen:08_Marketing:1_ecotel:Corporate Identity:Logo1:ecotel_LOGO_NEU:ecotel_logo_RGB_jpg:ecotel_logo_claim_bündig_mitte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C0EAE" w:rsidRDefault="009C0EAE" w:rsidP="00E46705">
    <w:pPr>
      <w:pStyle w:val="Kopfzeile"/>
      <w:rPr>
        <w:rFonts w:cs="Arial"/>
      </w:rPr>
    </w:pPr>
  </w:p>
  <w:p w:rsidR="009C0EAE" w:rsidRPr="00F56E73" w:rsidRDefault="009C0EAE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EAE" w:rsidRDefault="009C0EAE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072"/>
    <w:multiLevelType w:val="hybridMultilevel"/>
    <w:tmpl w:val="4B043D72"/>
    <w:lvl w:ilvl="0" w:tplc="F3CEB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348ED"/>
    <w:multiLevelType w:val="hybridMultilevel"/>
    <w:tmpl w:val="416C1E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EEEA6DE">
      <w:start w:val="22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31381"/>
    <w:multiLevelType w:val="hybridMultilevel"/>
    <w:tmpl w:val="F426F42E"/>
    <w:lvl w:ilvl="0" w:tplc="ED5202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7448C"/>
    <w:multiLevelType w:val="hybridMultilevel"/>
    <w:tmpl w:val="BE7AE160"/>
    <w:lvl w:ilvl="0" w:tplc="136A1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732B1"/>
    <w:multiLevelType w:val="hybridMultilevel"/>
    <w:tmpl w:val="E4E00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25C68"/>
    <w:multiLevelType w:val="hybridMultilevel"/>
    <w:tmpl w:val="4F5A9F20"/>
    <w:lvl w:ilvl="0" w:tplc="0114C0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ADC"/>
    <w:multiLevelType w:val="hybridMultilevel"/>
    <w:tmpl w:val="D78A6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E0F44"/>
    <w:multiLevelType w:val="hybridMultilevel"/>
    <w:tmpl w:val="318E8B5A"/>
    <w:lvl w:ilvl="0" w:tplc="CF660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040DA"/>
    <w:multiLevelType w:val="hybridMultilevel"/>
    <w:tmpl w:val="3B0C9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F3C40"/>
    <w:multiLevelType w:val="hybridMultilevel"/>
    <w:tmpl w:val="07965DAA"/>
    <w:lvl w:ilvl="0" w:tplc="968E4726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965EBF"/>
    <w:multiLevelType w:val="hybridMultilevel"/>
    <w:tmpl w:val="FDD80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B0631"/>
    <w:multiLevelType w:val="hybridMultilevel"/>
    <w:tmpl w:val="2424E654"/>
    <w:lvl w:ilvl="0" w:tplc="136A1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50131"/>
    <w:multiLevelType w:val="hybridMultilevel"/>
    <w:tmpl w:val="48F68286"/>
    <w:lvl w:ilvl="0" w:tplc="0A62C9C0">
      <w:start w:val="575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02828CB"/>
    <w:multiLevelType w:val="hybridMultilevel"/>
    <w:tmpl w:val="DE8089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3248E"/>
    <w:multiLevelType w:val="hybridMultilevel"/>
    <w:tmpl w:val="363858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8872D7"/>
    <w:multiLevelType w:val="hybridMultilevel"/>
    <w:tmpl w:val="72BCFA1C"/>
    <w:lvl w:ilvl="0" w:tplc="2BEC840E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41B53"/>
    <w:multiLevelType w:val="hybridMultilevel"/>
    <w:tmpl w:val="FCC264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EE18C7"/>
    <w:multiLevelType w:val="hybridMultilevel"/>
    <w:tmpl w:val="47D8B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502A9"/>
    <w:multiLevelType w:val="hybridMultilevel"/>
    <w:tmpl w:val="C08A1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17795"/>
    <w:multiLevelType w:val="hybridMultilevel"/>
    <w:tmpl w:val="6B889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5BCC339C">
      <w:start w:val="1"/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7D7C56"/>
    <w:multiLevelType w:val="hybridMultilevel"/>
    <w:tmpl w:val="99D6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07286"/>
    <w:multiLevelType w:val="hybridMultilevel"/>
    <w:tmpl w:val="B8CC1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BB3093"/>
    <w:multiLevelType w:val="hybridMultilevel"/>
    <w:tmpl w:val="DF6E11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FB21E6"/>
    <w:multiLevelType w:val="hybridMultilevel"/>
    <w:tmpl w:val="4F1C663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C940904"/>
    <w:multiLevelType w:val="hybridMultilevel"/>
    <w:tmpl w:val="2F821E2A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4773A7"/>
    <w:multiLevelType w:val="hybridMultilevel"/>
    <w:tmpl w:val="37FC4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982FC4"/>
    <w:multiLevelType w:val="hybridMultilevel"/>
    <w:tmpl w:val="000C11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40964"/>
    <w:multiLevelType w:val="hybridMultilevel"/>
    <w:tmpl w:val="A77CAB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16E65"/>
    <w:multiLevelType w:val="hybridMultilevel"/>
    <w:tmpl w:val="5064851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5D5A54"/>
    <w:multiLevelType w:val="hybridMultilevel"/>
    <w:tmpl w:val="64C8C63C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32">
    <w:nsid w:val="68F70D3C"/>
    <w:multiLevelType w:val="hybridMultilevel"/>
    <w:tmpl w:val="04CC4F1C"/>
    <w:lvl w:ilvl="0" w:tplc="B308D4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38A49EB"/>
    <w:multiLevelType w:val="hybridMultilevel"/>
    <w:tmpl w:val="2BD4D1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37E17D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35790F"/>
    <w:multiLevelType w:val="hybridMultilevel"/>
    <w:tmpl w:val="FEC21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78F81B02"/>
    <w:multiLevelType w:val="hybridMultilevel"/>
    <w:tmpl w:val="1D42B3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07BD1"/>
    <w:multiLevelType w:val="hybridMultilevel"/>
    <w:tmpl w:val="D64CD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1"/>
  </w:num>
  <w:num w:numId="3">
    <w:abstractNumId w:val="26"/>
  </w:num>
  <w:num w:numId="4">
    <w:abstractNumId w:val="2"/>
  </w:num>
  <w:num w:numId="5">
    <w:abstractNumId w:val="0"/>
  </w:num>
  <w:num w:numId="6">
    <w:abstractNumId w:val="22"/>
  </w:num>
  <w:num w:numId="7">
    <w:abstractNumId w:val="20"/>
  </w:num>
  <w:num w:numId="8">
    <w:abstractNumId w:val="10"/>
  </w:num>
  <w:num w:numId="9">
    <w:abstractNumId w:val="32"/>
  </w:num>
  <w:num w:numId="10">
    <w:abstractNumId w:val="8"/>
  </w:num>
  <w:num w:numId="11">
    <w:abstractNumId w:val="29"/>
  </w:num>
  <w:num w:numId="12">
    <w:abstractNumId w:val="30"/>
  </w:num>
  <w:num w:numId="13">
    <w:abstractNumId w:val="17"/>
  </w:num>
  <w:num w:numId="14">
    <w:abstractNumId w:val="21"/>
  </w:num>
  <w:num w:numId="15">
    <w:abstractNumId w:val="9"/>
  </w:num>
  <w:num w:numId="16">
    <w:abstractNumId w:val="36"/>
  </w:num>
  <w:num w:numId="17">
    <w:abstractNumId w:val="14"/>
  </w:num>
  <w:num w:numId="18">
    <w:abstractNumId w:val="15"/>
  </w:num>
  <w:num w:numId="19">
    <w:abstractNumId w:val="4"/>
  </w:num>
  <w:num w:numId="20">
    <w:abstractNumId w:val="6"/>
  </w:num>
  <w:num w:numId="21">
    <w:abstractNumId w:val="34"/>
  </w:num>
  <w:num w:numId="22">
    <w:abstractNumId w:val="12"/>
  </w:num>
  <w:num w:numId="23">
    <w:abstractNumId w:val="7"/>
  </w:num>
  <w:num w:numId="24">
    <w:abstractNumId w:val="33"/>
  </w:num>
  <w:num w:numId="25">
    <w:abstractNumId w:val="25"/>
  </w:num>
  <w:num w:numId="26">
    <w:abstractNumId w:val="23"/>
  </w:num>
  <w:num w:numId="27">
    <w:abstractNumId w:val="3"/>
  </w:num>
  <w:num w:numId="28">
    <w:abstractNumId w:val="19"/>
  </w:num>
  <w:num w:numId="29">
    <w:abstractNumId w:val="16"/>
  </w:num>
  <w:num w:numId="30">
    <w:abstractNumId w:val="1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8"/>
  </w:num>
  <w:num w:numId="34">
    <w:abstractNumId w:val="11"/>
  </w:num>
  <w:num w:numId="35">
    <w:abstractNumId w:val="37"/>
  </w:num>
  <w:num w:numId="36">
    <w:abstractNumId w:val="18"/>
  </w:num>
  <w:num w:numId="37">
    <w:abstractNumId w:val="27"/>
  </w:num>
  <w:num w:numId="38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25CDB"/>
    <w:rsid w:val="00000F35"/>
    <w:rsid w:val="00002694"/>
    <w:rsid w:val="00003893"/>
    <w:rsid w:val="00003E22"/>
    <w:rsid w:val="0000444D"/>
    <w:rsid w:val="00007970"/>
    <w:rsid w:val="00010EBC"/>
    <w:rsid w:val="000129FC"/>
    <w:rsid w:val="00012B7B"/>
    <w:rsid w:val="00012BF4"/>
    <w:rsid w:val="000168F0"/>
    <w:rsid w:val="00017C56"/>
    <w:rsid w:val="00021215"/>
    <w:rsid w:val="00021E37"/>
    <w:rsid w:val="0002528D"/>
    <w:rsid w:val="00026315"/>
    <w:rsid w:val="0002645C"/>
    <w:rsid w:val="00026E33"/>
    <w:rsid w:val="00027EFD"/>
    <w:rsid w:val="000318B8"/>
    <w:rsid w:val="000326BC"/>
    <w:rsid w:val="000326E4"/>
    <w:rsid w:val="00032A39"/>
    <w:rsid w:val="000332FF"/>
    <w:rsid w:val="00033888"/>
    <w:rsid w:val="0003410B"/>
    <w:rsid w:val="00034338"/>
    <w:rsid w:val="0003530A"/>
    <w:rsid w:val="000373EF"/>
    <w:rsid w:val="00037D44"/>
    <w:rsid w:val="0004670F"/>
    <w:rsid w:val="000468CB"/>
    <w:rsid w:val="00046AD5"/>
    <w:rsid w:val="00046D8A"/>
    <w:rsid w:val="00047C81"/>
    <w:rsid w:val="00051B39"/>
    <w:rsid w:val="00054D6C"/>
    <w:rsid w:val="000561A6"/>
    <w:rsid w:val="000562C0"/>
    <w:rsid w:val="00056C62"/>
    <w:rsid w:val="00056D47"/>
    <w:rsid w:val="00057370"/>
    <w:rsid w:val="00060674"/>
    <w:rsid w:val="00060E07"/>
    <w:rsid w:val="0006131E"/>
    <w:rsid w:val="00061C4C"/>
    <w:rsid w:val="000637D7"/>
    <w:rsid w:val="00065410"/>
    <w:rsid w:val="000662E7"/>
    <w:rsid w:val="00067161"/>
    <w:rsid w:val="000735BD"/>
    <w:rsid w:val="000745D4"/>
    <w:rsid w:val="00074A1A"/>
    <w:rsid w:val="00074F1C"/>
    <w:rsid w:val="0007552A"/>
    <w:rsid w:val="00075C07"/>
    <w:rsid w:val="00075FB3"/>
    <w:rsid w:val="000802FC"/>
    <w:rsid w:val="00080E8C"/>
    <w:rsid w:val="000821C8"/>
    <w:rsid w:val="00082FA3"/>
    <w:rsid w:val="00084E72"/>
    <w:rsid w:val="00085643"/>
    <w:rsid w:val="00085DE5"/>
    <w:rsid w:val="000871CA"/>
    <w:rsid w:val="00087225"/>
    <w:rsid w:val="00087980"/>
    <w:rsid w:val="00087F17"/>
    <w:rsid w:val="0009374E"/>
    <w:rsid w:val="000943B7"/>
    <w:rsid w:val="000946B0"/>
    <w:rsid w:val="00096160"/>
    <w:rsid w:val="000963EE"/>
    <w:rsid w:val="000971D6"/>
    <w:rsid w:val="000A1DBB"/>
    <w:rsid w:val="000A3ADB"/>
    <w:rsid w:val="000A5D74"/>
    <w:rsid w:val="000A75B2"/>
    <w:rsid w:val="000B276C"/>
    <w:rsid w:val="000B2A12"/>
    <w:rsid w:val="000B2B77"/>
    <w:rsid w:val="000B4ABF"/>
    <w:rsid w:val="000B4C40"/>
    <w:rsid w:val="000B52A1"/>
    <w:rsid w:val="000B59FE"/>
    <w:rsid w:val="000B69AA"/>
    <w:rsid w:val="000B7274"/>
    <w:rsid w:val="000B74CC"/>
    <w:rsid w:val="000C0A17"/>
    <w:rsid w:val="000C1505"/>
    <w:rsid w:val="000C19E7"/>
    <w:rsid w:val="000C1AB4"/>
    <w:rsid w:val="000C235A"/>
    <w:rsid w:val="000C27C8"/>
    <w:rsid w:val="000C471D"/>
    <w:rsid w:val="000C474D"/>
    <w:rsid w:val="000C4825"/>
    <w:rsid w:val="000C7236"/>
    <w:rsid w:val="000D0823"/>
    <w:rsid w:val="000D09F0"/>
    <w:rsid w:val="000D0BB0"/>
    <w:rsid w:val="000D12EC"/>
    <w:rsid w:val="000D282C"/>
    <w:rsid w:val="000D2A4E"/>
    <w:rsid w:val="000D7775"/>
    <w:rsid w:val="000D7777"/>
    <w:rsid w:val="000D77E9"/>
    <w:rsid w:val="000D7D0E"/>
    <w:rsid w:val="000E31A9"/>
    <w:rsid w:val="000E3517"/>
    <w:rsid w:val="000E3B52"/>
    <w:rsid w:val="000F1D28"/>
    <w:rsid w:val="000F2141"/>
    <w:rsid w:val="000F29D4"/>
    <w:rsid w:val="000F343C"/>
    <w:rsid w:val="000F3A17"/>
    <w:rsid w:val="000F5F9F"/>
    <w:rsid w:val="000F7F85"/>
    <w:rsid w:val="001005C4"/>
    <w:rsid w:val="001027D2"/>
    <w:rsid w:val="001029CE"/>
    <w:rsid w:val="001036D6"/>
    <w:rsid w:val="00103B95"/>
    <w:rsid w:val="00106093"/>
    <w:rsid w:val="00106CBA"/>
    <w:rsid w:val="0011427A"/>
    <w:rsid w:val="001209E1"/>
    <w:rsid w:val="00120AB4"/>
    <w:rsid w:val="00120BAA"/>
    <w:rsid w:val="00121003"/>
    <w:rsid w:val="0012211F"/>
    <w:rsid w:val="00123522"/>
    <w:rsid w:val="001237B8"/>
    <w:rsid w:val="0012383B"/>
    <w:rsid w:val="0012665F"/>
    <w:rsid w:val="00133235"/>
    <w:rsid w:val="00136682"/>
    <w:rsid w:val="001373D6"/>
    <w:rsid w:val="001400E7"/>
    <w:rsid w:val="001435EB"/>
    <w:rsid w:val="00145039"/>
    <w:rsid w:val="0014535D"/>
    <w:rsid w:val="0014700E"/>
    <w:rsid w:val="0014729B"/>
    <w:rsid w:val="00150F84"/>
    <w:rsid w:val="00156F92"/>
    <w:rsid w:val="00160761"/>
    <w:rsid w:val="001615C7"/>
    <w:rsid w:val="00162834"/>
    <w:rsid w:val="001638DD"/>
    <w:rsid w:val="001642B8"/>
    <w:rsid w:val="0016621E"/>
    <w:rsid w:val="0016684F"/>
    <w:rsid w:val="0017215E"/>
    <w:rsid w:val="00172624"/>
    <w:rsid w:val="001741DF"/>
    <w:rsid w:val="001744FE"/>
    <w:rsid w:val="00175A19"/>
    <w:rsid w:val="00176A23"/>
    <w:rsid w:val="00177FD3"/>
    <w:rsid w:val="001808EE"/>
    <w:rsid w:val="00181663"/>
    <w:rsid w:val="00181787"/>
    <w:rsid w:val="00181B77"/>
    <w:rsid w:val="00185130"/>
    <w:rsid w:val="00185D3E"/>
    <w:rsid w:val="00186B20"/>
    <w:rsid w:val="00186D31"/>
    <w:rsid w:val="001872AF"/>
    <w:rsid w:val="00187C86"/>
    <w:rsid w:val="00191877"/>
    <w:rsid w:val="00192F43"/>
    <w:rsid w:val="00193124"/>
    <w:rsid w:val="00193753"/>
    <w:rsid w:val="00193CFF"/>
    <w:rsid w:val="00193F70"/>
    <w:rsid w:val="0019542D"/>
    <w:rsid w:val="0019674C"/>
    <w:rsid w:val="00196C7C"/>
    <w:rsid w:val="001A0C55"/>
    <w:rsid w:val="001A0E6F"/>
    <w:rsid w:val="001A1E6E"/>
    <w:rsid w:val="001A378D"/>
    <w:rsid w:val="001A3F4B"/>
    <w:rsid w:val="001A4436"/>
    <w:rsid w:val="001A4468"/>
    <w:rsid w:val="001A5DE9"/>
    <w:rsid w:val="001B04EA"/>
    <w:rsid w:val="001B1C9E"/>
    <w:rsid w:val="001B3815"/>
    <w:rsid w:val="001B4BD1"/>
    <w:rsid w:val="001B4E1D"/>
    <w:rsid w:val="001B4EB4"/>
    <w:rsid w:val="001B5724"/>
    <w:rsid w:val="001B6E74"/>
    <w:rsid w:val="001B78E5"/>
    <w:rsid w:val="001B7DD1"/>
    <w:rsid w:val="001C6CC5"/>
    <w:rsid w:val="001C7601"/>
    <w:rsid w:val="001C7A3C"/>
    <w:rsid w:val="001D0229"/>
    <w:rsid w:val="001D0D62"/>
    <w:rsid w:val="001D1A2A"/>
    <w:rsid w:val="001D21E5"/>
    <w:rsid w:val="001D5197"/>
    <w:rsid w:val="001D562C"/>
    <w:rsid w:val="001D61F3"/>
    <w:rsid w:val="001D74E6"/>
    <w:rsid w:val="001E031C"/>
    <w:rsid w:val="001E0908"/>
    <w:rsid w:val="001E2F37"/>
    <w:rsid w:val="001E4262"/>
    <w:rsid w:val="001E45D7"/>
    <w:rsid w:val="001E58C1"/>
    <w:rsid w:val="001E6659"/>
    <w:rsid w:val="001F02A7"/>
    <w:rsid w:val="001F34D3"/>
    <w:rsid w:val="001F6671"/>
    <w:rsid w:val="00201C6C"/>
    <w:rsid w:val="002029BB"/>
    <w:rsid w:val="00202EF8"/>
    <w:rsid w:val="00203216"/>
    <w:rsid w:val="00205DBB"/>
    <w:rsid w:val="00206549"/>
    <w:rsid w:val="00206982"/>
    <w:rsid w:val="00206A4A"/>
    <w:rsid w:val="00207185"/>
    <w:rsid w:val="00207357"/>
    <w:rsid w:val="00207C9A"/>
    <w:rsid w:val="00207F7E"/>
    <w:rsid w:val="0021128E"/>
    <w:rsid w:val="00214399"/>
    <w:rsid w:val="00214742"/>
    <w:rsid w:val="00214CC6"/>
    <w:rsid w:val="00215F1D"/>
    <w:rsid w:val="002176F9"/>
    <w:rsid w:val="00220C22"/>
    <w:rsid w:val="002227C0"/>
    <w:rsid w:val="00223211"/>
    <w:rsid w:val="00223256"/>
    <w:rsid w:val="00224489"/>
    <w:rsid w:val="00225145"/>
    <w:rsid w:val="002258FA"/>
    <w:rsid w:val="00225CDB"/>
    <w:rsid w:val="00225D7C"/>
    <w:rsid w:val="00226790"/>
    <w:rsid w:val="00230141"/>
    <w:rsid w:val="0023342B"/>
    <w:rsid w:val="00233D49"/>
    <w:rsid w:val="0023417C"/>
    <w:rsid w:val="002345C3"/>
    <w:rsid w:val="0023505F"/>
    <w:rsid w:val="0023511E"/>
    <w:rsid w:val="00235169"/>
    <w:rsid w:val="0023546E"/>
    <w:rsid w:val="0024041A"/>
    <w:rsid w:val="00240627"/>
    <w:rsid w:val="00240646"/>
    <w:rsid w:val="0024169B"/>
    <w:rsid w:val="00241916"/>
    <w:rsid w:val="00242060"/>
    <w:rsid w:val="00243828"/>
    <w:rsid w:val="00246223"/>
    <w:rsid w:val="00246D8B"/>
    <w:rsid w:val="00246E8B"/>
    <w:rsid w:val="00250F66"/>
    <w:rsid w:val="002516AA"/>
    <w:rsid w:val="00252D68"/>
    <w:rsid w:val="0025324C"/>
    <w:rsid w:val="00255425"/>
    <w:rsid w:val="00256302"/>
    <w:rsid w:val="00256DC1"/>
    <w:rsid w:val="0025745B"/>
    <w:rsid w:val="00257B6F"/>
    <w:rsid w:val="00257E1B"/>
    <w:rsid w:val="00260967"/>
    <w:rsid w:val="00261822"/>
    <w:rsid w:val="0026200C"/>
    <w:rsid w:val="00262048"/>
    <w:rsid w:val="002628FC"/>
    <w:rsid w:val="002632D4"/>
    <w:rsid w:val="0026330F"/>
    <w:rsid w:val="00264532"/>
    <w:rsid w:val="00264C8E"/>
    <w:rsid w:val="00265146"/>
    <w:rsid w:val="00267052"/>
    <w:rsid w:val="00267ECA"/>
    <w:rsid w:val="00267F58"/>
    <w:rsid w:val="00272212"/>
    <w:rsid w:val="00272966"/>
    <w:rsid w:val="00272F6E"/>
    <w:rsid w:val="0027438E"/>
    <w:rsid w:val="00274E86"/>
    <w:rsid w:val="00276A4C"/>
    <w:rsid w:val="00276D9B"/>
    <w:rsid w:val="0027778E"/>
    <w:rsid w:val="00281ACC"/>
    <w:rsid w:val="00282A60"/>
    <w:rsid w:val="002832AF"/>
    <w:rsid w:val="0028366D"/>
    <w:rsid w:val="00283CC8"/>
    <w:rsid w:val="002840D2"/>
    <w:rsid w:val="0028521B"/>
    <w:rsid w:val="002852A2"/>
    <w:rsid w:val="002867D9"/>
    <w:rsid w:val="00286A16"/>
    <w:rsid w:val="00290540"/>
    <w:rsid w:val="0029099D"/>
    <w:rsid w:val="00290E18"/>
    <w:rsid w:val="002920FE"/>
    <w:rsid w:val="002940B5"/>
    <w:rsid w:val="002956C3"/>
    <w:rsid w:val="00295804"/>
    <w:rsid w:val="002969EA"/>
    <w:rsid w:val="00297196"/>
    <w:rsid w:val="002A07F4"/>
    <w:rsid w:val="002A12D0"/>
    <w:rsid w:val="002A1E8A"/>
    <w:rsid w:val="002A2E7B"/>
    <w:rsid w:val="002A4F39"/>
    <w:rsid w:val="002A55B3"/>
    <w:rsid w:val="002A5E95"/>
    <w:rsid w:val="002A5F4C"/>
    <w:rsid w:val="002B019B"/>
    <w:rsid w:val="002B06FE"/>
    <w:rsid w:val="002B202A"/>
    <w:rsid w:val="002B2C78"/>
    <w:rsid w:val="002B314B"/>
    <w:rsid w:val="002B5588"/>
    <w:rsid w:val="002B5EE8"/>
    <w:rsid w:val="002B6200"/>
    <w:rsid w:val="002B7630"/>
    <w:rsid w:val="002B78A2"/>
    <w:rsid w:val="002C0B6C"/>
    <w:rsid w:val="002C1009"/>
    <w:rsid w:val="002C4BEC"/>
    <w:rsid w:val="002C6046"/>
    <w:rsid w:val="002C7640"/>
    <w:rsid w:val="002D0154"/>
    <w:rsid w:val="002D20ED"/>
    <w:rsid w:val="002D3328"/>
    <w:rsid w:val="002D4164"/>
    <w:rsid w:val="002D710A"/>
    <w:rsid w:val="002E1783"/>
    <w:rsid w:val="002E2A67"/>
    <w:rsid w:val="002E2A92"/>
    <w:rsid w:val="002E3023"/>
    <w:rsid w:val="002E361A"/>
    <w:rsid w:val="002E3EC6"/>
    <w:rsid w:val="002E4558"/>
    <w:rsid w:val="002F0DBE"/>
    <w:rsid w:val="002F595A"/>
    <w:rsid w:val="002F69E1"/>
    <w:rsid w:val="002F6CAC"/>
    <w:rsid w:val="002F7EBB"/>
    <w:rsid w:val="00300B50"/>
    <w:rsid w:val="00301B57"/>
    <w:rsid w:val="00306150"/>
    <w:rsid w:val="00307438"/>
    <w:rsid w:val="00307894"/>
    <w:rsid w:val="003109DE"/>
    <w:rsid w:val="0031177B"/>
    <w:rsid w:val="003118EB"/>
    <w:rsid w:val="003128D5"/>
    <w:rsid w:val="00313D90"/>
    <w:rsid w:val="0031489D"/>
    <w:rsid w:val="00316704"/>
    <w:rsid w:val="00316E8D"/>
    <w:rsid w:val="003171C1"/>
    <w:rsid w:val="00320110"/>
    <w:rsid w:val="00322D46"/>
    <w:rsid w:val="00323603"/>
    <w:rsid w:val="0032400C"/>
    <w:rsid w:val="00330901"/>
    <w:rsid w:val="00331511"/>
    <w:rsid w:val="0033308B"/>
    <w:rsid w:val="003330D5"/>
    <w:rsid w:val="00333B61"/>
    <w:rsid w:val="00333CAF"/>
    <w:rsid w:val="00334CD7"/>
    <w:rsid w:val="0033569F"/>
    <w:rsid w:val="00335917"/>
    <w:rsid w:val="00335F6A"/>
    <w:rsid w:val="00341117"/>
    <w:rsid w:val="00341BC8"/>
    <w:rsid w:val="0034298E"/>
    <w:rsid w:val="00342D65"/>
    <w:rsid w:val="003436BF"/>
    <w:rsid w:val="0034456D"/>
    <w:rsid w:val="00344FE0"/>
    <w:rsid w:val="00346C8C"/>
    <w:rsid w:val="0034719A"/>
    <w:rsid w:val="00347BFF"/>
    <w:rsid w:val="00350C37"/>
    <w:rsid w:val="003518E1"/>
    <w:rsid w:val="00352389"/>
    <w:rsid w:val="00354161"/>
    <w:rsid w:val="00355908"/>
    <w:rsid w:val="0035684F"/>
    <w:rsid w:val="00361A32"/>
    <w:rsid w:val="003649C8"/>
    <w:rsid w:val="00366F8F"/>
    <w:rsid w:val="00373E12"/>
    <w:rsid w:val="00374268"/>
    <w:rsid w:val="00376598"/>
    <w:rsid w:val="00376877"/>
    <w:rsid w:val="00377B98"/>
    <w:rsid w:val="00377DED"/>
    <w:rsid w:val="00382158"/>
    <w:rsid w:val="003829EE"/>
    <w:rsid w:val="003841C2"/>
    <w:rsid w:val="0038486D"/>
    <w:rsid w:val="00384DE2"/>
    <w:rsid w:val="003851EC"/>
    <w:rsid w:val="00385B80"/>
    <w:rsid w:val="00387A27"/>
    <w:rsid w:val="00391210"/>
    <w:rsid w:val="00391A14"/>
    <w:rsid w:val="00391A81"/>
    <w:rsid w:val="00392F8E"/>
    <w:rsid w:val="003940DF"/>
    <w:rsid w:val="00394AC7"/>
    <w:rsid w:val="003955D1"/>
    <w:rsid w:val="00396597"/>
    <w:rsid w:val="003A249B"/>
    <w:rsid w:val="003A2504"/>
    <w:rsid w:val="003A3808"/>
    <w:rsid w:val="003A3A29"/>
    <w:rsid w:val="003A5D91"/>
    <w:rsid w:val="003A5F6D"/>
    <w:rsid w:val="003A6ADD"/>
    <w:rsid w:val="003B078B"/>
    <w:rsid w:val="003B1816"/>
    <w:rsid w:val="003B3A94"/>
    <w:rsid w:val="003B3BCA"/>
    <w:rsid w:val="003B4025"/>
    <w:rsid w:val="003B5D92"/>
    <w:rsid w:val="003B5D96"/>
    <w:rsid w:val="003B60E5"/>
    <w:rsid w:val="003B660E"/>
    <w:rsid w:val="003B7CC0"/>
    <w:rsid w:val="003C0246"/>
    <w:rsid w:val="003C02A8"/>
    <w:rsid w:val="003C0E30"/>
    <w:rsid w:val="003C2AD7"/>
    <w:rsid w:val="003C3707"/>
    <w:rsid w:val="003C5245"/>
    <w:rsid w:val="003C5258"/>
    <w:rsid w:val="003D0779"/>
    <w:rsid w:val="003D120C"/>
    <w:rsid w:val="003D6073"/>
    <w:rsid w:val="003E0857"/>
    <w:rsid w:val="003E113B"/>
    <w:rsid w:val="003E2066"/>
    <w:rsid w:val="003E26AB"/>
    <w:rsid w:val="003E37E2"/>
    <w:rsid w:val="003E3E5F"/>
    <w:rsid w:val="003E4632"/>
    <w:rsid w:val="003E46F1"/>
    <w:rsid w:val="003E4E80"/>
    <w:rsid w:val="003E5F56"/>
    <w:rsid w:val="003E7C7C"/>
    <w:rsid w:val="003F009E"/>
    <w:rsid w:val="003F01C7"/>
    <w:rsid w:val="003F19C6"/>
    <w:rsid w:val="003F23C8"/>
    <w:rsid w:val="003F312B"/>
    <w:rsid w:val="003F3E5B"/>
    <w:rsid w:val="003F6B81"/>
    <w:rsid w:val="003F71CE"/>
    <w:rsid w:val="003F7CCC"/>
    <w:rsid w:val="004038A1"/>
    <w:rsid w:val="00405458"/>
    <w:rsid w:val="00405C9D"/>
    <w:rsid w:val="00407D45"/>
    <w:rsid w:val="00407E9C"/>
    <w:rsid w:val="004134E9"/>
    <w:rsid w:val="00414164"/>
    <w:rsid w:val="00420F9A"/>
    <w:rsid w:val="004218FF"/>
    <w:rsid w:val="00423489"/>
    <w:rsid w:val="00423C16"/>
    <w:rsid w:val="00423DCB"/>
    <w:rsid w:val="00423F9F"/>
    <w:rsid w:val="00425123"/>
    <w:rsid w:val="004269BB"/>
    <w:rsid w:val="004269D9"/>
    <w:rsid w:val="00426C6E"/>
    <w:rsid w:val="0042732A"/>
    <w:rsid w:val="00430D08"/>
    <w:rsid w:val="0043155F"/>
    <w:rsid w:val="0043201E"/>
    <w:rsid w:val="00432CD0"/>
    <w:rsid w:val="004335C0"/>
    <w:rsid w:val="00434B41"/>
    <w:rsid w:val="00435872"/>
    <w:rsid w:val="004359FA"/>
    <w:rsid w:val="00436388"/>
    <w:rsid w:val="00436BF4"/>
    <w:rsid w:val="00440838"/>
    <w:rsid w:val="004410E7"/>
    <w:rsid w:val="00441986"/>
    <w:rsid w:val="00441ABD"/>
    <w:rsid w:val="00443F67"/>
    <w:rsid w:val="00443F98"/>
    <w:rsid w:val="00444425"/>
    <w:rsid w:val="00447A15"/>
    <w:rsid w:val="0045061E"/>
    <w:rsid w:val="00452CF5"/>
    <w:rsid w:val="0045403D"/>
    <w:rsid w:val="00454754"/>
    <w:rsid w:val="00456674"/>
    <w:rsid w:val="004566C1"/>
    <w:rsid w:val="00457C7E"/>
    <w:rsid w:val="00460421"/>
    <w:rsid w:val="00460CE9"/>
    <w:rsid w:val="00460E8C"/>
    <w:rsid w:val="0046206A"/>
    <w:rsid w:val="0046231D"/>
    <w:rsid w:val="00462472"/>
    <w:rsid w:val="00462909"/>
    <w:rsid w:val="00464D97"/>
    <w:rsid w:val="00464D99"/>
    <w:rsid w:val="004655D1"/>
    <w:rsid w:val="004663AD"/>
    <w:rsid w:val="00466EC1"/>
    <w:rsid w:val="004673B0"/>
    <w:rsid w:val="00467ED7"/>
    <w:rsid w:val="004710FF"/>
    <w:rsid w:val="00471A69"/>
    <w:rsid w:val="00471D8C"/>
    <w:rsid w:val="00474C16"/>
    <w:rsid w:val="00475A2C"/>
    <w:rsid w:val="00475AF6"/>
    <w:rsid w:val="0047660F"/>
    <w:rsid w:val="0047713F"/>
    <w:rsid w:val="004800EF"/>
    <w:rsid w:val="00480287"/>
    <w:rsid w:val="0048211C"/>
    <w:rsid w:val="004821BF"/>
    <w:rsid w:val="00484D7C"/>
    <w:rsid w:val="00485E72"/>
    <w:rsid w:val="0048619A"/>
    <w:rsid w:val="004900FF"/>
    <w:rsid w:val="004916D9"/>
    <w:rsid w:val="00493007"/>
    <w:rsid w:val="0049466F"/>
    <w:rsid w:val="00495FC9"/>
    <w:rsid w:val="00496F20"/>
    <w:rsid w:val="00497F8F"/>
    <w:rsid w:val="004A04FA"/>
    <w:rsid w:val="004A4AA7"/>
    <w:rsid w:val="004A5D22"/>
    <w:rsid w:val="004A7862"/>
    <w:rsid w:val="004B07FE"/>
    <w:rsid w:val="004B1D53"/>
    <w:rsid w:val="004B2C39"/>
    <w:rsid w:val="004B459B"/>
    <w:rsid w:val="004B460E"/>
    <w:rsid w:val="004B5C9E"/>
    <w:rsid w:val="004B69E3"/>
    <w:rsid w:val="004B6C89"/>
    <w:rsid w:val="004B771D"/>
    <w:rsid w:val="004B77E4"/>
    <w:rsid w:val="004C20AD"/>
    <w:rsid w:val="004C2E69"/>
    <w:rsid w:val="004C3C4B"/>
    <w:rsid w:val="004C6903"/>
    <w:rsid w:val="004C6FBE"/>
    <w:rsid w:val="004C733D"/>
    <w:rsid w:val="004C784C"/>
    <w:rsid w:val="004D3305"/>
    <w:rsid w:val="004D34FC"/>
    <w:rsid w:val="004D551A"/>
    <w:rsid w:val="004D70E3"/>
    <w:rsid w:val="004E2A71"/>
    <w:rsid w:val="004E39DB"/>
    <w:rsid w:val="004E3B0A"/>
    <w:rsid w:val="004E5324"/>
    <w:rsid w:val="004E5EE3"/>
    <w:rsid w:val="004E5FA5"/>
    <w:rsid w:val="004F02C0"/>
    <w:rsid w:val="004F059D"/>
    <w:rsid w:val="004F094C"/>
    <w:rsid w:val="004F1A0B"/>
    <w:rsid w:val="004F2150"/>
    <w:rsid w:val="004F4027"/>
    <w:rsid w:val="004F48BD"/>
    <w:rsid w:val="004F539A"/>
    <w:rsid w:val="004F63A1"/>
    <w:rsid w:val="004F67A6"/>
    <w:rsid w:val="004F6D79"/>
    <w:rsid w:val="004F7C6E"/>
    <w:rsid w:val="00500383"/>
    <w:rsid w:val="00500657"/>
    <w:rsid w:val="00501163"/>
    <w:rsid w:val="00501C47"/>
    <w:rsid w:val="00502B18"/>
    <w:rsid w:val="00504B2E"/>
    <w:rsid w:val="00506CE7"/>
    <w:rsid w:val="00506ED1"/>
    <w:rsid w:val="0051078B"/>
    <w:rsid w:val="005113D9"/>
    <w:rsid w:val="005116FF"/>
    <w:rsid w:val="005128FB"/>
    <w:rsid w:val="00512EBC"/>
    <w:rsid w:val="00514815"/>
    <w:rsid w:val="0051519C"/>
    <w:rsid w:val="0051575F"/>
    <w:rsid w:val="00516821"/>
    <w:rsid w:val="00516F9B"/>
    <w:rsid w:val="00517F48"/>
    <w:rsid w:val="00520738"/>
    <w:rsid w:val="00522A01"/>
    <w:rsid w:val="00522BD4"/>
    <w:rsid w:val="00523A0A"/>
    <w:rsid w:val="005240D1"/>
    <w:rsid w:val="005246D7"/>
    <w:rsid w:val="00525F2C"/>
    <w:rsid w:val="005268BE"/>
    <w:rsid w:val="00527806"/>
    <w:rsid w:val="00527F8A"/>
    <w:rsid w:val="0053125B"/>
    <w:rsid w:val="00531FB8"/>
    <w:rsid w:val="00533074"/>
    <w:rsid w:val="00535672"/>
    <w:rsid w:val="0053641A"/>
    <w:rsid w:val="005369CD"/>
    <w:rsid w:val="005372AA"/>
    <w:rsid w:val="00537EB4"/>
    <w:rsid w:val="005405A8"/>
    <w:rsid w:val="00541462"/>
    <w:rsid w:val="00541F10"/>
    <w:rsid w:val="0054280D"/>
    <w:rsid w:val="0054296C"/>
    <w:rsid w:val="005433EE"/>
    <w:rsid w:val="005438FD"/>
    <w:rsid w:val="00545DBF"/>
    <w:rsid w:val="00546322"/>
    <w:rsid w:val="005470BA"/>
    <w:rsid w:val="005472C8"/>
    <w:rsid w:val="005503E0"/>
    <w:rsid w:val="00551510"/>
    <w:rsid w:val="005531FC"/>
    <w:rsid w:val="005534E5"/>
    <w:rsid w:val="00553CE9"/>
    <w:rsid w:val="0055421C"/>
    <w:rsid w:val="00554459"/>
    <w:rsid w:val="005557E2"/>
    <w:rsid w:val="00555817"/>
    <w:rsid w:val="0055757F"/>
    <w:rsid w:val="005628ED"/>
    <w:rsid w:val="00564953"/>
    <w:rsid w:val="00565412"/>
    <w:rsid w:val="00570008"/>
    <w:rsid w:val="005720AB"/>
    <w:rsid w:val="00572779"/>
    <w:rsid w:val="0057423A"/>
    <w:rsid w:val="0057433F"/>
    <w:rsid w:val="00574ED3"/>
    <w:rsid w:val="00576791"/>
    <w:rsid w:val="00580E73"/>
    <w:rsid w:val="005813CC"/>
    <w:rsid w:val="00581E37"/>
    <w:rsid w:val="00582014"/>
    <w:rsid w:val="00582694"/>
    <w:rsid w:val="00584FB8"/>
    <w:rsid w:val="0058508E"/>
    <w:rsid w:val="00585749"/>
    <w:rsid w:val="0058674D"/>
    <w:rsid w:val="00586BFA"/>
    <w:rsid w:val="0059128C"/>
    <w:rsid w:val="005918A6"/>
    <w:rsid w:val="00594720"/>
    <w:rsid w:val="00594DCE"/>
    <w:rsid w:val="00596901"/>
    <w:rsid w:val="00597611"/>
    <w:rsid w:val="0059797C"/>
    <w:rsid w:val="005979FA"/>
    <w:rsid w:val="00597B19"/>
    <w:rsid w:val="005A010F"/>
    <w:rsid w:val="005A0968"/>
    <w:rsid w:val="005A0DA0"/>
    <w:rsid w:val="005A1355"/>
    <w:rsid w:val="005A1BA3"/>
    <w:rsid w:val="005A7B9D"/>
    <w:rsid w:val="005B006C"/>
    <w:rsid w:val="005B09B1"/>
    <w:rsid w:val="005B3E48"/>
    <w:rsid w:val="005B409D"/>
    <w:rsid w:val="005B41FE"/>
    <w:rsid w:val="005B5AB4"/>
    <w:rsid w:val="005B6E03"/>
    <w:rsid w:val="005C2464"/>
    <w:rsid w:val="005C264C"/>
    <w:rsid w:val="005C3D22"/>
    <w:rsid w:val="005C44F7"/>
    <w:rsid w:val="005C5462"/>
    <w:rsid w:val="005C7D64"/>
    <w:rsid w:val="005D2C3B"/>
    <w:rsid w:val="005D32D3"/>
    <w:rsid w:val="005D3444"/>
    <w:rsid w:val="005D3A07"/>
    <w:rsid w:val="005D4D67"/>
    <w:rsid w:val="005D6E4E"/>
    <w:rsid w:val="005D7C26"/>
    <w:rsid w:val="005E10CA"/>
    <w:rsid w:val="005E16BE"/>
    <w:rsid w:val="005E183F"/>
    <w:rsid w:val="005E2A93"/>
    <w:rsid w:val="005E7139"/>
    <w:rsid w:val="005E7693"/>
    <w:rsid w:val="005F1BD0"/>
    <w:rsid w:val="005F212E"/>
    <w:rsid w:val="005F2861"/>
    <w:rsid w:val="005F2B2A"/>
    <w:rsid w:val="005F3A22"/>
    <w:rsid w:val="005F3ABE"/>
    <w:rsid w:val="005F3D41"/>
    <w:rsid w:val="005F3EF4"/>
    <w:rsid w:val="005F42CD"/>
    <w:rsid w:val="005F56D6"/>
    <w:rsid w:val="005F5705"/>
    <w:rsid w:val="005F639E"/>
    <w:rsid w:val="005F641C"/>
    <w:rsid w:val="005F6CEF"/>
    <w:rsid w:val="0060340A"/>
    <w:rsid w:val="00604DCD"/>
    <w:rsid w:val="006055AF"/>
    <w:rsid w:val="006058EE"/>
    <w:rsid w:val="00605A5E"/>
    <w:rsid w:val="00607CF9"/>
    <w:rsid w:val="0061033D"/>
    <w:rsid w:val="00611569"/>
    <w:rsid w:val="006115C6"/>
    <w:rsid w:val="0061183F"/>
    <w:rsid w:val="00612016"/>
    <w:rsid w:val="006127FD"/>
    <w:rsid w:val="00612A0A"/>
    <w:rsid w:val="00613AA7"/>
    <w:rsid w:val="00613E35"/>
    <w:rsid w:val="0061469B"/>
    <w:rsid w:val="0061579E"/>
    <w:rsid w:val="0062053E"/>
    <w:rsid w:val="00622F22"/>
    <w:rsid w:val="00623366"/>
    <w:rsid w:val="00623D14"/>
    <w:rsid w:val="00624B0B"/>
    <w:rsid w:val="00624BE4"/>
    <w:rsid w:val="00624C50"/>
    <w:rsid w:val="00625ABC"/>
    <w:rsid w:val="006268B3"/>
    <w:rsid w:val="00630717"/>
    <w:rsid w:val="006332D4"/>
    <w:rsid w:val="00633448"/>
    <w:rsid w:val="00634E1C"/>
    <w:rsid w:val="006402F9"/>
    <w:rsid w:val="0064067F"/>
    <w:rsid w:val="006413D9"/>
    <w:rsid w:val="006413F4"/>
    <w:rsid w:val="006417AA"/>
    <w:rsid w:val="00646507"/>
    <w:rsid w:val="00646964"/>
    <w:rsid w:val="00646A3F"/>
    <w:rsid w:val="006509B6"/>
    <w:rsid w:val="00650D10"/>
    <w:rsid w:val="00651CD7"/>
    <w:rsid w:val="00654728"/>
    <w:rsid w:val="00655060"/>
    <w:rsid w:val="0065552F"/>
    <w:rsid w:val="00655654"/>
    <w:rsid w:val="00655ADA"/>
    <w:rsid w:val="006566AE"/>
    <w:rsid w:val="00656E69"/>
    <w:rsid w:val="00660487"/>
    <w:rsid w:val="0066115C"/>
    <w:rsid w:val="0066135A"/>
    <w:rsid w:val="00661E7C"/>
    <w:rsid w:val="00662AC7"/>
    <w:rsid w:val="00664944"/>
    <w:rsid w:val="00664F93"/>
    <w:rsid w:val="0066584B"/>
    <w:rsid w:val="00665860"/>
    <w:rsid w:val="006658B6"/>
    <w:rsid w:val="006662A5"/>
    <w:rsid w:val="00666C23"/>
    <w:rsid w:val="00671977"/>
    <w:rsid w:val="00675142"/>
    <w:rsid w:val="006759C1"/>
    <w:rsid w:val="00675E7C"/>
    <w:rsid w:val="0067639E"/>
    <w:rsid w:val="00676D32"/>
    <w:rsid w:val="00677AA9"/>
    <w:rsid w:val="00677FA4"/>
    <w:rsid w:val="006800C2"/>
    <w:rsid w:val="006804A8"/>
    <w:rsid w:val="0068259E"/>
    <w:rsid w:val="006829C4"/>
    <w:rsid w:val="00682BFF"/>
    <w:rsid w:val="00682E2E"/>
    <w:rsid w:val="006846AA"/>
    <w:rsid w:val="006920F0"/>
    <w:rsid w:val="0069478F"/>
    <w:rsid w:val="006977D8"/>
    <w:rsid w:val="006A17DF"/>
    <w:rsid w:val="006A33ED"/>
    <w:rsid w:val="006A3558"/>
    <w:rsid w:val="006A3BC4"/>
    <w:rsid w:val="006A4630"/>
    <w:rsid w:val="006A4C20"/>
    <w:rsid w:val="006A514C"/>
    <w:rsid w:val="006A5C32"/>
    <w:rsid w:val="006A700C"/>
    <w:rsid w:val="006A726D"/>
    <w:rsid w:val="006A7866"/>
    <w:rsid w:val="006A7DC5"/>
    <w:rsid w:val="006B2BF1"/>
    <w:rsid w:val="006B2CA4"/>
    <w:rsid w:val="006B330B"/>
    <w:rsid w:val="006B35D7"/>
    <w:rsid w:val="006B3D0C"/>
    <w:rsid w:val="006B53DD"/>
    <w:rsid w:val="006B7469"/>
    <w:rsid w:val="006B793F"/>
    <w:rsid w:val="006C11D7"/>
    <w:rsid w:val="006C139D"/>
    <w:rsid w:val="006C27F3"/>
    <w:rsid w:val="006C2AF6"/>
    <w:rsid w:val="006C4070"/>
    <w:rsid w:val="006C5F7B"/>
    <w:rsid w:val="006C7273"/>
    <w:rsid w:val="006D0019"/>
    <w:rsid w:val="006D04A1"/>
    <w:rsid w:val="006D104B"/>
    <w:rsid w:val="006D1FB4"/>
    <w:rsid w:val="006D2A1C"/>
    <w:rsid w:val="006D2DA6"/>
    <w:rsid w:val="006D3D15"/>
    <w:rsid w:val="006D4A51"/>
    <w:rsid w:val="006D7949"/>
    <w:rsid w:val="006D7DD2"/>
    <w:rsid w:val="006E73E4"/>
    <w:rsid w:val="006E7F8D"/>
    <w:rsid w:val="006F02B2"/>
    <w:rsid w:val="006F271C"/>
    <w:rsid w:val="006F2CD1"/>
    <w:rsid w:val="006F607D"/>
    <w:rsid w:val="006F60D2"/>
    <w:rsid w:val="006F672B"/>
    <w:rsid w:val="006F7520"/>
    <w:rsid w:val="00700376"/>
    <w:rsid w:val="00700E82"/>
    <w:rsid w:val="007014A9"/>
    <w:rsid w:val="00702856"/>
    <w:rsid w:val="00702B62"/>
    <w:rsid w:val="00703B02"/>
    <w:rsid w:val="00703C50"/>
    <w:rsid w:val="007040E0"/>
    <w:rsid w:val="00704340"/>
    <w:rsid w:val="007045D5"/>
    <w:rsid w:val="007054BA"/>
    <w:rsid w:val="007108A1"/>
    <w:rsid w:val="00710B12"/>
    <w:rsid w:val="00710FF6"/>
    <w:rsid w:val="00711578"/>
    <w:rsid w:val="007119CA"/>
    <w:rsid w:val="00713EA9"/>
    <w:rsid w:val="00714375"/>
    <w:rsid w:val="0071506D"/>
    <w:rsid w:val="007157FB"/>
    <w:rsid w:val="007160A7"/>
    <w:rsid w:val="007160E8"/>
    <w:rsid w:val="0071792A"/>
    <w:rsid w:val="00720D26"/>
    <w:rsid w:val="00722430"/>
    <w:rsid w:val="007224F7"/>
    <w:rsid w:val="00723384"/>
    <w:rsid w:val="00724D2B"/>
    <w:rsid w:val="00725B78"/>
    <w:rsid w:val="007270E4"/>
    <w:rsid w:val="00727114"/>
    <w:rsid w:val="007277BA"/>
    <w:rsid w:val="00727BD3"/>
    <w:rsid w:val="0073099E"/>
    <w:rsid w:val="0073111A"/>
    <w:rsid w:val="00731727"/>
    <w:rsid w:val="007326AF"/>
    <w:rsid w:val="0073408E"/>
    <w:rsid w:val="007340CB"/>
    <w:rsid w:val="00735405"/>
    <w:rsid w:val="00735FE8"/>
    <w:rsid w:val="0074007E"/>
    <w:rsid w:val="007403CF"/>
    <w:rsid w:val="00740E92"/>
    <w:rsid w:val="00744ED8"/>
    <w:rsid w:val="00745006"/>
    <w:rsid w:val="00745688"/>
    <w:rsid w:val="0075009B"/>
    <w:rsid w:val="00750530"/>
    <w:rsid w:val="00752D2E"/>
    <w:rsid w:val="00753DAD"/>
    <w:rsid w:val="00754BF3"/>
    <w:rsid w:val="00756E7C"/>
    <w:rsid w:val="00760A7A"/>
    <w:rsid w:val="00762A70"/>
    <w:rsid w:val="007640CA"/>
    <w:rsid w:val="007647CC"/>
    <w:rsid w:val="00764B00"/>
    <w:rsid w:val="0076509F"/>
    <w:rsid w:val="00766333"/>
    <w:rsid w:val="00767242"/>
    <w:rsid w:val="007700B5"/>
    <w:rsid w:val="007725B4"/>
    <w:rsid w:val="00772BD8"/>
    <w:rsid w:val="00774220"/>
    <w:rsid w:val="0077487B"/>
    <w:rsid w:val="0077566B"/>
    <w:rsid w:val="00776A64"/>
    <w:rsid w:val="007777A3"/>
    <w:rsid w:val="00780BC4"/>
    <w:rsid w:val="00782FD5"/>
    <w:rsid w:val="007836BC"/>
    <w:rsid w:val="007857DC"/>
    <w:rsid w:val="007861A8"/>
    <w:rsid w:val="00786A16"/>
    <w:rsid w:val="007877A2"/>
    <w:rsid w:val="007921A7"/>
    <w:rsid w:val="007936A0"/>
    <w:rsid w:val="00793A66"/>
    <w:rsid w:val="007944AE"/>
    <w:rsid w:val="007965BD"/>
    <w:rsid w:val="0079697C"/>
    <w:rsid w:val="00796CF1"/>
    <w:rsid w:val="00797970"/>
    <w:rsid w:val="00797AF4"/>
    <w:rsid w:val="007A0CAF"/>
    <w:rsid w:val="007A1D00"/>
    <w:rsid w:val="007A4ECE"/>
    <w:rsid w:val="007A6C97"/>
    <w:rsid w:val="007B0067"/>
    <w:rsid w:val="007B0216"/>
    <w:rsid w:val="007B04F7"/>
    <w:rsid w:val="007B2597"/>
    <w:rsid w:val="007B3E42"/>
    <w:rsid w:val="007B426F"/>
    <w:rsid w:val="007B4DE4"/>
    <w:rsid w:val="007B6153"/>
    <w:rsid w:val="007B773B"/>
    <w:rsid w:val="007B7A70"/>
    <w:rsid w:val="007C05C3"/>
    <w:rsid w:val="007C0917"/>
    <w:rsid w:val="007C0F92"/>
    <w:rsid w:val="007C205A"/>
    <w:rsid w:val="007C309B"/>
    <w:rsid w:val="007C360A"/>
    <w:rsid w:val="007C6654"/>
    <w:rsid w:val="007C7602"/>
    <w:rsid w:val="007D0221"/>
    <w:rsid w:val="007D0F30"/>
    <w:rsid w:val="007D2412"/>
    <w:rsid w:val="007D2895"/>
    <w:rsid w:val="007D34F9"/>
    <w:rsid w:val="007D4F3F"/>
    <w:rsid w:val="007D6CD5"/>
    <w:rsid w:val="007E14A3"/>
    <w:rsid w:val="007E19A8"/>
    <w:rsid w:val="007E51FD"/>
    <w:rsid w:val="007E54A7"/>
    <w:rsid w:val="007E6E61"/>
    <w:rsid w:val="007F152B"/>
    <w:rsid w:val="007F2CF9"/>
    <w:rsid w:val="007F379E"/>
    <w:rsid w:val="007F3E9F"/>
    <w:rsid w:val="007F5910"/>
    <w:rsid w:val="00802CFE"/>
    <w:rsid w:val="00803FBB"/>
    <w:rsid w:val="00804238"/>
    <w:rsid w:val="00804C4D"/>
    <w:rsid w:val="00805CD4"/>
    <w:rsid w:val="0080614D"/>
    <w:rsid w:val="008069C0"/>
    <w:rsid w:val="00806AE0"/>
    <w:rsid w:val="00806C04"/>
    <w:rsid w:val="008102D0"/>
    <w:rsid w:val="0081037A"/>
    <w:rsid w:val="0081188D"/>
    <w:rsid w:val="00814489"/>
    <w:rsid w:val="0081545F"/>
    <w:rsid w:val="008161C5"/>
    <w:rsid w:val="00816E86"/>
    <w:rsid w:val="0081787E"/>
    <w:rsid w:val="00817B7A"/>
    <w:rsid w:val="008214D4"/>
    <w:rsid w:val="008217A6"/>
    <w:rsid w:val="008219F0"/>
    <w:rsid w:val="00826D6E"/>
    <w:rsid w:val="00830105"/>
    <w:rsid w:val="008301E5"/>
    <w:rsid w:val="00831235"/>
    <w:rsid w:val="00831C6D"/>
    <w:rsid w:val="00833DBB"/>
    <w:rsid w:val="0083431E"/>
    <w:rsid w:val="0083533D"/>
    <w:rsid w:val="00835504"/>
    <w:rsid w:val="00835A9A"/>
    <w:rsid w:val="0083633E"/>
    <w:rsid w:val="00836D4B"/>
    <w:rsid w:val="0083779B"/>
    <w:rsid w:val="00837D51"/>
    <w:rsid w:val="0084034C"/>
    <w:rsid w:val="008410BA"/>
    <w:rsid w:val="00841457"/>
    <w:rsid w:val="00842203"/>
    <w:rsid w:val="008427EC"/>
    <w:rsid w:val="00842DA7"/>
    <w:rsid w:val="00842E05"/>
    <w:rsid w:val="00844E79"/>
    <w:rsid w:val="008450E0"/>
    <w:rsid w:val="00846B03"/>
    <w:rsid w:val="00847115"/>
    <w:rsid w:val="00851EE3"/>
    <w:rsid w:val="00852920"/>
    <w:rsid w:val="008532E2"/>
    <w:rsid w:val="00854378"/>
    <w:rsid w:val="0085445C"/>
    <w:rsid w:val="00855398"/>
    <w:rsid w:val="00855C99"/>
    <w:rsid w:val="00856381"/>
    <w:rsid w:val="00857FCE"/>
    <w:rsid w:val="00860400"/>
    <w:rsid w:val="0086070A"/>
    <w:rsid w:val="00860ABB"/>
    <w:rsid w:val="008634D2"/>
    <w:rsid w:val="008638CE"/>
    <w:rsid w:val="0086511D"/>
    <w:rsid w:val="0086594A"/>
    <w:rsid w:val="00865A21"/>
    <w:rsid w:val="0087014F"/>
    <w:rsid w:val="00870CB1"/>
    <w:rsid w:val="008716BC"/>
    <w:rsid w:val="008724B0"/>
    <w:rsid w:val="008731F7"/>
    <w:rsid w:val="008732C2"/>
    <w:rsid w:val="00873D94"/>
    <w:rsid w:val="00874C65"/>
    <w:rsid w:val="0087632F"/>
    <w:rsid w:val="00876C56"/>
    <w:rsid w:val="008772CB"/>
    <w:rsid w:val="0087740C"/>
    <w:rsid w:val="00877CD8"/>
    <w:rsid w:val="00877F22"/>
    <w:rsid w:val="00882642"/>
    <w:rsid w:val="008832E0"/>
    <w:rsid w:val="00884E9C"/>
    <w:rsid w:val="00885285"/>
    <w:rsid w:val="0088530E"/>
    <w:rsid w:val="0088606B"/>
    <w:rsid w:val="00886CCE"/>
    <w:rsid w:val="00886F6D"/>
    <w:rsid w:val="00887BB4"/>
    <w:rsid w:val="008937AB"/>
    <w:rsid w:val="00893ACB"/>
    <w:rsid w:val="00894212"/>
    <w:rsid w:val="008946CA"/>
    <w:rsid w:val="00895CC3"/>
    <w:rsid w:val="008961ED"/>
    <w:rsid w:val="008968F1"/>
    <w:rsid w:val="008A0C8B"/>
    <w:rsid w:val="008A140E"/>
    <w:rsid w:val="008A1E78"/>
    <w:rsid w:val="008A1F6C"/>
    <w:rsid w:val="008A26A5"/>
    <w:rsid w:val="008A2C51"/>
    <w:rsid w:val="008A2C89"/>
    <w:rsid w:val="008A3340"/>
    <w:rsid w:val="008A4790"/>
    <w:rsid w:val="008A4A3A"/>
    <w:rsid w:val="008A5217"/>
    <w:rsid w:val="008A5D5B"/>
    <w:rsid w:val="008A6187"/>
    <w:rsid w:val="008A6398"/>
    <w:rsid w:val="008A75B1"/>
    <w:rsid w:val="008B1E43"/>
    <w:rsid w:val="008B234E"/>
    <w:rsid w:val="008B2605"/>
    <w:rsid w:val="008B2ED2"/>
    <w:rsid w:val="008B5D99"/>
    <w:rsid w:val="008B652F"/>
    <w:rsid w:val="008B6F0D"/>
    <w:rsid w:val="008B7258"/>
    <w:rsid w:val="008C02A5"/>
    <w:rsid w:val="008C0440"/>
    <w:rsid w:val="008C4E52"/>
    <w:rsid w:val="008C6906"/>
    <w:rsid w:val="008C7AA6"/>
    <w:rsid w:val="008D0E1F"/>
    <w:rsid w:val="008D1F8E"/>
    <w:rsid w:val="008D3533"/>
    <w:rsid w:val="008D650F"/>
    <w:rsid w:val="008D7A30"/>
    <w:rsid w:val="008E0AE1"/>
    <w:rsid w:val="008E214B"/>
    <w:rsid w:val="008E3128"/>
    <w:rsid w:val="008E3A5F"/>
    <w:rsid w:val="008E4F2C"/>
    <w:rsid w:val="008E7456"/>
    <w:rsid w:val="008F0775"/>
    <w:rsid w:val="008F1B80"/>
    <w:rsid w:val="008F32F4"/>
    <w:rsid w:val="008F3685"/>
    <w:rsid w:val="008F3CD8"/>
    <w:rsid w:val="008F3D38"/>
    <w:rsid w:val="008F4960"/>
    <w:rsid w:val="008F6095"/>
    <w:rsid w:val="008F6158"/>
    <w:rsid w:val="008F6F90"/>
    <w:rsid w:val="008F7513"/>
    <w:rsid w:val="009005BC"/>
    <w:rsid w:val="00901238"/>
    <w:rsid w:val="00902215"/>
    <w:rsid w:val="009035AE"/>
    <w:rsid w:val="009042BF"/>
    <w:rsid w:val="009055AD"/>
    <w:rsid w:val="00906D49"/>
    <w:rsid w:val="00910D6D"/>
    <w:rsid w:val="00910D7A"/>
    <w:rsid w:val="00912AC0"/>
    <w:rsid w:val="00913DE2"/>
    <w:rsid w:val="00913F40"/>
    <w:rsid w:val="0091651C"/>
    <w:rsid w:val="00917710"/>
    <w:rsid w:val="00917AB3"/>
    <w:rsid w:val="00920383"/>
    <w:rsid w:val="00921F7C"/>
    <w:rsid w:val="009228E3"/>
    <w:rsid w:val="009237A7"/>
    <w:rsid w:val="00923D49"/>
    <w:rsid w:val="00925B1C"/>
    <w:rsid w:val="00930923"/>
    <w:rsid w:val="00932BE8"/>
    <w:rsid w:val="0093305A"/>
    <w:rsid w:val="00935CCC"/>
    <w:rsid w:val="00936BF6"/>
    <w:rsid w:val="00940535"/>
    <w:rsid w:val="00942AD5"/>
    <w:rsid w:val="00943EF0"/>
    <w:rsid w:val="00944B7E"/>
    <w:rsid w:val="00944CD5"/>
    <w:rsid w:val="0094561E"/>
    <w:rsid w:val="00945B69"/>
    <w:rsid w:val="009503D8"/>
    <w:rsid w:val="00951402"/>
    <w:rsid w:val="0095148C"/>
    <w:rsid w:val="00956FAE"/>
    <w:rsid w:val="009604EB"/>
    <w:rsid w:val="009619E1"/>
    <w:rsid w:val="00964CC9"/>
    <w:rsid w:val="009663C1"/>
    <w:rsid w:val="009664A3"/>
    <w:rsid w:val="00970C3F"/>
    <w:rsid w:val="009711EF"/>
    <w:rsid w:val="00971B43"/>
    <w:rsid w:val="0097229F"/>
    <w:rsid w:val="00974C5F"/>
    <w:rsid w:val="00975165"/>
    <w:rsid w:val="00975993"/>
    <w:rsid w:val="00975F83"/>
    <w:rsid w:val="0097605D"/>
    <w:rsid w:val="00976866"/>
    <w:rsid w:val="00981069"/>
    <w:rsid w:val="0098179B"/>
    <w:rsid w:val="00981DE3"/>
    <w:rsid w:val="00982FE0"/>
    <w:rsid w:val="00984041"/>
    <w:rsid w:val="00984509"/>
    <w:rsid w:val="00984EE3"/>
    <w:rsid w:val="009850BE"/>
    <w:rsid w:val="009858F9"/>
    <w:rsid w:val="00986948"/>
    <w:rsid w:val="00987A6A"/>
    <w:rsid w:val="00987C85"/>
    <w:rsid w:val="00990405"/>
    <w:rsid w:val="009913CE"/>
    <w:rsid w:val="00992F9B"/>
    <w:rsid w:val="009939C0"/>
    <w:rsid w:val="00994D04"/>
    <w:rsid w:val="00994E65"/>
    <w:rsid w:val="00995D88"/>
    <w:rsid w:val="00996BD0"/>
    <w:rsid w:val="009970E0"/>
    <w:rsid w:val="009A01D4"/>
    <w:rsid w:val="009A0459"/>
    <w:rsid w:val="009A33B2"/>
    <w:rsid w:val="009A3941"/>
    <w:rsid w:val="009A48C6"/>
    <w:rsid w:val="009A4A62"/>
    <w:rsid w:val="009A5542"/>
    <w:rsid w:val="009A6F96"/>
    <w:rsid w:val="009B0802"/>
    <w:rsid w:val="009B11C0"/>
    <w:rsid w:val="009B11C2"/>
    <w:rsid w:val="009B1663"/>
    <w:rsid w:val="009B205C"/>
    <w:rsid w:val="009B2702"/>
    <w:rsid w:val="009B30C1"/>
    <w:rsid w:val="009B4D05"/>
    <w:rsid w:val="009B53AB"/>
    <w:rsid w:val="009B59FA"/>
    <w:rsid w:val="009B7394"/>
    <w:rsid w:val="009C0905"/>
    <w:rsid w:val="009C0EAE"/>
    <w:rsid w:val="009C1216"/>
    <w:rsid w:val="009C1EBF"/>
    <w:rsid w:val="009C247B"/>
    <w:rsid w:val="009C293A"/>
    <w:rsid w:val="009C346C"/>
    <w:rsid w:val="009C58F7"/>
    <w:rsid w:val="009C677C"/>
    <w:rsid w:val="009C68CB"/>
    <w:rsid w:val="009D06A0"/>
    <w:rsid w:val="009D0AD8"/>
    <w:rsid w:val="009D5E81"/>
    <w:rsid w:val="009D6516"/>
    <w:rsid w:val="009D79B6"/>
    <w:rsid w:val="009E432A"/>
    <w:rsid w:val="009E4ECA"/>
    <w:rsid w:val="009E5596"/>
    <w:rsid w:val="009E609B"/>
    <w:rsid w:val="009E6551"/>
    <w:rsid w:val="009E76B1"/>
    <w:rsid w:val="009F1D6C"/>
    <w:rsid w:val="009F2209"/>
    <w:rsid w:val="009F2A6B"/>
    <w:rsid w:val="009F2BF2"/>
    <w:rsid w:val="009F3A3A"/>
    <w:rsid w:val="009F41AB"/>
    <w:rsid w:val="009F42CB"/>
    <w:rsid w:val="009F4788"/>
    <w:rsid w:val="009F6609"/>
    <w:rsid w:val="00A015C1"/>
    <w:rsid w:val="00A01B85"/>
    <w:rsid w:val="00A01E8E"/>
    <w:rsid w:val="00A0200F"/>
    <w:rsid w:val="00A0212B"/>
    <w:rsid w:val="00A02ABF"/>
    <w:rsid w:val="00A031DB"/>
    <w:rsid w:val="00A0491D"/>
    <w:rsid w:val="00A05FA8"/>
    <w:rsid w:val="00A068A4"/>
    <w:rsid w:val="00A0748A"/>
    <w:rsid w:val="00A07EF6"/>
    <w:rsid w:val="00A10201"/>
    <w:rsid w:val="00A11EA9"/>
    <w:rsid w:val="00A12E81"/>
    <w:rsid w:val="00A15595"/>
    <w:rsid w:val="00A16081"/>
    <w:rsid w:val="00A165AE"/>
    <w:rsid w:val="00A20145"/>
    <w:rsid w:val="00A203C1"/>
    <w:rsid w:val="00A20C1A"/>
    <w:rsid w:val="00A20D08"/>
    <w:rsid w:val="00A20E7B"/>
    <w:rsid w:val="00A20EA9"/>
    <w:rsid w:val="00A22412"/>
    <w:rsid w:val="00A2283C"/>
    <w:rsid w:val="00A22C16"/>
    <w:rsid w:val="00A23030"/>
    <w:rsid w:val="00A23BB0"/>
    <w:rsid w:val="00A2411E"/>
    <w:rsid w:val="00A243E7"/>
    <w:rsid w:val="00A27587"/>
    <w:rsid w:val="00A319BF"/>
    <w:rsid w:val="00A320D6"/>
    <w:rsid w:val="00A32A0D"/>
    <w:rsid w:val="00A33E16"/>
    <w:rsid w:val="00A35417"/>
    <w:rsid w:val="00A3605F"/>
    <w:rsid w:val="00A36176"/>
    <w:rsid w:val="00A36675"/>
    <w:rsid w:val="00A36C64"/>
    <w:rsid w:val="00A40E38"/>
    <w:rsid w:val="00A41375"/>
    <w:rsid w:val="00A41F1E"/>
    <w:rsid w:val="00A422EE"/>
    <w:rsid w:val="00A428DE"/>
    <w:rsid w:val="00A46401"/>
    <w:rsid w:val="00A47D72"/>
    <w:rsid w:val="00A47F28"/>
    <w:rsid w:val="00A52F91"/>
    <w:rsid w:val="00A5489D"/>
    <w:rsid w:val="00A56738"/>
    <w:rsid w:val="00A56808"/>
    <w:rsid w:val="00A56C1E"/>
    <w:rsid w:val="00A606F9"/>
    <w:rsid w:val="00A61338"/>
    <w:rsid w:val="00A613FB"/>
    <w:rsid w:val="00A61973"/>
    <w:rsid w:val="00A6259A"/>
    <w:rsid w:val="00A6368D"/>
    <w:rsid w:val="00A660AD"/>
    <w:rsid w:val="00A66E4D"/>
    <w:rsid w:val="00A678AD"/>
    <w:rsid w:val="00A71EB5"/>
    <w:rsid w:val="00A71FE3"/>
    <w:rsid w:val="00A74EE5"/>
    <w:rsid w:val="00A75BA5"/>
    <w:rsid w:val="00A771C4"/>
    <w:rsid w:val="00A777BC"/>
    <w:rsid w:val="00A80E5F"/>
    <w:rsid w:val="00A82208"/>
    <w:rsid w:val="00A854E6"/>
    <w:rsid w:val="00A8570A"/>
    <w:rsid w:val="00A86369"/>
    <w:rsid w:val="00A864A6"/>
    <w:rsid w:val="00A904D5"/>
    <w:rsid w:val="00A91A22"/>
    <w:rsid w:val="00A9314B"/>
    <w:rsid w:val="00A94854"/>
    <w:rsid w:val="00A95694"/>
    <w:rsid w:val="00A95CD3"/>
    <w:rsid w:val="00A96727"/>
    <w:rsid w:val="00AA1D82"/>
    <w:rsid w:val="00AA245C"/>
    <w:rsid w:val="00AA30B6"/>
    <w:rsid w:val="00AA5707"/>
    <w:rsid w:val="00AA5741"/>
    <w:rsid w:val="00AA7368"/>
    <w:rsid w:val="00AA7F8A"/>
    <w:rsid w:val="00AB2772"/>
    <w:rsid w:val="00AB2F6B"/>
    <w:rsid w:val="00AB35A9"/>
    <w:rsid w:val="00AB38CF"/>
    <w:rsid w:val="00AB4C1D"/>
    <w:rsid w:val="00AB4C1F"/>
    <w:rsid w:val="00AB5627"/>
    <w:rsid w:val="00AB59CC"/>
    <w:rsid w:val="00AB5C74"/>
    <w:rsid w:val="00AB7986"/>
    <w:rsid w:val="00AB7A0A"/>
    <w:rsid w:val="00AC136E"/>
    <w:rsid w:val="00AC360C"/>
    <w:rsid w:val="00AC447D"/>
    <w:rsid w:val="00AC625C"/>
    <w:rsid w:val="00AC7469"/>
    <w:rsid w:val="00AC7A89"/>
    <w:rsid w:val="00AC7FBA"/>
    <w:rsid w:val="00AD1FF7"/>
    <w:rsid w:val="00AD251A"/>
    <w:rsid w:val="00AD39F2"/>
    <w:rsid w:val="00AD4282"/>
    <w:rsid w:val="00AD529A"/>
    <w:rsid w:val="00AD57DB"/>
    <w:rsid w:val="00AD655D"/>
    <w:rsid w:val="00AD6C56"/>
    <w:rsid w:val="00AD72A1"/>
    <w:rsid w:val="00AD739B"/>
    <w:rsid w:val="00AE10F2"/>
    <w:rsid w:val="00AE2142"/>
    <w:rsid w:val="00AE2834"/>
    <w:rsid w:val="00AE2B26"/>
    <w:rsid w:val="00AE56ED"/>
    <w:rsid w:val="00AE6511"/>
    <w:rsid w:val="00AE661C"/>
    <w:rsid w:val="00AF1E28"/>
    <w:rsid w:val="00AF209A"/>
    <w:rsid w:val="00AF2B0D"/>
    <w:rsid w:val="00AF4317"/>
    <w:rsid w:val="00AF4F2F"/>
    <w:rsid w:val="00AF5F64"/>
    <w:rsid w:val="00B00E96"/>
    <w:rsid w:val="00B04387"/>
    <w:rsid w:val="00B046D9"/>
    <w:rsid w:val="00B047E4"/>
    <w:rsid w:val="00B04E52"/>
    <w:rsid w:val="00B066E9"/>
    <w:rsid w:val="00B07678"/>
    <w:rsid w:val="00B07CB2"/>
    <w:rsid w:val="00B127E8"/>
    <w:rsid w:val="00B13320"/>
    <w:rsid w:val="00B15F01"/>
    <w:rsid w:val="00B15F0A"/>
    <w:rsid w:val="00B16409"/>
    <w:rsid w:val="00B1694D"/>
    <w:rsid w:val="00B17FCB"/>
    <w:rsid w:val="00B201AC"/>
    <w:rsid w:val="00B22969"/>
    <w:rsid w:val="00B22A8D"/>
    <w:rsid w:val="00B23834"/>
    <w:rsid w:val="00B31E50"/>
    <w:rsid w:val="00B31EE9"/>
    <w:rsid w:val="00B322DD"/>
    <w:rsid w:val="00B336DE"/>
    <w:rsid w:val="00B3407E"/>
    <w:rsid w:val="00B4000C"/>
    <w:rsid w:val="00B415D1"/>
    <w:rsid w:val="00B42D5C"/>
    <w:rsid w:val="00B444AF"/>
    <w:rsid w:val="00B444CF"/>
    <w:rsid w:val="00B4464F"/>
    <w:rsid w:val="00B46D9B"/>
    <w:rsid w:val="00B509E3"/>
    <w:rsid w:val="00B532EF"/>
    <w:rsid w:val="00B53E47"/>
    <w:rsid w:val="00B572C0"/>
    <w:rsid w:val="00B65415"/>
    <w:rsid w:val="00B657B6"/>
    <w:rsid w:val="00B661F6"/>
    <w:rsid w:val="00B667F6"/>
    <w:rsid w:val="00B66B85"/>
    <w:rsid w:val="00B66DDA"/>
    <w:rsid w:val="00B672A3"/>
    <w:rsid w:val="00B709B2"/>
    <w:rsid w:val="00B70B65"/>
    <w:rsid w:val="00B74100"/>
    <w:rsid w:val="00B74149"/>
    <w:rsid w:val="00B74EBD"/>
    <w:rsid w:val="00B75754"/>
    <w:rsid w:val="00B77904"/>
    <w:rsid w:val="00B77EF8"/>
    <w:rsid w:val="00B809F0"/>
    <w:rsid w:val="00B8105C"/>
    <w:rsid w:val="00B826D7"/>
    <w:rsid w:val="00B83D56"/>
    <w:rsid w:val="00B8445D"/>
    <w:rsid w:val="00B870C1"/>
    <w:rsid w:val="00B870C7"/>
    <w:rsid w:val="00B90C6C"/>
    <w:rsid w:val="00B91E38"/>
    <w:rsid w:val="00B928DE"/>
    <w:rsid w:val="00B953C7"/>
    <w:rsid w:val="00B96539"/>
    <w:rsid w:val="00B97DE5"/>
    <w:rsid w:val="00BA05E7"/>
    <w:rsid w:val="00BA37A0"/>
    <w:rsid w:val="00BA3EA7"/>
    <w:rsid w:val="00BA4DA9"/>
    <w:rsid w:val="00BA5E2D"/>
    <w:rsid w:val="00BA7816"/>
    <w:rsid w:val="00BB089B"/>
    <w:rsid w:val="00BB2048"/>
    <w:rsid w:val="00BB3A0A"/>
    <w:rsid w:val="00BB3E73"/>
    <w:rsid w:val="00BB4E1E"/>
    <w:rsid w:val="00BB50CB"/>
    <w:rsid w:val="00BB5B2A"/>
    <w:rsid w:val="00BB7D78"/>
    <w:rsid w:val="00BB7FF7"/>
    <w:rsid w:val="00BC1395"/>
    <w:rsid w:val="00BC2555"/>
    <w:rsid w:val="00BC68D6"/>
    <w:rsid w:val="00BD0DAD"/>
    <w:rsid w:val="00BD17F4"/>
    <w:rsid w:val="00BD1A9E"/>
    <w:rsid w:val="00BD1CAE"/>
    <w:rsid w:val="00BD2392"/>
    <w:rsid w:val="00BD352D"/>
    <w:rsid w:val="00BD6912"/>
    <w:rsid w:val="00BD7B85"/>
    <w:rsid w:val="00BE21E0"/>
    <w:rsid w:val="00BE2E1F"/>
    <w:rsid w:val="00BE36A0"/>
    <w:rsid w:val="00BE4227"/>
    <w:rsid w:val="00BE5C7C"/>
    <w:rsid w:val="00BF0004"/>
    <w:rsid w:val="00BF0B35"/>
    <w:rsid w:val="00BF0DFA"/>
    <w:rsid w:val="00BF36E1"/>
    <w:rsid w:val="00BF5108"/>
    <w:rsid w:val="00BF6E19"/>
    <w:rsid w:val="00C01A97"/>
    <w:rsid w:val="00C02ACB"/>
    <w:rsid w:val="00C04AD9"/>
    <w:rsid w:val="00C04CFA"/>
    <w:rsid w:val="00C04FAA"/>
    <w:rsid w:val="00C0694B"/>
    <w:rsid w:val="00C07DDD"/>
    <w:rsid w:val="00C11817"/>
    <w:rsid w:val="00C11F07"/>
    <w:rsid w:val="00C131C4"/>
    <w:rsid w:val="00C14A6B"/>
    <w:rsid w:val="00C163A7"/>
    <w:rsid w:val="00C1686B"/>
    <w:rsid w:val="00C22568"/>
    <w:rsid w:val="00C227A5"/>
    <w:rsid w:val="00C232A2"/>
    <w:rsid w:val="00C23333"/>
    <w:rsid w:val="00C237AA"/>
    <w:rsid w:val="00C26F8B"/>
    <w:rsid w:val="00C30A1E"/>
    <w:rsid w:val="00C30ABD"/>
    <w:rsid w:val="00C30F9E"/>
    <w:rsid w:val="00C340BD"/>
    <w:rsid w:val="00C36CAB"/>
    <w:rsid w:val="00C376C4"/>
    <w:rsid w:val="00C458CC"/>
    <w:rsid w:val="00C4698A"/>
    <w:rsid w:val="00C50B3E"/>
    <w:rsid w:val="00C50CC3"/>
    <w:rsid w:val="00C5171D"/>
    <w:rsid w:val="00C54888"/>
    <w:rsid w:val="00C549BD"/>
    <w:rsid w:val="00C55590"/>
    <w:rsid w:val="00C56AF8"/>
    <w:rsid w:val="00C57BE3"/>
    <w:rsid w:val="00C60498"/>
    <w:rsid w:val="00C6294D"/>
    <w:rsid w:val="00C635F0"/>
    <w:rsid w:val="00C63B30"/>
    <w:rsid w:val="00C64C87"/>
    <w:rsid w:val="00C70313"/>
    <w:rsid w:val="00C76DBF"/>
    <w:rsid w:val="00C776DE"/>
    <w:rsid w:val="00C77F72"/>
    <w:rsid w:val="00C80731"/>
    <w:rsid w:val="00C820DD"/>
    <w:rsid w:val="00C83C25"/>
    <w:rsid w:val="00C86549"/>
    <w:rsid w:val="00C909BE"/>
    <w:rsid w:val="00C918FE"/>
    <w:rsid w:val="00C9194D"/>
    <w:rsid w:val="00C93346"/>
    <w:rsid w:val="00C95DF5"/>
    <w:rsid w:val="00C96189"/>
    <w:rsid w:val="00C968D2"/>
    <w:rsid w:val="00C96A55"/>
    <w:rsid w:val="00C96AE4"/>
    <w:rsid w:val="00CA0723"/>
    <w:rsid w:val="00CA30D8"/>
    <w:rsid w:val="00CA4724"/>
    <w:rsid w:val="00CA53B0"/>
    <w:rsid w:val="00CA639E"/>
    <w:rsid w:val="00CA7FD6"/>
    <w:rsid w:val="00CB05C0"/>
    <w:rsid w:val="00CB2CCB"/>
    <w:rsid w:val="00CB3552"/>
    <w:rsid w:val="00CB444C"/>
    <w:rsid w:val="00CB59B8"/>
    <w:rsid w:val="00CC18CC"/>
    <w:rsid w:val="00CC18D4"/>
    <w:rsid w:val="00CC2F88"/>
    <w:rsid w:val="00CC2FE7"/>
    <w:rsid w:val="00CC46DE"/>
    <w:rsid w:val="00CC50DF"/>
    <w:rsid w:val="00CC5493"/>
    <w:rsid w:val="00CC611B"/>
    <w:rsid w:val="00CC6213"/>
    <w:rsid w:val="00CD16F1"/>
    <w:rsid w:val="00CD27BD"/>
    <w:rsid w:val="00CD3151"/>
    <w:rsid w:val="00CD401D"/>
    <w:rsid w:val="00CD6FD0"/>
    <w:rsid w:val="00CD77BB"/>
    <w:rsid w:val="00CE1F13"/>
    <w:rsid w:val="00CE43BB"/>
    <w:rsid w:val="00CE48F5"/>
    <w:rsid w:val="00CE49D6"/>
    <w:rsid w:val="00CE4B44"/>
    <w:rsid w:val="00CE674C"/>
    <w:rsid w:val="00CE6C69"/>
    <w:rsid w:val="00CE7B7E"/>
    <w:rsid w:val="00CF0D0C"/>
    <w:rsid w:val="00CF130E"/>
    <w:rsid w:val="00CF2712"/>
    <w:rsid w:val="00CF2BF0"/>
    <w:rsid w:val="00CF4B7F"/>
    <w:rsid w:val="00CF6B48"/>
    <w:rsid w:val="00CF6C84"/>
    <w:rsid w:val="00CF70E2"/>
    <w:rsid w:val="00CF75DC"/>
    <w:rsid w:val="00D00449"/>
    <w:rsid w:val="00D00F77"/>
    <w:rsid w:val="00D01076"/>
    <w:rsid w:val="00D01822"/>
    <w:rsid w:val="00D01B55"/>
    <w:rsid w:val="00D025D5"/>
    <w:rsid w:val="00D06EB3"/>
    <w:rsid w:val="00D070EE"/>
    <w:rsid w:val="00D07FA7"/>
    <w:rsid w:val="00D1168A"/>
    <w:rsid w:val="00D13F30"/>
    <w:rsid w:val="00D14C62"/>
    <w:rsid w:val="00D1552C"/>
    <w:rsid w:val="00D15A97"/>
    <w:rsid w:val="00D160BF"/>
    <w:rsid w:val="00D20542"/>
    <w:rsid w:val="00D2127B"/>
    <w:rsid w:val="00D22B2C"/>
    <w:rsid w:val="00D27618"/>
    <w:rsid w:val="00D30959"/>
    <w:rsid w:val="00D33FDC"/>
    <w:rsid w:val="00D36062"/>
    <w:rsid w:val="00D367CD"/>
    <w:rsid w:val="00D37828"/>
    <w:rsid w:val="00D40348"/>
    <w:rsid w:val="00D4071E"/>
    <w:rsid w:val="00D40DB3"/>
    <w:rsid w:val="00D42AAF"/>
    <w:rsid w:val="00D44A70"/>
    <w:rsid w:val="00D44B4E"/>
    <w:rsid w:val="00D4729F"/>
    <w:rsid w:val="00D51A1F"/>
    <w:rsid w:val="00D520F2"/>
    <w:rsid w:val="00D52CE8"/>
    <w:rsid w:val="00D53031"/>
    <w:rsid w:val="00D53741"/>
    <w:rsid w:val="00D54B57"/>
    <w:rsid w:val="00D54DA2"/>
    <w:rsid w:val="00D54FCA"/>
    <w:rsid w:val="00D55039"/>
    <w:rsid w:val="00D56A78"/>
    <w:rsid w:val="00D56E44"/>
    <w:rsid w:val="00D576FC"/>
    <w:rsid w:val="00D6007F"/>
    <w:rsid w:val="00D617E2"/>
    <w:rsid w:val="00D620BF"/>
    <w:rsid w:val="00D62311"/>
    <w:rsid w:val="00D62807"/>
    <w:rsid w:val="00D63528"/>
    <w:rsid w:val="00D645A7"/>
    <w:rsid w:val="00D7002B"/>
    <w:rsid w:val="00D70714"/>
    <w:rsid w:val="00D722DF"/>
    <w:rsid w:val="00D731E2"/>
    <w:rsid w:val="00D7332D"/>
    <w:rsid w:val="00D73388"/>
    <w:rsid w:val="00D74448"/>
    <w:rsid w:val="00D8084D"/>
    <w:rsid w:val="00D83294"/>
    <w:rsid w:val="00D85C30"/>
    <w:rsid w:val="00D85E93"/>
    <w:rsid w:val="00D8603E"/>
    <w:rsid w:val="00D86B83"/>
    <w:rsid w:val="00D86CDC"/>
    <w:rsid w:val="00D87AFB"/>
    <w:rsid w:val="00D87D42"/>
    <w:rsid w:val="00D904CA"/>
    <w:rsid w:val="00D92B4D"/>
    <w:rsid w:val="00D936AC"/>
    <w:rsid w:val="00D93769"/>
    <w:rsid w:val="00D966F5"/>
    <w:rsid w:val="00D96703"/>
    <w:rsid w:val="00D970A3"/>
    <w:rsid w:val="00D97626"/>
    <w:rsid w:val="00D97EC8"/>
    <w:rsid w:val="00DA0DA3"/>
    <w:rsid w:val="00DA2572"/>
    <w:rsid w:val="00DA34BA"/>
    <w:rsid w:val="00DA62E5"/>
    <w:rsid w:val="00DA6C7F"/>
    <w:rsid w:val="00DA7373"/>
    <w:rsid w:val="00DA787C"/>
    <w:rsid w:val="00DB01FA"/>
    <w:rsid w:val="00DB0692"/>
    <w:rsid w:val="00DB1848"/>
    <w:rsid w:val="00DB6D46"/>
    <w:rsid w:val="00DC0BDD"/>
    <w:rsid w:val="00DC381D"/>
    <w:rsid w:val="00DC66FF"/>
    <w:rsid w:val="00DC6E35"/>
    <w:rsid w:val="00DC7F84"/>
    <w:rsid w:val="00DD00C7"/>
    <w:rsid w:val="00DD09DE"/>
    <w:rsid w:val="00DD1B20"/>
    <w:rsid w:val="00DD279E"/>
    <w:rsid w:val="00DD3955"/>
    <w:rsid w:val="00DD415E"/>
    <w:rsid w:val="00DD58A7"/>
    <w:rsid w:val="00DD5ACF"/>
    <w:rsid w:val="00DE37DB"/>
    <w:rsid w:val="00DE3A66"/>
    <w:rsid w:val="00DE3D1D"/>
    <w:rsid w:val="00DE4182"/>
    <w:rsid w:val="00DE53AD"/>
    <w:rsid w:val="00DE5CC8"/>
    <w:rsid w:val="00DE5D35"/>
    <w:rsid w:val="00DE605B"/>
    <w:rsid w:val="00DE6AB5"/>
    <w:rsid w:val="00DE6B30"/>
    <w:rsid w:val="00DE7C39"/>
    <w:rsid w:val="00DF0E3C"/>
    <w:rsid w:val="00DF0F23"/>
    <w:rsid w:val="00DF31B3"/>
    <w:rsid w:val="00DF4740"/>
    <w:rsid w:val="00DF4F76"/>
    <w:rsid w:val="00DF503F"/>
    <w:rsid w:val="00DF6227"/>
    <w:rsid w:val="00DF6D35"/>
    <w:rsid w:val="00E0022E"/>
    <w:rsid w:val="00E0154C"/>
    <w:rsid w:val="00E01570"/>
    <w:rsid w:val="00E05B75"/>
    <w:rsid w:val="00E05D41"/>
    <w:rsid w:val="00E06713"/>
    <w:rsid w:val="00E06FC9"/>
    <w:rsid w:val="00E07B61"/>
    <w:rsid w:val="00E11B1C"/>
    <w:rsid w:val="00E12C50"/>
    <w:rsid w:val="00E16AE9"/>
    <w:rsid w:val="00E16BEC"/>
    <w:rsid w:val="00E1735C"/>
    <w:rsid w:val="00E20213"/>
    <w:rsid w:val="00E21192"/>
    <w:rsid w:val="00E22184"/>
    <w:rsid w:val="00E24A00"/>
    <w:rsid w:val="00E24D82"/>
    <w:rsid w:val="00E257AE"/>
    <w:rsid w:val="00E26322"/>
    <w:rsid w:val="00E2667D"/>
    <w:rsid w:val="00E271B1"/>
    <w:rsid w:val="00E27B33"/>
    <w:rsid w:val="00E31FA3"/>
    <w:rsid w:val="00E32F1E"/>
    <w:rsid w:val="00E36C87"/>
    <w:rsid w:val="00E37521"/>
    <w:rsid w:val="00E376AE"/>
    <w:rsid w:val="00E42355"/>
    <w:rsid w:val="00E43064"/>
    <w:rsid w:val="00E440EC"/>
    <w:rsid w:val="00E45045"/>
    <w:rsid w:val="00E45EDC"/>
    <w:rsid w:val="00E46705"/>
    <w:rsid w:val="00E51E9B"/>
    <w:rsid w:val="00E538B6"/>
    <w:rsid w:val="00E55C86"/>
    <w:rsid w:val="00E5617A"/>
    <w:rsid w:val="00E56A78"/>
    <w:rsid w:val="00E57EA7"/>
    <w:rsid w:val="00E60460"/>
    <w:rsid w:val="00E604ED"/>
    <w:rsid w:val="00E605B0"/>
    <w:rsid w:val="00E62450"/>
    <w:rsid w:val="00E626AF"/>
    <w:rsid w:val="00E646BD"/>
    <w:rsid w:val="00E64F0C"/>
    <w:rsid w:val="00E66067"/>
    <w:rsid w:val="00E676AC"/>
    <w:rsid w:val="00E712C3"/>
    <w:rsid w:val="00E73180"/>
    <w:rsid w:val="00E77028"/>
    <w:rsid w:val="00E7779A"/>
    <w:rsid w:val="00E77B9F"/>
    <w:rsid w:val="00E807B4"/>
    <w:rsid w:val="00E8132D"/>
    <w:rsid w:val="00E81AC2"/>
    <w:rsid w:val="00E83F97"/>
    <w:rsid w:val="00E84EB6"/>
    <w:rsid w:val="00E87191"/>
    <w:rsid w:val="00E90D01"/>
    <w:rsid w:val="00E90FAE"/>
    <w:rsid w:val="00E921E3"/>
    <w:rsid w:val="00E934EA"/>
    <w:rsid w:val="00E94091"/>
    <w:rsid w:val="00E94233"/>
    <w:rsid w:val="00E94599"/>
    <w:rsid w:val="00E951CB"/>
    <w:rsid w:val="00E9682F"/>
    <w:rsid w:val="00E96FDF"/>
    <w:rsid w:val="00E979DE"/>
    <w:rsid w:val="00E97DFD"/>
    <w:rsid w:val="00EA045D"/>
    <w:rsid w:val="00EA0922"/>
    <w:rsid w:val="00EA0D46"/>
    <w:rsid w:val="00EA1CB7"/>
    <w:rsid w:val="00EA1D19"/>
    <w:rsid w:val="00EA1E33"/>
    <w:rsid w:val="00EA2EF5"/>
    <w:rsid w:val="00EA415A"/>
    <w:rsid w:val="00EA6909"/>
    <w:rsid w:val="00EB04B7"/>
    <w:rsid w:val="00EB1E19"/>
    <w:rsid w:val="00EB2594"/>
    <w:rsid w:val="00EB25E6"/>
    <w:rsid w:val="00EB3DD6"/>
    <w:rsid w:val="00EB6346"/>
    <w:rsid w:val="00EB723D"/>
    <w:rsid w:val="00EB7D61"/>
    <w:rsid w:val="00EC19F1"/>
    <w:rsid w:val="00EC29FA"/>
    <w:rsid w:val="00EC3B43"/>
    <w:rsid w:val="00EC4BAD"/>
    <w:rsid w:val="00EC6EF5"/>
    <w:rsid w:val="00EC718D"/>
    <w:rsid w:val="00EC7AF5"/>
    <w:rsid w:val="00EC7F3B"/>
    <w:rsid w:val="00ED2D23"/>
    <w:rsid w:val="00ED3A64"/>
    <w:rsid w:val="00ED43AE"/>
    <w:rsid w:val="00ED776F"/>
    <w:rsid w:val="00ED785F"/>
    <w:rsid w:val="00EE034B"/>
    <w:rsid w:val="00EE0673"/>
    <w:rsid w:val="00EE12D6"/>
    <w:rsid w:val="00EE161D"/>
    <w:rsid w:val="00EE24E9"/>
    <w:rsid w:val="00EF0E4E"/>
    <w:rsid w:val="00EF3CD1"/>
    <w:rsid w:val="00EF46DF"/>
    <w:rsid w:val="00EF5FC7"/>
    <w:rsid w:val="00EF68C1"/>
    <w:rsid w:val="00EF6B88"/>
    <w:rsid w:val="00F015A0"/>
    <w:rsid w:val="00F01B25"/>
    <w:rsid w:val="00F02C25"/>
    <w:rsid w:val="00F04F6F"/>
    <w:rsid w:val="00F06412"/>
    <w:rsid w:val="00F066E1"/>
    <w:rsid w:val="00F06FC6"/>
    <w:rsid w:val="00F06FEE"/>
    <w:rsid w:val="00F0716A"/>
    <w:rsid w:val="00F071F5"/>
    <w:rsid w:val="00F108BD"/>
    <w:rsid w:val="00F109C8"/>
    <w:rsid w:val="00F13E72"/>
    <w:rsid w:val="00F14624"/>
    <w:rsid w:val="00F149DE"/>
    <w:rsid w:val="00F1551E"/>
    <w:rsid w:val="00F15686"/>
    <w:rsid w:val="00F16D4D"/>
    <w:rsid w:val="00F174F1"/>
    <w:rsid w:val="00F17E72"/>
    <w:rsid w:val="00F217DF"/>
    <w:rsid w:val="00F21E12"/>
    <w:rsid w:val="00F22B51"/>
    <w:rsid w:val="00F23846"/>
    <w:rsid w:val="00F26FEA"/>
    <w:rsid w:val="00F275C8"/>
    <w:rsid w:val="00F27A24"/>
    <w:rsid w:val="00F30D7A"/>
    <w:rsid w:val="00F3157F"/>
    <w:rsid w:val="00F32146"/>
    <w:rsid w:val="00F33AAB"/>
    <w:rsid w:val="00F35B01"/>
    <w:rsid w:val="00F362BE"/>
    <w:rsid w:val="00F4080A"/>
    <w:rsid w:val="00F418AD"/>
    <w:rsid w:val="00F432C7"/>
    <w:rsid w:val="00F4366E"/>
    <w:rsid w:val="00F4395A"/>
    <w:rsid w:val="00F44407"/>
    <w:rsid w:val="00F453B9"/>
    <w:rsid w:val="00F46140"/>
    <w:rsid w:val="00F46182"/>
    <w:rsid w:val="00F4744B"/>
    <w:rsid w:val="00F47A44"/>
    <w:rsid w:val="00F501BB"/>
    <w:rsid w:val="00F50C42"/>
    <w:rsid w:val="00F514B2"/>
    <w:rsid w:val="00F51D4F"/>
    <w:rsid w:val="00F53458"/>
    <w:rsid w:val="00F539C5"/>
    <w:rsid w:val="00F544C5"/>
    <w:rsid w:val="00F552B7"/>
    <w:rsid w:val="00F56E73"/>
    <w:rsid w:val="00F579E3"/>
    <w:rsid w:val="00F60F7D"/>
    <w:rsid w:val="00F632CD"/>
    <w:rsid w:val="00F63691"/>
    <w:rsid w:val="00F6391A"/>
    <w:rsid w:val="00F644F3"/>
    <w:rsid w:val="00F64E70"/>
    <w:rsid w:val="00F64F66"/>
    <w:rsid w:val="00F71B0C"/>
    <w:rsid w:val="00F72561"/>
    <w:rsid w:val="00F73102"/>
    <w:rsid w:val="00F73438"/>
    <w:rsid w:val="00F751B3"/>
    <w:rsid w:val="00F75A0D"/>
    <w:rsid w:val="00F75C4C"/>
    <w:rsid w:val="00F7654C"/>
    <w:rsid w:val="00F76CAF"/>
    <w:rsid w:val="00F81C00"/>
    <w:rsid w:val="00F831CF"/>
    <w:rsid w:val="00F840FC"/>
    <w:rsid w:val="00F847CE"/>
    <w:rsid w:val="00F85648"/>
    <w:rsid w:val="00F861A4"/>
    <w:rsid w:val="00F86557"/>
    <w:rsid w:val="00F87543"/>
    <w:rsid w:val="00F9006E"/>
    <w:rsid w:val="00F9092D"/>
    <w:rsid w:val="00F91028"/>
    <w:rsid w:val="00F9178C"/>
    <w:rsid w:val="00F92AC1"/>
    <w:rsid w:val="00F94426"/>
    <w:rsid w:val="00F95102"/>
    <w:rsid w:val="00F951B9"/>
    <w:rsid w:val="00F9548F"/>
    <w:rsid w:val="00F96BFE"/>
    <w:rsid w:val="00F96CCF"/>
    <w:rsid w:val="00FA0FCF"/>
    <w:rsid w:val="00FA10FF"/>
    <w:rsid w:val="00FA1AD1"/>
    <w:rsid w:val="00FA2896"/>
    <w:rsid w:val="00FA6648"/>
    <w:rsid w:val="00FA7327"/>
    <w:rsid w:val="00FA7C79"/>
    <w:rsid w:val="00FA7ECB"/>
    <w:rsid w:val="00FB061A"/>
    <w:rsid w:val="00FB11AD"/>
    <w:rsid w:val="00FB199C"/>
    <w:rsid w:val="00FB2AB5"/>
    <w:rsid w:val="00FB2B6B"/>
    <w:rsid w:val="00FB2D5A"/>
    <w:rsid w:val="00FB38A6"/>
    <w:rsid w:val="00FB59F3"/>
    <w:rsid w:val="00FB7117"/>
    <w:rsid w:val="00FB7478"/>
    <w:rsid w:val="00FC05A2"/>
    <w:rsid w:val="00FC206C"/>
    <w:rsid w:val="00FC20BB"/>
    <w:rsid w:val="00FC2549"/>
    <w:rsid w:val="00FC3791"/>
    <w:rsid w:val="00FC3907"/>
    <w:rsid w:val="00FC4FC6"/>
    <w:rsid w:val="00FC529F"/>
    <w:rsid w:val="00FC5629"/>
    <w:rsid w:val="00FC5B5B"/>
    <w:rsid w:val="00FC7714"/>
    <w:rsid w:val="00FC79F2"/>
    <w:rsid w:val="00FD1197"/>
    <w:rsid w:val="00FD3042"/>
    <w:rsid w:val="00FD3E7D"/>
    <w:rsid w:val="00FD493A"/>
    <w:rsid w:val="00FD668B"/>
    <w:rsid w:val="00FD67FB"/>
    <w:rsid w:val="00FD6AF6"/>
    <w:rsid w:val="00FD7332"/>
    <w:rsid w:val="00FD785A"/>
    <w:rsid w:val="00FE03D0"/>
    <w:rsid w:val="00FE0989"/>
    <w:rsid w:val="00FE0A98"/>
    <w:rsid w:val="00FE2848"/>
    <w:rsid w:val="00FE30F6"/>
    <w:rsid w:val="00FE31AA"/>
    <w:rsid w:val="00FE4DB5"/>
    <w:rsid w:val="00FE5B41"/>
    <w:rsid w:val="00FE646B"/>
    <w:rsid w:val="00FE6608"/>
    <w:rsid w:val="00FE70FB"/>
    <w:rsid w:val="00FF3502"/>
    <w:rsid w:val="00FF3A3B"/>
    <w:rsid w:val="00FF5654"/>
    <w:rsid w:val="00FF7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56D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gitternetz">
    <w:name w:val="Table Grid"/>
    <w:basedOn w:val="NormaleTabelle"/>
    <w:uiPriority w:val="59"/>
    <w:rsid w:val="002B2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342B"/>
    <w:rPr>
      <w:rFonts w:ascii="Courier New" w:hAnsi="Courier New" w:cs="Courier New"/>
    </w:rPr>
  </w:style>
  <w:style w:type="character" w:customStyle="1" w:styleId="sql1-reservedword1">
    <w:name w:val="sql1-reservedword1"/>
    <w:basedOn w:val="Absatz-Standardschriftart"/>
    <w:rsid w:val="0023342B"/>
    <w:rPr>
      <w:b/>
      <w:bCs/>
      <w:color w:val="0000FF"/>
    </w:rPr>
  </w:style>
  <w:style w:type="character" w:customStyle="1" w:styleId="sql1-space">
    <w:name w:val="sql1-space"/>
    <w:basedOn w:val="Absatz-Standardschriftart"/>
    <w:rsid w:val="0023342B"/>
  </w:style>
  <w:style w:type="character" w:customStyle="1" w:styleId="sql1-symbol1">
    <w:name w:val="sql1-symbol1"/>
    <w:basedOn w:val="Absatz-Standardschriftart"/>
    <w:rsid w:val="0023342B"/>
    <w:rPr>
      <w:color w:val="0000FF"/>
    </w:rPr>
  </w:style>
  <w:style w:type="character" w:customStyle="1" w:styleId="sql1-identifier1">
    <w:name w:val="sql1-identifier1"/>
    <w:basedOn w:val="Absatz-Standardschriftart"/>
    <w:rsid w:val="0023342B"/>
    <w:rPr>
      <w:color w:val="808000"/>
    </w:rPr>
  </w:style>
  <w:style w:type="character" w:customStyle="1" w:styleId="sql1-tablename1">
    <w:name w:val="sql1-tablename1"/>
    <w:basedOn w:val="Absatz-Standardschriftart"/>
    <w:rsid w:val="0023342B"/>
    <w:rPr>
      <w:color w:val="FF00FF"/>
    </w:rPr>
  </w:style>
  <w:style w:type="character" w:customStyle="1" w:styleId="sql1-string1">
    <w:name w:val="sql1-string1"/>
    <w:basedOn w:val="Absatz-Standardschriftart"/>
    <w:rsid w:val="0023342B"/>
    <w:rPr>
      <w:color w:val="008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9CA"/>
    <w:rPr>
      <w:rFonts w:ascii="Arial" w:hAnsi="Arial"/>
      <w:b/>
      <w:sz w:val="22"/>
      <w:lang w:eastAsia="es-ES"/>
    </w:rPr>
  </w:style>
  <w:style w:type="character" w:styleId="Fett">
    <w:name w:val="Strong"/>
    <w:basedOn w:val="Absatz-Standardschriftart"/>
    <w:uiPriority w:val="22"/>
    <w:qFormat/>
    <w:rsid w:val="007119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semiHidden="0" w:uiPriority="0" w:unhideWhenUsed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56D"/>
    <w:pPr>
      <w:spacing w:before="60" w:after="120"/>
      <w:jc w:val="both"/>
    </w:pPr>
    <w:rPr>
      <w:rFonts w:ascii="Arial" w:hAnsi="Arial"/>
      <w:sz w:val="22"/>
      <w:lang w:eastAsia="es-ES"/>
    </w:rPr>
  </w:style>
  <w:style w:type="paragraph" w:styleId="berschrift1">
    <w:name w:val="heading 1"/>
    <w:basedOn w:val="Standard"/>
    <w:next w:val="Standard"/>
    <w:qFormat/>
    <w:rsid w:val="00920383"/>
    <w:pPr>
      <w:keepNext/>
      <w:keepLines/>
      <w:pageBreakBefore/>
      <w:numPr>
        <w:numId w:val="2"/>
      </w:numPr>
      <w:shd w:val="solid" w:color="EB6833" w:fill="EB6932"/>
      <w:tabs>
        <w:tab w:val="clear" w:pos="360"/>
        <w:tab w:val="left" w:pos="340"/>
      </w:tabs>
      <w:spacing w:before="180"/>
      <w:ind w:left="340" w:right="-142" w:hanging="340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qFormat/>
    <w:rsid w:val="00920383"/>
    <w:pPr>
      <w:keepNext/>
      <w:keepLines/>
      <w:numPr>
        <w:ilvl w:val="1"/>
        <w:numId w:val="2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20383"/>
    <w:pPr>
      <w:keepNext/>
      <w:keepLines/>
      <w:numPr>
        <w:ilvl w:val="2"/>
        <w:numId w:val="2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20383"/>
    <w:pPr>
      <w:keepNext/>
      <w:keepLines/>
      <w:numPr>
        <w:ilvl w:val="3"/>
        <w:numId w:val="2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920383"/>
    <w:pPr>
      <w:keepNext/>
      <w:keepLines/>
      <w:numPr>
        <w:ilvl w:val="4"/>
        <w:numId w:val="2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920383"/>
    <w:pPr>
      <w:numPr>
        <w:ilvl w:val="5"/>
        <w:numId w:val="2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7">
    <w:name w:val="heading 7"/>
    <w:basedOn w:val="Standard"/>
    <w:next w:val="Standard"/>
    <w:qFormat/>
    <w:rsid w:val="00920383"/>
    <w:pPr>
      <w:spacing w:before="160" w:after="60"/>
      <w:outlineLvl w:val="6"/>
    </w:pPr>
    <w:rPr>
      <w:b/>
    </w:rPr>
  </w:style>
  <w:style w:type="paragraph" w:styleId="berschrift8">
    <w:name w:val="heading 8"/>
    <w:basedOn w:val="Standard"/>
    <w:next w:val="Standard"/>
    <w:rsid w:val="00AA5707"/>
    <w:pPr>
      <w:spacing w:before="120" w:after="60"/>
      <w:ind w:left="709"/>
      <w:outlineLvl w:val="7"/>
    </w:pPr>
    <w:rPr>
      <w:rFonts w:cs="Arial"/>
      <w:bCs/>
    </w:rPr>
  </w:style>
  <w:style w:type="paragraph" w:styleId="berschrift9">
    <w:name w:val="heading 9"/>
    <w:basedOn w:val="Standard"/>
    <w:next w:val="Standard"/>
    <w:rsid w:val="00AA5707"/>
    <w:pPr>
      <w:keepNext/>
      <w:keepLines/>
      <w:numPr>
        <w:ilvl w:val="8"/>
        <w:numId w:val="2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sid w:val="00BF0DFA"/>
    <w:rPr>
      <w:color w:val="0000FF"/>
      <w:u w:val="single"/>
    </w:rPr>
  </w:style>
  <w:style w:type="character" w:styleId="BesuchterHyperlink">
    <w:name w:val="FollowedHyperlink"/>
    <w:rsid w:val="00BF0DFA"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2B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E7456"/>
    <w:pPr>
      <w:tabs>
        <w:tab w:val="center" w:pos="4536"/>
        <w:tab w:val="right" w:pos="9072"/>
      </w:tabs>
    </w:pPr>
    <w:rPr>
      <w:sz w:val="18"/>
    </w:rPr>
  </w:style>
  <w:style w:type="paragraph" w:styleId="Textkrper-Zeileneinzug">
    <w:name w:val="Body Text Indent"/>
    <w:basedOn w:val="Standard"/>
    <w:rsid w:val="00700E82"/>
    <w:pPr>
      <w:ind w:left="708"/>
    </w:pPr>
    <w:rPr>
      <w:rFonts w:cs="Arial"/>
    </w:rPr>
  </w:style>
  <w:style w:type="paragraph" w:styleId="Verzeichnis1">
    <w:name w:val="toc 1"/>
    <w:basedOn w:val="Standard"/>
    <w:next w:val="Verzeichnis2"/>
    <w:uiPriority w:val="39"/>
    <w:rsid w:val="00B870C1"/>
    <w:pPr>
      <w:tabs>
        <w:tab w:val="right" w:leader="dot" w:pos="9072"/>
      </w:tabs>
      <w:spacing w:before="200" w:after="0"/>
      <w:ind w:left="425" w:hanging="425"/>
    </w:pPr>
    <w:rPr>
      <w:b/>
      <w:noProof/>
      <w:szCs w:val="28"/>
    </w:rPr>
  </w:style>
  <w:style w:type="paragraph" w:styleId="Verzeichnis3">
    <w:name w:val="toc 3"/>
    <w:basedOn w:val="Standard"/>
    <w:next w:val="Standard"/>
    <w:autoRedefine/>
    <w:uiPriority w:val="39"/>
    <w:rsid w:val="00D40DB3"/>
    <w:pPr>
      <w:keepLines/>
      <w:tabs>
        <w:tab w:val="right" w:pos="9072"/>
      </w:tabs>
      <w:spacing w:before="0" w:after="0"/>
      <w:ind w:left="993" w:right="284" w:hanging="709"/>
    </w:pPr>
    <w:rPr>
      <w:noProof/>
      <w:sz w:val="20"/>
      <w:szCs w:val="22"/>
    </w:rPr>
  </w:style>
  <w:style w:type="paragraph" w:styleId="Verzeichnis2">
    <w:name w:val="toc 2"/>
    <w:basedOn w:val="Standard"/>
    <w:next w:val="Verzeichnis3"/>
    <w:autoRedefine/>
    <w:uiPriority w:val="39"/>
    <w:rsid w:val="00D40DB3"/>
    <w:pPr>
      <w:keepLines/>
      <w:tabs>
        <w:tab w:val="right" w:leader="dot" w:pos="9072"/>
      </w:tabs>
      <w:spacing w:before="120" w:after="0"/>
      <w:ind w:left="993" w:hanging="709"/>
    </w:pPr>
    <w:rPr>
      <w:noProof/>
      <w:sz w:val="20"/>
      <w:szCs w:val="24"/>
    </w:rPr>
  </w:style>
  <w:style w:type="paragraph" w:styleId="Fuzeile">
    <w:name w:val="footer"/>
    <w:basedOn w:val="Standard"/>
    <w:rsid w:val="007C0F92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styleId="Seitenzahl">
    <w:name w:val="page number"/>
    <w:basedOn w:val="Absatz-Standardschriftart"/>
    <w:rsid w:val="00F56E73"/>
  </w:style>
  <w:style w:type="paragraph" w:customStyle="1" w:styleId="berschrift1Deckblatt">
    <w:name w:val="Überschrift1 Deckblatt"/>
    <w:basedOn w:val="Standard"/>
    <w:rsid w:val="00354161"/>
    <w:pPr>
      <w:jc w:val="center"/>
    </w:pPr>
    <w:rPr>
      <w:rFonts w:cs="Arial"/>
      <w:b/>
      <w:sz w:val="40"/>
      <w:szCs w:val="28"/>
    </w:rPr>
  </w:style>
  <w:style w:type="paragraph" w:styleId="Verzeichnis4">
    <w:name w:val="toc 4"/>
    <w:basedOn w:val="Standard"/>
    <w:next w:val="Standard"/>
    <w:semiHidden/>
    <w:rsid w:val="007C0F92"/>
    <w:pPr>
      <w:keepLines/>
      <w:tabs>
        <w:tab w:val="left" w:pos="1843"/>
        <w:tab w:val="right" w:pos="8931"/>
        <w:tab w:val="right" w:pos="9072"/>
      </w:tabs>
      <w:spacing w:after="0"/>
      <w:ind w:left="992" w:right="454" w:hanging="992"/>
    </w:pPr>
    <w:rPr>
      <w:noProof/>
    </w:rPr>
  </w:style>
  <w:style w:type="paragraph" w:customStyle="1" w:styleId="berschrift2Deckblatt">
    <w:name w:val="Überschrift2 Deckblatt"/>
    <w:basedOn w:val="Standard"/>
    <w:rsid w:val="00D966F5"/>
    <w:pPr>
      <w:jc w:val="center"/>
    </w:pPr>
    <w:rPr>
      <w:rFonts w:cs="Arial"/>
      <w:b/>
      <w:sz w:val="32"/>
      <w:szCs w:val="32"/>
    </w:rPr>
  </w:style>
  <w:style w:type="paragraph" w:customStyle="1" w:styleId="berschrift3Deckblatt">
    <w:name w:val="Überschrift3 Deckblatt"/>
    <w:basedOn w:val="Standard"/>
    <w:rsid w:val="00D966F5"/>
    <w:pPr>
      <w:jc w:val="center"/>
    </w:pPr>
    <w:rPr>
      <w:rFonts w:cs="Arial"/>
      <w:sz w:val="28"/>
      <w:szCs w:val="28"/>
    </w:rPr>
  </w:style>
  <w:style w:type="paragraph" w:customStyle="1" w:styleId="Standardklein">
    <w:name w:val="Standard klein"/>
    <w:basedOn w:val="Standard"/>
    <w:rsid w:val="00C30A1E"/>
    <w:pPr>
      <w:autoSpaceDE w:val="0"/>
      <w:autoSpaceDN w:val="0"/>
      <w:adjustRightInd w:val="0"/>
      <w:spacing w:line="240" w:lineRule="atLeast"/>
    </w:pPr>
    <w:rPr>
      <w:rFonts w:cs="Arial"/>
      <w:color w:val="000000"/>
      <w:sz w:val="20"/>
    </w:rPr>
  </w:style>
  <w:style w:type="paragraph" w:styleId="Beschriftung">
    <w:name w:val="caption"/>
    <w:basedOn w:val="Standard"/>
    <w:next w:val="Standard"/>
    <w:qFormat/>
    <w:rsid w:val="000637D7"/>
    <w:pPr>
      <w:tabs>
        <w:tab w:val="left" w:pos="1418"/>
      </w:tabs>
      <w:spacing w:before="120"/>
      <w:ind w:left="1418" w:hanging="1134"/>
    </w:pPr>
    <w:rPr>
      <w:bCs/>
      <w:i/>
      <w:sz w:val="20"/>
    </w:rPr>
  </w:style>
  <w:style w:type="paragraph" w:styleId="Abbildungsverzeichnis">
    <w:name w:val="table of figures"/>
    <w:basedOn w:val="Standard"/>
    <w:next w:val="Standard"/>
    <w:uiPriority w:val="99"/>
    <w:rsid w:val="00995D88"/>
    <w:pPr>
      <w:ind w:left="480" w:hanging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541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354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014A9"/>
    <w:pPr>
      <w:ind w:left="708"/>
    </w:pPr>
  </w:style>
  <w:style w:type="paragraph" w:styleId="Verzeichnis5">
    <w:name w:val="toc 5"/>
    <w:basedOn w:val="Verzeichnis4"/>
    <w:next w:val="Standard"/>
    <w:semiHidden/>
    <w:rsid w:val="007C0F92"/>
    <w:pPr>
      <w:tabs>
        <w:tab w:val="clear" w:pos="8931"/>
        <w:tab w:val="left" w:pos="2268"/>
      </w:tabs>
      <w:ind w:left="1134" w:hanging="1134"/>
    </w:pPr>
  </w:style>
  <w:style w:type="paragraph" w:styleId="Verzeichnis6">
    <w:name w:val="toc 6"/>
    <w:basedOn w:val="Standard"/>
    <w:next w:val="Standard"/>
    <w:semiHidden/>
    <w:rsid w:val="00AA5707"/>
    <w:pPr>
      <w:tabs>
        <w:tab w:val="left" w:pos="2268"/>
        <w:tab w:val="left" w:pos="2835"/>
        <w:tab w:val="right" w:pos="8931"/>
      </w:tabs>
      <w:ind w:left="1418" w:right="454" w:hanging="1418"/>
    </w:pPr>
    <w:rPr>
      <w:noProof/>
    </w:rPr>
  </w:style>
  <w:style w:type="paragraph" w:styleId="Verzeichnis7">
    <w:name w:val="toc 7"/>
    <w:basedOn w:val="Standard"/>
    <w:next w:val="Standard"/>
    <w:semiHidden/>
    <w:rsid w:val="00AA5707"/>
  </w:style>
  <w:style w:type="paragraph" w:styleId="Verzeichnis8">
    <w:name w:val="toc 8"/>
    <w:basedOn w:val="Standard"/>
    <w:next w:val="Standard"/>
    <w:autoRedefine/>
    <w:semiHidden/>
    <w:rsid w:val="00AA5707"/>
    <w:pPr>
      <w:spacing w:before="0" w:after="0"/>
      <w:ind w:left="1680"/>
    </w:pPr>
    <w:rPr>
      <w:szCs w:val="24"/>
      <w:lang w:eastAsia="de-DE"/>
    </w:rPr>
  </w:style>
  <w:style w:type="paragraph" w:styleId="Verzeichnis9">
    <w:name w:val="toc 9"/>
    <w:basedOn w:val="Standard"/>
    <w:next w:val="Standard"/>
    <w:autoRedefine/>
    <w:semiHidden/>
    <w:rsid w:val="00AA5707"/>
    <w:pPr>
      <w:spacing w:before="0" w:after="0"/>
      <w:ind w:left="1920"/>
    </w:pPr>
    <w:rPr>
      <w:szCs w:val="24"/>
      <w:lang w:eastAsia="de-DE"/>
    </w:rPr>
  </w:style>
  <w:style w:type="paragraph" w:customStyle="1" w:styleId="Standard-Aufzhlung">
    <w:name w:val="Standard-Aufzählung"/>
    <w:basedOn w:val="Standard"/>
    <w:rsid w:val="007861A8"/>
    <w:pPr>
      <w:numPr>
        <w:numId w:val="1"/>
      </w:numPr>
      <w:tabs>
        <w:tab w:val="clear" w:pos="1920"/>
      </w:tabs>
      <w:ind w:left="709" w:hanging="312"/>
    </w:pPr>
  </w:style>
  <w:style w:type="paragraph" w:customStyle="1" w:styleId="Standard-Eingerckt">
    <w:name w:val="Standard-Eingerückt"/>
    <w:basedOn w:val="Standard"/>
    <w:rsid w:val="007861A8"/>
    <w:pPr>
      <w:ind w:left="709"/>
    </w:pPr>
  </w:style>
  <w:style w:type="paragraph" w:customStyle="1" w:styleId="Dokumententyp">
    <w:name w:val="Dokumententyp"/>
    <w:basedOn w:val="Standard"/>
    <w:link w:val="DokumententypZchn"/>
    <w:qFormat/>
    <w:rsid w:val="00F46140"/>
    <w:pPr>
      <w:spacing w:before="40" w:after="40"/>
      <w:jc w:val="center"/>
    </w:pPr>
    <w:rPr>
      <w:rFonts w:cs="Arial"/>
      <w:b/>
      <w:color w:val="7F7F7F"/>
      <w:sz w:val="56"/>
      <w:szCs w:val="56"/>
    </w:rPr>
  </w:style>
  <w:style w:type="paragraph" w:customStyle="1" w:styleId="Dokumententitel">
    <w:name w:val="Dokumententitel"/>
    <w:basedOn w:val="Standard"/>
    <w:link w:val="Dokumententitel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ypZchn">
    <w:name w:val="Dokumententyp Zchn"/>
    <w:link w:val="Dokumententyp"/>
    <w:rsid w:val="00F46140"/>
    <w:rPr>
      <w:rFonts w:ascii="Arial" w:hAnsi="Arial" w:cs="Arial"/>
      <w:b/>
      <w:color w:val="7F7F7F"/>
      <w:sz w:val="56"/>
      <w:szCs w:val="56"/>
      <w:lang w:eastAsia="es-ES"/>
    </w:rPr>
  </w:style>
  <w:style w:type="paragraph" w:customStyle="1" w:styleId="Dokumentenbetreff">
    <w:name w:val="Dokumentenbetreff"/>
    <w:basedOn w:val="Standard"/>
    <w:link w:val="DokumentenbetreffZchn"/>
    <w:qFormat/>
    <w:rsid w:val="00F46140"/>
    <w:pPr>
      <w:spacing w:before="40" w:after="40"/>
      <w:jc w:val="center"/>
    </w:pPr>
    <w:rPr>
      <w:rFonts w:cs="Arial"/>
      <w:color w:val="7F7F7F"/>
      <w:sz w:val="48"/>
      <w:szCs w:val="56"/>
    </w:rPr>
  </w:style>
  <w:style w:type="character" w:customStyle="1" w:styleId="DokumententitelZchn">
    <w:name w:val="Dokumententitel Zchn"/>
    <w:link w:val="Dokumententitel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GeheimhaltungsstufeTitelseite">
    <w:name w:val="Geheimhaltungsstufe (Titelseite)"/>
    <w:basedOn w:val="Standard"/>
    <w:link w:val="GeheimhaltungsstufeTitelseiteZchn"/>
    <w:qFormat/>
    <w:rsid w:val="00F46140"/>
    <w:pPr>
      <w:spacing w:before="40" w:after="40"/>
      <w:jc w:val="center"/>
    </w:pPr>
    <w:rPr>
      <w:rFonts w:cs="Arial"/>
      <w:b/>
      <w:color w:val="E36C0A"/>
      <w:sz w:val="48"/>
      <w:szCs w:val="48"/>
    </w:rPr>
  </w:style>
  <w:style w:type="character" w:customStyle="1" w:styleId="DokumentenbetreffZchn">
    <w:name w:val="Dokumentenbetreff Zchn"/>
    <w:link w:val="Dokumentenbetreff"/>
    <w:rsid w:val="00F46140"/>
    <w:rPr>
      <w:rFonts w:ascii="Arial" w:hAnsi="Arial" w:cs="Arial"/>
      <w:color w:val="7F7F7F"/>
      <w:sz w:val="48"/>
      <w:szCs w:val="56"/>
      <w:lang w:eastAsia="es-ES"/>
    </w:rPr>
  </w:style>
  <w:style w:type="paragraph" w:customStyle="1" w:styleId="Firmenname">
    <w:name w:val="Firmenname"/>
    <w:basedOn w:val="Standard"/>
    <w:link w:val="FirmennameZchn"/>
    <w:qFormat/>
    <w:rsid w:val="00F46140"/>
    <w:pPr>
      <w:spacing w:before="20" w:after="20"/>
      <w:jc w:val="center"/>
    </w:pPr>
    <w:rPr>
      <w:rFonts w:cs="Arial"/>
      <w:b/>
      <w:color w:val="E36C0A"/>
      <w:sz w:val="28"/>
      <w:szCs w:val="28"/>
    </w:rPr>
  </w:style>
  <w:style w:type="character" w:customStyle="1" w:styleId="GeheimhaltungsstufeTitelseiteZchn">
    <w:name w:val="Geheimhaltungsstufe (Titelseite) Zchn"/>
    <w:link w:val="GeheimhaltungsstufeTitelseite"/>
    <w:rsid w:val="00F46140"/>
    <w:rPr>
      <w:rFonts w:ascii="Arial" w:hAnsi="Arial" w:cs="Arial"/>
      <w:b/>
      <w:color w:val="E36C0A"/>
      <w:sz w:val="48"/>
      <w:szCs w:val="48"/>
      <w:lang w:eastAsia="es-ES"/>
    </w:rPr>
  </w:style>
  <w:style w:type="paragraph" w:customStyle="1" w:styleId="FirmenadresseDeckblatt">
    <w:name w:val="Firmenadresse (Deckblatt)"/>
    <w:basedOn w:val="Standard"/>
    <w:link w:val="FirmenadresseDeckblattZchn"/>
    <w:qFormat/>
    <w:rsid w:val="00F46140"/>
    <w:pPr>
      <w:spacing w:before="20" w:after="20"/>
      <w:jc w:val="center"/>
    </w:pPr>
    <w:rPr>
      <w:rFonts w:cs="Arial"/>
      <w:color w:val="7F7F7F"/>
      <w:sz w:val="28"/>
      <w:szCs w:val="28"/>
    </w:rPr>
  </w:style>
  <w:style w:type="character" w:customStyle="1" w:styleId="FirmennameZchn">
    <w:name w:val="Firmenname Zchn"/>
    <w:link w:val="Firmenname"/>
    <w:rsid w:val="00F46140"/>
    <w:rPr>
      <w:rFonts w:ascii="Arial" w:hAnsi="Arial" w:cs="Arial"/>
      <w:b/>
      <w:color w:val="E36C0A"/>
      <w:sz w:val="28"/>
      <w:szCs w:val="28"/>
      <w:lang w:eastAsia="es-ES"/>
    </w:rPr>
  </w:style>
  <w:style w:type="paragraph" w:customStyle="1" w:styleId="Dokumentinformationenlinks">
    <w:name w:val="Dokumentinformationen (links)"/>
    <w:basedOn w:val="Standard"/>
    <w:link w:val="DokumentinformationenlinksZchn"/>
    <w:qFormat/>
    <w:rsid w:val="00F46140"/>
    <w:pPr>
      <w:spacing w:before="20" w:after="20"/>
    </w:pPr>
    <w:rPr>
      <w:rFonts w:cs="Arial"/>
      <w:color w:val="595959"/>
    </w:rPr>
  </w:style>
  <w:style w:type="character" w:customStyle="1" w:styleId="FirmenadresseDeckblattZchn">
    <w:name w:val="Firmenadresse (Deckblatt) Zchn"/>
    <w:link w:val="FirmenadresseDeckblatt"/>
    <w:rsid w:val="00F46140"/>
    <w:rPr>
      <w:rFonts w:ascii="Arial" w:hAnsi="Arial" w:cs="Arial"/>
      <w:color w:val="7F7F7F"/>
      <w:sz w:val="28"/>
      <w:szCs w:val="28"/>
      <w:lang w:eastAsia="es-ES"/>
    </w:rPr>
  </w:style>
  <w:style w:type="paragraph" w:customStyle="1" w:styleId="Dokumentinformationenrechts">
    <w:name w:val="Dokumentinformationen (rechts)"/>
    <w:basedOn w:val="Standard"/>
    <w:link w:val="DokumentinformationenrechtsZchn"/>
    <w:qFormat/>
    <w:rsid w:val="001E45D7"/>
    <w:pPr>
      <w:spacing w:before="20" w:after="20"/>
      <w:jc w:val="right"/>
    </w:pPr>
    <w:rPr>
      <w:color w:val="595959"/>
    </w:rPr>
  </w:style>
  <w:style w:type="character" w:customStyle="1" w:styleId="DokumentinformationenlinksZchn">
    <w:name w:val="Dokumentinformationen (links) Zchn"/>
    <w:link w:val="Dokumentinformationenlinks"/>
    <w:rsid w:val="00F46140"/>
    <w:rPr>
      <w:rFonts w:ascii="Arial" w:hAnsi="Arial" w:cs="Arial"/>
      <w:color w:val="595959"/>
      <w:sz w:val="22"/>
      <w:lang w:eastAsia="es-ES"/>
    </w:rPr>
  </w:style>
  <w:style w:type="paragraph" w:customStyle="1" w:styleId="DateinameDeckblatt">
    <w:name w:val="Dateiname (Deckblatt)"/>
    <w:basedOn w:val="Standard"/>
    <w:link w:val="DateinameDeckblattZchn"/>
    <w:qFormat/>
    <w:rsid w:val="00F46140"/>
    <w:pPr>
      <w:spacing w:before="120"/>
      <w:jc w:val="center"/>
    </w:pPr>
    <w:rPr>
      <w:rFonts w:cs="Arial"/>
      <w:color w:val="FFFFFF"/>
      <w:sz w:val="20"/>
    </w:rPr>
  </w:style>
  <w:style w:type="character" w:customStyle="1" w:styleId="DokumentinformationenrechtsZchn">
    <w:name w:val="Dokumentinformationen (rechts) Zchn"/>
    <w:link w:val="Dokumentinformationenrechts"/>
    <w:rsid w:val="001E45D7"/>
    <w:rPr>
      <w:rFonts w:ascii="Arial" w:hAnsi="Arial"/>
      <w:color w:val="595959"/>
      <w:sz w:val="22"/>
      <w:lang w:eastAsia="es-ES"/>
    </w:rPr>
  </w:style>
  <w:style w:type="paragraph" w:customStyle="1" w:styleId="LeerzeileDeckblatt">
    <w:name w:val="Leerzeile (Deckblatt)"/>
    <w:basedOn w:val="Standard"/>
    <w:link w:val="LeerzeileDeckblattZchn"/>
    <w:qFormat/>
    <w:rsid w:val="00F46140"/>
    <w:pPr>
      <w:spacing w:before="0" w:after="0"/>
    </w:pPr>
    <w:rPr>
      <w:sz w:val="8"/>
      <w:szCs w:val="8"/>
    </w:rPr>
  </w:style>
  <w:style w:type="character" w:customStyle="1" w:styleId="DateinameDeckblattZchn">
    <w:name w:val="Dateiname (Deckblatt) Zchn"/>
    <w:link w:val="DateinameDeckblatt"/>
    <w:rsid w:val="00F46140"/>
    <w:rPr>
      <w:rFonts w:ascii="Arial" w:hAnsi="Arial" w:cs="Arial"/>
      <w:color w:val="FFFFFF"/>
      <w:lang w:eastAsia="es-ES"/>
    </w:rPr>
  </w:style>
  <w:style w:type="paragraph" w:customStyle="1" w:styleId="TabellenleerzeileDeckblatt">
    <w:name w:val="Tabellenleerzeile (Deckblatt)"/>
    <w:basedOn w:val="Standard"/>
    <w:link w:val="TabellenleerzeileDeckblattZchn"/>
    <w:qFormat/>
    <w:rsid w:val="00F46140"/>
    <w:pPr>
      <w:spacing w:before="0" w:after="0"/>
      <w:jc w:val="center"/>
    </w:pPr>
    <w:rPr>
      <w:sz w:val="16"/>
      <w:szCs w:val="16"/>
    </w:rPr>
  </w:style>
  <w:style w:type="character" w:customStyle="1" w:styleId="LeerzeileDeckblattZchn">
    <w:name w:val="Leerzeile (Deckblatt) Zchn"/>
    <w:link w:val="LeerzeileDeckblatt"/>
    <w:rsid w:val="00F46140"/>
    <w:rPr>
      <w:rFonts w:ascii="Arial" w:hAnsi="Arial"/>
      <w:sz w:val="8"/>
      <w:szCs w:val="8"/>
      <w:lang w:eastAsia="es-ES"/>
    </w:rPr>
  </w:style>
  <w:style w:type="character" w:customStyle="1" w:styleId="TabellenleerzeileDeckblattZchn">
    <w:name w:val="Tabellenleerzeile (Deckblatt) Zchn"/>
    <w:link w:val="TabellenleerzeileDeckblatt"/>
    <w:rsid w:val="00F46140"/>
    <w:rPr>
      <w:rFonts w:ascii="Arial" w:hAnsi="Arial"/>
      <w:sz w:val="16"/>
      <w:szCs w:val="16"/>
      <w:lang w:eastAsia="es-ES"/>
    </w:rPr>
  </w:style>
  <w:style w:type="paragraph" w:customStyle="1" w:styleId="Hinweis">
    <w:name w:val="Hinweis"/>
    <w:basedOn w:val="Standard"/>
    <w:link w:val="HinweisZchn"/>
    <w:qFormat/>
    <w:rsid w:val="00FD785A"/>
    <w:pPr>
      <w:tabs>
        <w:tab w:val="left" w:pos="993"/>
      </w:tabs>
      <w:ind w:left="993" w:hanging="993"/>
    </w:pPr>
    <w:rPr>
      <w:i/>
    </w:rPr>
  </w:style>
  <w:style w:type="paragraph" w:customStyle="1" w:styleId="BildinText">
    <w:name w:val="Bild (in Text)"/>
    <w:basedOn w:val="Standard"/>
    <w:link w:val="BildinTextZchn"/>
    <w:qFormat/>
    <w:rsid w:val="00301B57"/>
    <w:pPr>
      <w:spacing w:before="240"/>
      <w:ind w:left="567"/>
    </w:pPr>
  </w:style>
  <w:style w:type="character" w:customStyle="1" w:styleId="HinweisZchn">
    <w:name w:val="Hinweis Zchn"/>
    <w:link w:val="Hinweis"/>
    <w:rsid w:val="00FD785A"/>
    <w:rPr>
      <w:rFonts w:ascii="Arial" w:hAnsi="Arial"/>
      <w:i/>
      <w:sz w:val="22"/>
      <w:lang w:eastAsia="es-ES"/>
    </w:rPr>
  </w:style>
  <w:style w:type="paragraph" w:customStyle="1" w:styleId="Tabelleninhalt">
    <w:name w:val="Tabelleninhalt"/>
    <w:basedOn w:val="Standard"/>
    <w:link w:val="TabelleninhaltZchn"/>
    <w:qFormat/>
    <w:rsid w:val="006E7F8D"/>
    <w:pPr>
      <w:spacing w:after="60"/>
      <w:jc w:val="left"/>
    </w:pPr>
    <w:rPr>
      <w:sz w:val="18"/>
      <w:szCs w:val="18"/>
    </w:rPr>
  </w:style>
  <w:style w:type="character" w:customStyle="1" w:styleId="BildinTextZchn">
    <w:name w:val="Bild (in Text) Zchn"/>
    <w:link w:val="BildinText"/>
    <w:rsid w:val="00301B57"/>
    <w:rPr>
      <w:rFonts w:ascii="Arial" w:hAnsi="Arial"/>
      <w:sz w:val="22"/>
      <w:lang w:eastAsia="es-ES"/>
    </w:rPr>
  </w:style>
  <w:style w:type="paragraph" w:customStyle="1" w:styleId="Tabellenberschrift">
    <w:name w:val="Tabellenüberschrift"/>
    <w:basedOn w:val="Standard"/>
    <w:link w:val="TabellenberschriftZchn"/>
    <w:qFormat/>
    <w:rsid w:val="001E45D7"/>
    <w:pPr>
      <w:spacing w:after="60"/>
      <w:jc w:val="left"/>
    </w:pPr>
    <w:rPr>
      <w:sz w:val="20"/>
    </w:rPr>
  </w:style>
  <w:style w:type="character" w:customStyle="1" w:styleId="TabelleninhaltZchn">
    <w:name w:val="Tabelleninhalt Zchn"/>
    <w:link w:val="Tabelleninhalt"/>
    <w:rsid w:val="006E7F8D"/>
    <w:rPr>
      <w:rFonts w:ascii="Arial" w:hAnsi="Arial"/>
      <w:sz w:val="18"/>
      <w:szCs w:val="18"/>
      <w:lang w:eastAsia="es-ES"/>
    </w:rPr>
  </w:style>
  <w:style w:type="paragraph" w:customStyle="1" w:styleId="Abschnittsberschrift">
    <w:name w:val="Abschnittsüberschrift"/>
    <w:basedOn w:val="Standard"/>
    <w:link w:val="AbschnittsberschriftZchn"/>
    <w:rsid w:val="00BD6912"/>
    <w:pPr>
      <w:spacing w:before="180"/>
    </w:pPr>
    <w:rPr>
      <w:b/>
      <w:u w:val="single"/>
    </w:rPr>
  </w:style>
  <w:style w:type="character" w:customStyle="1" w:styleId="TabellenberschriftZchn">
    <w:name w:val="Tabellenüberschrift Zchn"/>
    <w:link w:val="Tabellenberschrift"/>
    <w:rsid w:val="001E45D7"/>
    <w:rPr>
      <w:rFonts w:ascii="Arial" w:hAnsi="Arial"/>
      <w:lang w:eastAsia="es-ES"/>
    </w:rPr>
  </w:style>
  <w:style w:type="character" w:customStyle="1" w:styleId="AbschnittsberschriftZchn">
    <w:name w:val="Abschnittsüberschrift Zchn"/>
    <w:link w:val="Abschnittsberschrift"/>
    <w:rsid w:val="00BD6912"/>
    <w:rPr>
      <w:rFonts w:ascii="Arial" w:hAnsi="Arial"/>
      <w:b/>
      <w:sz w:val="22"/>
      <w:u w:val="single"/>
      <w:lang w:eastAsia="es-ES"/>
    </w:rPr>
  </w:style>
  <w:style w:type="paragraph" w:customStyle="1" w:styleId="Dokumentinformationentitellinks">
    <w:name w:val="Dokumentinformationentitel (links)"/>
    <w:basedOn w:val="Dokumentinformationenrechts"/>
    <w:link w:val="DokumentinformationentitellinksZchn"/>
    <w:qFormat/>
    <w:rsid w:val="001E45D7"/>
    <w:pPr>
      <w:jc w:val="left"/>
    </w:pPr>
    <w:rPr>
      <w:b/>
    </w:rPr>
  </w:style>
  <w:style w:type="paragraph" w:customStyle="1" w:styleId="Dokumentinformationentitelrechts">
    <w:name w:val="Dokumentinformationentitel (rechts)"/>
    <w:basedOn w:val="Dokumentinformationenrechts"/>
    <w:link w:val="DokumentinformationentitelrechtsZchn"/>
    <w:qFormat/>
    <w:rsid w:val="001E45D7"/>
    <w:rPr>
      <w:rFonts w:cs="Arial"/>
      <w:b/>
    </w:rPr>
  </w:style>
  <w:style w:type="character" w:customStyle="1" w:styleId="DokumentinformationentitellinksZchn">
    <w:name w:val="Dokumentinformationentitel (links) Zchn"/>
    <w:link w:val="Dokumentinformationentitellinks"/>
    <w:rsid w:val="001E45D7"/>
    <w:rPr>
      <w:rFonts w:ascii="Arial" w:hAnsi="Arial" w:cs="Arial"/>
      <w:b/>
      <w:color w:val="595959"/>
      <w:sz w:val="22"/>
      <w:lang w:eastAsia="es-ES"/>
    </w:rPr>
  </w:style>
  <w:style w:type="paragraph" w:customStyle="1" w:styleId="Dokumentinformationenlinks0">
    <w:name w:val="Dokumentinformationen (links"/>
    <w:aliases w:val="Deckblatt)"/>
    <w:basedOn w:val="Dokumentinformationenlinks"/>
    <w:rsid w:val="001E45D7"/>
  </w:style>
  <w:style w:type="character" w:customStyle="1" w:styleId="DokumentinformationentitelrechtsZchn">
    <w:name w:val="Dokumentinformationentitel (rechts) Zchn"/>
    <w:link w:val="Dokumentinformationentitelrechts"/>
    <w:rsid w:val="001E45D7"/>
    <w:rPr>
      <w:rFonts w:ascii="Arial" w:hAnsi="Arial" w:cs="Arial"/>
      <w:b/>
      <w:color w:val="595959"/>
      <w:sz w:val="22"/>
      <w:lang w:eastAsia="es-ES"/>
    </w:rPr>
  </w:style>
  <w:style w:type="paragraph" w:styleId="Titel">
    <w:name w:val="Title"/>
    <w:basedOn w:val="Standard"/>
    <w:next w:val="Standard"/>
    <w:link w:val="TitelZchn"/>
    <w:uiPriority w:val="10"/>
    <w:rsid w:val="00920383"/>
    <w:pPr>
      <w:pBdr>
        <w:bottom w:val="single" w:sz="8" w:space="4" w:color="4F81BD"/>
      </w:pBdr>
      <w:spacing w:before="0"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920383"/>
    <w:rPr>
      <w:rFonts w:ascii="Calibri" w:eastAsia="MS Gothic" w:hAnsi="Calibri" w:cs="Times New Roman"/>
      <w:color w:val="17365D"/>
      <w:spacing w:val="5"/>
      <w:kern w:val="28"/>
      <w:sz w:val="52"/>
      <w:szCs w:val="52"/>
      <w:lang w:eastAsia="es-ES"/>
    </w:rPr>
  </w:style>
  <w:style w:type="paragraph" w:customStyle="1" w:styleId="Code">
    <w:name w:val="Code"/>
    <w:basedOn w:val="Tabelleninhalt"/>
    <w:qFormat/>
    <w:rsid w:val="009B11C2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225CD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33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3342B"/>
    <w:rPr>
      <w:rFonts w:ascii="Courier New" w:hAnsi="Courier New" w:cs="Courier New"/>
    </w:rPr>
  </w:style>
  <w:style w:type="character" w:customStyle="1" w:styleId="sql1-reservedword1">
    <w:name w:val="sql1-reservedword1"/>
    <w:basedOn w:val="Absatz-Standardschriftart"/>
    <w:rsid w:val="0023342B"/>
    <w:rPr>
      <w:b/>
      <w:bCs/>
      <w:color w:val="0000FF"/>
    </w:rPr>
  </w:style>
  <w:style w:type="character" w:customStyle="1" w:styleId="sql1-space">
    <w:name w:val="sql1-space"/>
    <w:basedOn w:val="Absatz-Standardschriftart"/>
    <w:rsid w:val="0023342B"/>
  </w:style>
  <w:style w:type="character" w:customStyle="1" w:styleId="sql1-symbol1">
    <w:name w:val="sql1-symbol1"/>
    <w:basedOn w:val="Absatz-Standardschriftart"/>
    <w:rsid w:val="0023342B"/>
    <w:rPr>
      <w:color w:val="0000FF"/>
    </w:rPr>
  </w:style>
  <w:style w:type="character" w:customStyle="1" w:styleId="sql1-identifier1">
    <w:name w:val="sql1-identifier1"/>
    <w:basedOn w:val="Absatz-Standardschriftart"/>
    <w:rsid w:val="0023342B"/>
    <w:rPr>
      <w:color w:val="808000"/>
    </w:rPr>
  </w:style>
  <w:style w:type="character" w:customStyle="1" w:styleId="sql1-tablename1">
    <w:name w:val="sql1-tablename1"/>
    <w:basedOn w:val="Absatz-Standardschriftart"/>
    <w:rsid w:val="0023342B"/>
    <w:rPr>
      <w:color w:val="FF00FF"/>
    </w:rPr>
  </w:style>
  <w:style w:type="character" w:customStyle="1" w:styleId="sql1-string1">
    <w:name w:val="sql1-string1"/>
    <w:basedOn w:val="Absatz-Standardschriftart"/>
    <w:rsid w:val="0023342B"/>
    <w:rPr>
      <w:color w:val="008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9CA"/>
    <w:rPr>
      <w:rFonts w:ascii="Arial" w:hAnsi="Arial"/>
      <w:b/>
      <w:sz w:val="22"/>
      <w:lang w:eastAsia="es-ES"/>
    </w:rPr>
  </w:style>
  <w:style w:type="character" w:styleId="Fett">
    <w:name w:val="Strong"/>
    <w:basedOn w:val="Absatz-Standardschriftart"/>
    <w:uiPriority w:val="22"/>
    <w:qFormat/>
    <w:rsid w:val="007119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amel.apache.org/karaf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irtualboxes.org/doc/installing-guest-additions-on-debian/" TargetMode="External"/><Relationship Id="rId14" Type="http://schemas.openxmlformats.org/officeDocument/2006/relationships/hyperlink" Target="http://192.168.1.77:8161/adm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s\Vorlagen\Systemspezifikation_Vorlage_v1.0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D82DFA-10EE-4E8A-810E-B0EBFE5A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Systemspezifikation_Vorlage_v1.0r.dot</Template>
  <TotalTime>0</TotalTime>
  <Pages>7</Pages>
  <Words>969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ESL-Wiki</vt:lpstr>
      <vt:lpstr>Inhaltsverzeichnis</vt:lpstr>
      <vt:lpstr>Was ist neu?</vt:lpstr>
      <vt:lpstr>Einführung</vt:lpstr>
      <vt:lpstr>    Zweck und Ziel des Dokuments</vt:lpstr>
      <vt:lpstr>    Verantwortlichkeiten und Adressaten</vt:lpstr>
      <vt:lpstr>Überschrift Ebene 1</vt:lpstr>
      <vt:lpstr>    Überschrift Ebene 2</vt:lpstr>
      <vt:lpstr>        Überschrift Ebene 3</vt:lpstr>
      <vt:lpstr>Anlagen</vt:lpstr>
      <vt:lpstr>    Glossar und Abkürzungsverzeichnis</vt:lpstr>
      <vt:lpstr>    Verweise auf andere Dokumente</vt:lpstr>
      <vt:lpstr>    Abbildungsverzeichnis</vt:lpstr>
      <vt:lpstr>    Tabellenverzeichnis</vt:lpstr>
      <vt:lpstr>Dokumenteninformation</vt:lpstr>
      <vt:lpstr>    Historie</vt:lpstr>
      <vt:lpstr>    Verteiler</vt:lpstr>
      <vt:lpstr>        Autoren</vt:lpstr>
      <vt:lpstr>        Freigabekreis und Freigabedatum</vt:lpstr>
      <vt:lpstr>        Informationsverteiler</vt:lpstr>
    </vt:vector>
  </TitlesOfParts>
  <Manager>Dokumentenverantwortlicher</Manager>
  <Company>ecotel communication ag</Company>
  <LinksUpToDate>false</LinksUpToDate>
  <CharactersWithSpaces>7061</CharactersWithSpaces>
  <SharedDoc>false</SharedDoc>
  <HyperlinkBase/>
  <HLinks>
    <vt:vector size="354" baseType="variant">
      <vt:variant>
        <vt:i4>1900599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_Toc323040380</vt:lpwstr>
      </vt:variant>
      <vt:variant>
        <vt:i4>1179703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_Toc323040379</vt:lpwstr>
      </vt:variant>
      <vt:variant>
        <vt:i4>1179703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_Toc323040378</vt:lpwstr>
      </vt:variant>
      <vt:variant>
        <vt:i4>1179703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_Toc323040377</vt:lpwstr>
      </vt:variant>
      <vt:variant>
        <vt:i4>1179703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_Toc323040376</vt:lpwstr>
      </vt:variant>
      <vt:variant>
        <vt:i4>1179703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_Toc323040375</vt:lpwstr>
      </vt:variant>
      <vt:variant>
        <vt:i4>1179703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_Toc323040374</vt:lpwstr>
      </vt:variant>
      <vt:variant>
        <vt:i4>1179703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_Toc323040373</vt:lpwstr>
      </vt:variant>
      <vt:variant>
        <vt:i4>1179703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_Toc323040372</vt:lpwstr>
      </vt:variant>
      <vt:variant>
        <vt:i4>1179703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_Toc323040371</vt:lpwstr>
      </vt:variant>
      <vt:variant>
        <vt:i4>1179703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_Toc323040370</vt:lpwstr>
      </vt:variant>
      <vt:variant>
        <vt:i4>1245239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_Toc323040369</vt:lpwstr>
      </vt:variant>
      <vt:variant>
        <vt:i4>1245239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_Toc323040368</vt:lpwstr>
      </vt:variant>
      <vt:variant>
        <vt:i4>1245239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_Toc323040367</vt:lpwstr>
      </vt:variant>
      <vt:variant>
        <vt:i4>1245239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_Toc323040366</vt:lpwstr>
      </vt:variant>
      <vt:variant>
        <vt:i4>1245239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_Toc323040365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_Toc323040364</vt:lpwstr>
      </vt:variant>
      <vt:variant>
        <vt:i4>1245239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_Toc323040363</vt:lpwstr>
      </vt:variant>
      <vt:variant>
        <vt:i4>1245239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_Toc323040362</vt:lpwstr>
      </vt:variant>
      <vt:variant>
        <vt:i4>1245239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_Toc323040361</vt:lpwstr>
      </vt:variant>
      <vt:variant>
        <vt:i4>1245239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_Toc323040360</vt:lpwstr>
      </vt:variant>
      <vt:variant>
        <vt:i4>1048631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_Toc323040359</vt:lpwstr>
      </vt:variant>
      <vt:variant>
        <vt:i4>1048631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_Toc323040358</vt:lpwstr>
      </vt:variant>
      <vt:variant>
        <vt:i4>1048631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_Toc323040357</vt:lpwstr>
      </vt:variant>
      <vt:variant>
        <vt:i4>1048631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_Toc323040356</vt:lpwstr>
      </vt:variant>
      <vt:variant>
        <vt:i4>1048631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_Toc323040355</vt:lpwstr>
      </vt:variant>
      <vt:variant>
        <vt:i4>1048631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_Toc323040354</vt:lpwstr>
      </vt:variant>
      <vt:variant>
        <vt:i4>1048631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_Toc323040353</vt:lpwstr>
      </vt:variant>
      <vt:variant>
        <vt:i4>1048631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_Toc323040352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_Toc323040351</vt:lpwstr>
      </vt:variant>
      <vt:variant>
        <vt:i4>1048631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_Toc323040350</vt:lpwstr>
      </vt:variant>
      <vt:variant>
        <vt:i4>1114167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_Toc323040349</vt:lpwstr>
      </vt:variant>
      <vt:variant>
        <vt:i4>1114167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_Toc323040348</vt:lpwstr>
      </vt:variant>
      <vt:variant>
        <vt:i4>1114167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_Toc323040347</vt:lpwstr>
      </vt:variant>
      <vt:variant>
        <vt:i4>1114167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_Toc323040346</vt:lpwstr>
      </vt:variant>
      <vt:variant>
        <vt:i4>1114167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_Toc323040345</vt:lpwstr>
      </vt:variant>
      <vt:variant>
        <vt:i4>1114167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_Toc323040344</vt:lpwstr>
      </vt:variant>
      <vt:variant>
        <vt:i4>1114167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_Toc323040343</vt:lpwstr>
      </vt:variant>
      <vt:variant>
        <vt:i4>1114167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_Toc323040342</vt:lpwstr>
      </vt:variant>
      <vt:variant>
        <vt:i4>1114167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_Toc323040341</vt:lpwstr>
      </vt:variant>
      <vt:variant>
        <vt:i4>1114167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_Toc323040340</vt:lpwstr>
      </vt:variant>
      <vt:variant>
        <vt:i4>1441847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_Toc323040339</vt:lpwstr>
      </vt:variant>
      <vt:variant>
        <vt:i4>1441847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_Toc323040338</vt:lpwstr>
      </vt:variant>
      <vt:variant>
        <vt:i4>1441847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_Toc323040337</vt:lpwstr>
      </vt:variant>
      <vt:variant>
        <vt:i4>1441847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_Toc323040336</vt:lpwstr>
      </vt:variant>
      <vt:variant>
        <vt:i4>1441847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_Toc323040335</vt:lpwstr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_Toc323040334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_Toc323040333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_Toc323040332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_Toc323040331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_Toc323040330</vt:lpwstr>
      </vt:variant>
      <vt:variant>
        <vt:i4>1507383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_Toc323040329</vt:lpwstr>
      </vt:variant>
      <vt:variant>
        <vt:i4>1507383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_Toc323040328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_Toc323040327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_Toc323040326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_Toc323040325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_Toc323040324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_Toc323040323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_Toc323040322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ESL-Wiki</dc:title>
  <dc:creator>Markus Meier</dc:creator>
  <cp:lastModifiedBy>Markus Meier</cp:lastModifiedBy>
  <cp:revision>1181</cp:revision>
  <cp:lastPrinted>2012-02-27T16:22:00Z</cp:lastPrinted>
  <dcterms:created xsi:type="dcterms:W3CDTF">2014-04-10T12:14:00Z</dcterms:created>
  <dcterms:modified xsi:type="dcterms:W3CDTF">2015-07-20T18:14:00Z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">
    <vt:lpwstr>Wiki</vt:lpwstr>
  </property>
  <property fmtid="{D5CDD505-2E9C-101B-9397-08002B2CF9AE}" pid="3" name="Status">
    <vt:lpwstr>In Entwicklung (d)raft</vt:lpwstr>
  </property>
  <property fmtid="{D5CDD505-2E9C-101B-9397-08002B2CF9AE}" pid="4" name="Version">
    <vt:lpwstr>0.0.1</vt:lpwstr>
  </property>
  <property fmtid="{D5CDD505-2E9C-101B-9397-08002B2CF9AE}" pid="5" name="StandDat">
    <vt:filetime>2014-08-10T22:00:00Z</vt:filetime>
  </property>
  <property fmtid="{D5CDD505-2E9C-101B-9397-08002B2CF9AE}" pid="6" name="StandZeit">
    <vt:lpwstr>11:45</vt:lpwstr>
  </property>
  <property fmtid="{D5CDD505-2E9C-101B-9397-08002B2CF9AE}" pid="7" name="Firma">
    <vt:lpwstr>ecotel communication ag</vt:lpwstr>
  </property>
  <property fmtid="{D5CDD505-2E9C-101B-9397-08002B2CF9AE}" pid="8" name="Strasse">
    <vt:lpwstr>Prinzenallee</vt:lpwstr>
  </property>
  <property fmtid="{D5CDD505-2E9C-101B-9397-08002B2CF9AE}" pid="9" name="Hausnr">
    <vt:lpwstr>11</vt:lpwstr>
  </property>
  <property fmtid="{D5CDD505-2E9C-101B-9397-08002B2CF9AE}" pid="10" name="PLZ">
    <vt:lpwstr>40549</vt:lpwstr>
  </property>
  <property fmtid="{D5CDD505-2E9C-101B-9397-08002B2CF9AE}" pid="11" name="Ort">
    <vt:lpwstr>Düsseldorf</vt:lpwstr>
  </property>
  <property fmtid="{D5CDD505-2E9C-101B-9397-08002B2CF9AE}" pid="12" name="Staat">
    <vt:lpwstr>D</vt:lpwstr>
  </property>
  <property fmtid="{D5CDD505-2E9C-101B-9397-08002B2CF9AE}" pid="13" name="Klassifizierung">
    <vt:lpwstr>intern</vt:lpwstr>
  </property>
  <property fmtid="{D5CDD505-2E9C-101B-9397-08002B2CF9AE}" pid="14" name="Geltungsbereich">
    <vt:lpwstr>ecotel IT</vt:lpwstr>
  </property>
  <property fmtid="{D5CDD505-2E9C-101B-9397-08002B2CF9AE}" pid="15" name="Projekt">
    <vt:lpwstr>Projektnr. und -titel</vt:lpwstr>
  </property>
  <property fmtid="{D5CDD505-2E9C-101B-9397-08002B2CF9AE}" pid="16" name="ChangeRequest">
    <vt:lpwstr>CR-Nr</vt:lpwstr>
  </property>
</Properties>
</file>